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C09A43" w14:textId="77777777" w:rsidR="00A30D1B" w:rsidRDefault="00A30D1B" w:rsidP="00D62073">
      <w:pPr>
        <w:ind w:left="200"/>
        <w:jc w:val="left"/>
        <w:rPr>
          <w:rFonts w:ascii="Times New Roman" w:hAnsi="Times New Roman"/>
          <w:i/>
          <w:iCs/>
          <w:color w:val="0000FF"/>
        </w:rPr>
      </w:pPr>
    </w:p>
    <w:p w14:paraId="78EAEA42" w14:textId="77777777" w:rsidR="00AE56F3" w:rsidRDefault="00AE56F3" w:rsidP="00D62073">
      <w:pPr>
        <w:jc w:val="left"/>
        <w:rPr>
          <w:rFonts w:ascii="Times New Roman" w:hAnsi="굴림"/>
          <w:b/>
          <w:sz w:val="28"/>
        </w:rPr>
      </w:pPr>
    </w:p>
    <w:p w14:paraId="067D303A" w14:textId="77777777" w:rsidR="004A5033" w:rsidRDefault="004A5033" w:rsidP="00D62073">
      <w:pPr>
        <w:spacing w:after="200" w:line="276" w:lineRule="auto"/>
        <w:jc w:val="left"/>
        <w:rPr>
          <w:rFonts w:cs="Arial"/>
          <w:sz w:val="28"/>
          <w:szCs w:val="28"/>
          <w:u w:val="single"/>
        </w:rPr>
      </w:pPr>
    </w:p>
    <w:tbl>
      <w:tblPr>
        <w:tblpPr w:leftFromText="142" w:rightFromText="142" w:vertAnchor="text" w:horzAnchor="margin" w:tblpXSpec="center" w:tblpY="910"/>
        <w:tblW w:w="945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1772"/>
        <w:gridCol w:w="4342"/>
        <w:gridCol w:w="1757"/>
        <w:gridCol w:w="1587"/>
      </w:tblGrid>
      <w:tr w:rsidR="004A5033" w:rsidRPr="00D54111" w14:paraId="4795F872" w14:textId="77777777" w:rsidTr="00F4223E">
        <w:trPr>
          <w:trHeight w:val="454"/>
          <w:jc w:val="center"/>
        </w:trPr>
        <w:tc>
          <w:tcPr>
            <w:tcW w:w="1772" w:type="dxa"/>
            <w:shd w:val="pct15" w:color="auto" w:fill="auto"/>
            <w:vAlign w:val="center"/>
          </w:tcPr>
          <w:p w14:paraId="0BAFCA22" w14:textId="77777777" w:rsidR="004A5033" w:rsidRPr="00D54111" w:rsidRDefault="004A5033" w:rsidP="00D62073">
            <w:pPr>
              <w:pStyle w:val="affc"/>
              <w:spacing w:line="240" w:lineRule="auto"/>
              <w:jc w:val="left"/>
              <w:rPr>
                <w:rFonts w:ascii="맑은 고딕" w:eastAsia="맑은 고딕" w:hAnsi="맑은 고딕" w:cs="Arial"/>
              </w:rPr>
            </w:pPr>
            <w:r w:rsidRPr="00D54111">
              <w:rPr>
                <w:rFonts w:ascii="맑은 고딕" w:eastAsia="맑은 고딕" w:hAnsi="맑은 고딕" w:cs="Arial"/>
              </w:rPr>
              <w:lastRenderedPageBreak/>
              <w:t>버전</w:t>
            </w:r>
          </w:p>
        </w:tc>
        <w:tc>
          <w:tcPr>
            <w:tcW w:w="4342" w:type="dxa"/>
            <w:shd w:val="pct15" w:color="auto" w:fill="auto"/>
            <w:vAlign w:val="center"/>
          </w:tcPr>
          <w:p w14:paraId="71EA4281" w14:textId="77777777" w:rsidR="004A5033" w:rsidRPr="00D54111" w:rsidRDefault="004A5033" w:rsidP="00D62073">
            <w:pPr>
              <w:pStyle w:val="affc"/>
              <w:spacing w:line="240" w:lineRule="auto"/>
              <w:jc w:val="left"/>
              <w:rPr>
                <w:rFonts w:ascii="맑은 고딕" w:eastAsia="맑은 고딕" w:hAnsi="맑은 고딕" w:cs="Arial"/>
              </w:rPr>
            </w:pPr>
            <w:r w:rsidRPr="00436CA0">
              <w:rPr>
                <w:rFonts w:ascii="맑은 고딕" w:eastAsia="맑은 고딕" w:hAnsi="맑은 고딕" w:cs="Arial" w:hint="eastAsia"/>
                <w:bCs/>
              </w:rPr>
              <w:t>제/개정 페이지 및 수정 내용</w:t>
            </w:r>
          </w:p>
        </w:tc>
        <w:tc>
          <w:tcPr>
            <w:tcW w:w="1757" w:type="dxa"/>
            <w:shd w:val="pct15" w:color="auto" w:fill="auto"/>
            <w:vAlign w:val="center"/>
          </w:tcPr>
          <w:p w14:paraId="43064BFE" w14:textId="77777777" w:rsidR="004A5033" w:rsidRPr="00D54111" w:rsidRDefault="004A5033" w:rsidP="00D62073">
            <w:pPr>
              <w:pStyle w:val="affc"/>
              <w:spacing w:line="240" w:lineRule="auto"/>
              <w:jc w:val="left"/>
              <w:rPr>
                <w:rFonts w:ascii="맑은 고딕" w:eastAsia="맑은 고딕" w:hAnsi="맑은 고딕" w:cs="Arial"/>
              </w:rPr>
            </w:pPr>
            <w:r>
              <w:rPr>
                <w:rFonts w:ascii="맑은 고딕" w:eastAsia="맑은 고딕" w:hAnsi="맑은 고딕" w:cs="Arial" w:hint="eastAsia"/>
              </w:rPr>
              <w:t>제/개정 일자</w:t>
            </w:r>
          </w:p>
        </w:tc>
        <w:tc>
          <w:tcPr>
            <w:tcW w:w="1587" w:type="dxa"/>
            <w:shd w:val="pct15" w:color="auto" w:fill="auto"/>
            <w:vAlign w:val="center"/>
          </w:tcPr>
          <w:p w14:paraId="639E364C" w14:textId="77777777" w:rsidR="004A5033" w:rsidRPr="00D54111" w:rsidRDefault="004A5033" w:rsidP="00D62073">
            <w:pPr>
              <w:pStyle w:val="affc"/>
              <w:spacing w:line="240" w:lineRule="auto"/>
              <w:jc w:val="left"/>
              <w:rPr>
                <w:rFonts w:ascii="맑은 고딕" w:eastAsia="맑은 고딕" w:hAnsi="맑은 고딕" w:cs="Arial"/>
              </w:rPr>
            </w:pPr>
            <w:r>
              <w:rPr>
                <w:rFonts w:ascii="맑은 고딕" w:eastAsia="맑은 고딕" w:hAnsi="맑은 고딕" w:cs="Arial" w:hint="eastAsia"/>
              </w:rPr>
              <w:t>제/</w:t>
            </w:r>
            <w:proofErr w:type="spellStart"/>
            <w:r>
              <w:rPr>
                <w:rFonts w:ascii="맑은 고딕" w:eastAsia="맑은 고딕" w:hAnsi="맑은 고딕" w:cs="Arial" w:hint="eastAsia"/>
              </w:rPr>
              <w:t>개정자</w:t>
            </w:r>
            <w:proofErr w:type="spellEnd"/>
          </w:p>
        </w:tc>
      </w:tr>
      <w:tr w:rsidR="004A5033" w:rsidRPr="00D54111" w14:paraId="7E01B742" w14:textId="77777777" w:rsidTr="00F4223E">
        <w:trPr>
          <w:trHeight w:val="397"/>
          <w:jc w:val="center"/>
        </w:trPr>
        <w:tc>
          <w:tcPr>
            <w:tcW w:w="1772" w:type="dxa"/>
            <w:vAlign w:val="center"/>
          </w:tcPr>
          <w:p w14:paraId="5F690A66" w14:textId="38D8FBE8" w:rsidR="004A5033" w:rsidRPr="00D54111" w:rsidRDefault="000C4A4D" w:rsidP="00D62073">
            <w:pPr>
              <w:pStyle w:val="Char5"/>
              <w:spacing w:line="240" w:lineRule="auto"/>
              <w:jc w:val="left"/>
              <w:rPr>
                <w:rFonts w:ascii="맑은 고딕" w:eastAsia="맑은 고딕" w:hAnsi="맑은 고딕" w:cs="Arial"/>
                <w:color w:val="000000"/>
                <w:sz w:val="20"/>
              </w:rPr>
            </w:pPr>
            <w:r>
              <w:rPr>
                <w:rFonts w:ascii="맑은 고딕" w:eastAsia="맑은 고딕" w:hAnsi="맑은 고딕" w:cs="Arial" w:hint="eastAsia"/>
                <w:color w:val="000000"/>
                <w:sz w:val="20"/>
              </w:rPr>
              <w:t>0</w:t>
            </w:r>
            <w:r w:rsidR="004A5033">
              <w:rPr>
                <w:rFonts w:ascii="맑은 고딕" w:eastAsia="맑은 고딕" w:hAnsi="맑은 고딕" w:cs="Arial" w:hint="eastAsia"/>
                <w:color w:val="000000"/>
                <w:sz w:val="20"/>
              </w:rPr>
              <w:t>.</w:t>
            </w:r>
            <w:r>
              <w:rPr>
                <w:rFonts w:ascii="맑은 고딕" w:eastAsia="맑은 고딕" w:hAnsi="맑은 고딕" w:cs="Arial" w:hint="eastAsia"/>
                <w:color w:val="000000"/>
                <w:sz w:val="20"/>
              </w:rPr>
              <w:t>1</w:t>
            </w:r>
          </w:p>
        </w:tc>
        <w:tc>
          <w:tcPr>
            <w:tcW w:w="4342" w:type="dxa"/>
            <w:vAlign w:val="center"/>
          </w:tcPr>
          <w:p w14:paraId="5BC0D4DA" w14:textId="77777777" w:rsidR="004A5033" w:rsidRPr="00D54111" w:rsidRDefault="004A5033" w:rsidP="00D62073">
            <w:pPr>
              <w:pStyle w:val="Char4"/>
              <w:spacing w:line="240" w:lineRule="auto"/>
              <w:rPr>
                <w:rFonts w:ascii="맑은 고딕" w:eastAsia="맑은 고딕" w:hAnsi="맑은 고딕" w:cs="Arial"/>
                <w:color w:val="000000"/>
                <w:sz w:val="20"/>
              </w:rPr>
            </w:pPr>
            <w:r w:rsidRPr="00D54111">
              <w:rPr>
                <w:rFonts w:ascii="맑은 고딕" w:eastAsia="맑은 고딕" w:hAnsi="맑은 고딕" w:cs="Arial" w:hint="eastAsia"/>
                <w:color w:val="000000"/>
                <w:sz w:val="20"/>
              </w:rPr>
              <w:t>최초 작성</w:t>
            </w:r>
          </w:p>
        </w:tc>
        <w:tc>
          <w:tcPr>
            <w:tcW w:w="1757" w:type="dxa"/>
            <w:vAlign w:val="center"/>
          </w:tcPr>
          <w:p w14:paraId="0FB29B52" w14:textId="78BA09E4" w:rsidR="004A5033" w:rsidRPr="00D54111" w:rsidRDefault="000C4A4D" w:rsidP="00D62073">
            <w:pPr>
              <w:pStyle w:val="Char5"/>
              <w:spacing w:line="240" w:lineRule="auto"/>
              <w:jc w:val="left"/>
              <w:rPr>
                <w:rFonts w:ascii="맑은 고딕" w:eastAsia="맑은 고딕" w:hAnsi="맑은 고딕" w:cs="Arial"/>
                <w:sz w:val="20"/>
              </w:rPr>
            </w:pPr>
            <w:r>
              <w:rPr>
                <w:rFonts w:ascii="맑은 고딕" w:eastAsia="맑은 고딕" w:hAnsi="맑은 고딕" w:cs="Arial" w:hint="eastAsia"/>
                <w:szCs w:val="22"/>
              </w:rPr>
              <w:t>202</w:t>
            </w:r>
            <w:r w:rsidR="00AB7AEE">
              <w:rPr>
                <w:rFonts w:ascii="맑은 고딕" w:eastAsia="맑은 고딕" w:hAnsi="맑은 고딕" w:cs="Arial" w:hint="eastAsia"/>
                <w:szCs w:val="22"/>
              </w:rPr>
              <w:t>5</w:t>
            </w:r>
            <w:r>
              <w:rPr>
                <w:rFonts w:ascii="맑은 고딕" w:eastAsia="맑은 고딕" w:hAnsi="맑은 고딕" w:cs="Arial" w:hint="eastAsia"/>
                <w:szCs w:val="22"/>
              </w:rPr>
              <w:t>-</w:t>
            </w:r>
            <w:r w:rsidR="00AB7AEE">
              <w:rPr>
                <w:rFonts w:ascii="맑은 고딕" w:eastAsia="맑은 고딕" w:hAnsi="맑은 고딕" w:cs="Arial" w:hint="eastAsia"/>
                <w:szCs w:val="22"/>
              </w:rPr>
              <w:t>04</w:t>
            </w:r>
            <w:r>
              <w:rPr>
                <w:rFonts w:ascii="맑은 고딕" w:eastAsia="맑은 고딕" w:hAnsi="맑은 고딕" w:cs="Arial" w:hint="eastAsia"/>
                <w:szCs w:val="22"/>
              </w:rPr>
              <w:t>-</w:t>
            </w:r>
            <w:r w:rsidR="00AB7AEE">
              <w:rPr>
                <w:rFonts w:ascii="맑은 고딕" w:eastAsia="맑은 고딕" w:hAnsi="맑은 고딕" w:cs="Arial" w:hint="eastAsia"/>
                <w:szCs w:val="22"/>
              </w:rPr>
              <w:t>1</w:t>
            </w:r>
            <w:r>
              <w:rPr>
                <w:rFonts w:ascii="맑은 고딕" w:eastAsia="맑은 고딕" w:hAnsi="맑은 고딕" w:cs="Arial" w:hint="eastAsia"/>
                <w:szCs w:val="22"/>
              </w:rPr>
              <w:t>0</w:t>
            </w:r>
          </w:p>
        </w:tc>
        <w:tc>
          <w:tcPr>
            <w:tcW w:w="1587" w:type="dxa"/>
            <w:vAlign w:val="center"/>
          </w:tcPr>
          <w:p w14:paraId="51FD5063" w14:textId="48FA13D2" w:rsidR="004A5033" w:rsidRPr="00D54111" w:rsidRDefault="000C4A4D" w:rsidP="00D62073">
            <w:pPr>
              <w:pStyle w:val="Char5"/>
              <w:spacing w:line="240" w:lineRule="auto"/>
              <w:jc w:val="left"/>
              <w:rPr>
                <w:rFonts w:ascii="맑은 고딕" w:eastAsia="맑은 고딕" w:hAnsi="맑은 고딕" w:cs="Arial"/>
                <w:sz w:val="20"/>
              </w:rPr>
            </w:pPr>
            <w:r>
              <w:rPr>
                <w:rFonts w:ascii="맑은 고딕" w:eastAsia="맑은 고딕" w:hAnsi="맑은 고딕" w:cs="Arial" w:hint="eastAsia"/>
                <w:sz w:val="20"/>
              </w:rPr>
              <w:t>양지웅</w:t>
            </w:r>
          </w:p>
        </w:tc>
      </w:tr>
      <w:tr w:rsidR="004A5033" w:rsidRPr="00D54111" w14:paraId="3C500375" w14:textId="77777777" w:rsidTr="00F4223E">
        <w:trPr>
          <w:trHeight w:val="397"/>
          <w:jc w:val="center"/>
        </w:trPr>
        <w:tc>
          <w:tcPr>
            <w:tcW w:w="1772" w:type="dxa"/>
            <w:vAlign w:val="center"/>
          </w:tcPr>
          <w:p w14:paraId="22E06241" w14:textId="77777777" w:rsidR="004A5033" w:rsidRPr="00D54111" w:rsidRDefault="004A5033" w:rsidP="00D62073">
            <w:pPr>
              <w:pStyle w:val="Char5"/>
              <w:spacing w:line="240" w:lineRule="auto"/>
              <w:jc w:val="left"/>
              <w:rPr>
                <w:rFonts w:ascii="맑은 고딕" w:eastAsia="맑은 고딕" w:hAnsi="맑은 고딕" w:cs="Arial"/>
                <w:sz w:val="20"/>
              </w:rPr>
            </w:pPr>
          </w:p>
        </w:tc>
        <w:tc>
          <w:tcPr>
            <w:tcW w:w="4342" w:type="dxa"/>
            <w:vAlign w:val="center"/>
          </w:tcPr>
          <w:p w14:paraId="15261415" w14:textId="77777777" w:rsidR="004A5033" w:rsidRPr="00D54111" w:rsidRDefault="004A5033" w:rsidP="00D62073">
            <w:pPr>
              <w:pStyle w:val="Char4"/>
              <w:spacing w:line="240" w:lineRule="auto"/>
              <w:rPr>
                <w:rFonts w:ascii="맑은 고딕" w:eastAsia="맑은 고딕" w:hAnsi="맑은 고딕" w:cs="Arial"/>
                <w:sz w:val="20"/>
              </w:rPr>
            </w:pPr>
          </w:p>
        </w:tc>
        <w:tc>
          <w:tcPr>
            <w:tcW w:w="1757" w:type="dxa"/>
            <w:vAlign w:val="center"/>
          </w:tcPr>
          <w:p w14:paraId="70DD3381" w14:textId="77777777" w:rsidR="004A5033" w:rsidRPr="00D54111" w:rsidRDefault="004A5033" w:rsidP="00D62073">
            <w:pPr>
              <w:pStyle w:val="Char5"/>
              <w:spacing w:line="240" w:lineRule="auto"/>
              <w:jc w:val="left"/>
              <w:rPr>
                <w:rFonts w:ascii="맑은 고딕" w:eastAsia="맑은 고딕" w:hAnsi="맑은 고딕" w:cs="Arial"/>
                <w:sz w:val="20"/>
              </w:rPr>
            </w:pPr>
          </w:p>
        </w:tc>
        <w:tc>
          <w:tcPr>
            <w:tcW w:w="1587" w:type="dxa"/>
            <w:vAlign w:val="center"/>
          </w:tcPr>
          <w:p w14:paraId="710DDFCF" w14:textId="77777777" w:rsidR="004A5033" w:rsidRPr="00D54111" w:rsidRDefault="004A5033" w:rsidP="00D62073">
            <w:pPr>
              <w:pStyle w:val="Char5"/>
              <w:spacing w:line="240" w:lineRule="auto"/>
              <w:jc w:val="left"/>
              <w:rPr>
                <w:rFonts w:ascii="맑은 고딕" w:eastAsia="맑은 고딕" w:hAnsi="맑은 고딕" w:cs="Arial"/>
                <w:sz w:val="20"/>
              </w:rPr>
            </w:pPr>
          </w:p>
        </w:tc>
      </w:tr>
      <w:tr w:rsidR="004A5033" w:rsidRPr="00D54111" w14:paraId="32E4F7E8" w14:textId="77777777" w:rsidTr="00F4223E">
        <w:trPr>
          <w:trHeight w:val="397"/>
          <w:jc w:val="center"/>
        </w:trPr>
        <w:tc>
          <w:tcPr>
            <w:tcW w:w="1772" w:type="dxa"/>
            <w:vAlign w:val="center"/>
          </w:tcPr>
          <w:p w14:paraId="64A171B3" w14:textId="77777777" w:rsidR="004A5033" w:rsidRPr="00D54111" w:rsidRDefault="004A5033" w:rsidP="00D62073">
            <w:pPr>
              <w:pStyle w:val="Char5"/>
              <w:spacing w:line="240" w:lineRule="auto"/>
              <w:jc w:val="left"/>
              <w:rPr>
                <w:rFonts w:ascii="맑은 고딕" w:eastAsia="맑은 고딕" w:hAnsi="맑은 고딕" w:cs="Arial"/>
                <w:sz w:val="20"/>
              </w:rPr>
            </w:pPr>
          </w:p>
        </w:tc>
        <w:tc>
          <w:tcPr>
            <w:tcW w:w="4342" w:type="dxa"/>
            <w:vAlign w:val="center"/>
          </w:tcPr>
          <w:p w14:paraId="2093C3D6" w14:textId="77777777" w:rsidR="004A5033" w:rsidRPr="00D54111" w:rsidRDefault="004A5033" w:rsidP="00D62073">
            <w:pPr>
              <w:pStyle w:val="Char4"/>
              <w:spacing w:line="240" w:lineRule="auto"/>
              <w:rPr>
                <w:rFonts w:ascii="맑은 고딕" w:eastAsia="맑은 고딕" w:hAnsi="맑은 고딕" w:cs="Arial"/>
                <w:sz w:val="20"/>
              </w:rPr>
            </w:pPr>
          </w:p>
        </w:tc>
        <w:tc>
          <w:tcPr>
            <w:tcW w:w="1757" w:type="dxa"/>
            <w:vAlign w:val="center"/>
          </w:tcPr>
          <w:p w14:paraId="5FCC9A1E" w14:textId="77777777" w:rsidR="004A5033" w:rsidRPr="00D54111" w:rsidRDefault="004A5033" w:rsidP="00D62073">
            <w:pPr>
              <w:pStyle w:val="Char5"/>
              <w:spacing w:line="240" w:lineRule="auto"/>
              <w:jc w:val="left"/>
              <w:rPr>
                <w:rFonts w:ascii="맑은 고딕" w:eastAsia="맑은 고딕" w:hAnsi="맑은 고딕" w:cs="Arial"/>
                <w:sz w:val="20"/>
              </w:rPr>
            </w:pPr>
          </w:p>
        </w:tc>
        <w:tc>
          <w:tcPr>
            <w:tcW w:w="1587" w:type="dxa"/>
            <w:vAlign w:val="center"/>
          </w:tcPr>
          <w:p w14:paraId="474165A3" w14:textId="77777777" w:rsidR="004A5033" w:rsidRPr="00D54111" w:rsidRDefault="004A5033" w:rsidP="00D62073">
            <w:pPr>
              <w:pStyle w:val="Char5"/>
              <w:spacing w:line="240" w:lineRule="auto"/>
              <w:jc w:val="left"/>
              <w:rPr>
                <w:rFonts w:ascii="맑은 고딕" w:eastAsia="맑은 고딕" w:hAnsi="맑은 고딕" w:cs="Arial"/>
                <w:sz w:val="20"/>
              </w:rPr>
            </w:pPr>
          </w:p>
        </w:tc>
      </w:tr>
      <w:tr w:rsidR="004A5033" w:rsidRPr="00D54111" w14:paraId="38375C27" w14:textId="77777777" w:rsidTr="00F4223E">
        <w:trPr>
          <w:trHeight w:val="397"/>
          <w:jc w:val="center"/>
        </w:trPr>
        <w:tc>
          <w:tcPr>
            <w:tcW w:w="1772" w:type="dxa"/>
            <w:vAlign w:val="center"/>
          </w:tcPr>
          <w:p w14:paraId="15074305" w14:textId="77777777" w:rsidR="004A5033" w:rsidRPr="00D54111" w:rsidRDefault="004A5033" w:rsidP="00D62073">
            <w:pPr>
              <w:pStyle w:val="Char5"/>
              <w:spacing w:line="240" w:lineRule="auto"/>
              <w:jc w:val="left"/>
              <w:rPr>
                <w:rFonts w:ascii="맑은 고딕" w:eastAsia="맑은 고딕" w:hAnsi="맑은 고딕" w:cs="Arial"/>
                <w:sz w:val="20"/>
              </w:rPr>
            </w:pPr>
          </w:p>
        </w:tc>
        <w:tc>
          <w:tcPr>
            <w:tcW w:w="4342" w:type="dxa"/>
            <w:vAlign w:val="center"/>
          </w:tcPr>
          <w:p w14:paraId="52A2D215" w14:textId="77777777" w:rsidR="004A5033" w:rsidRPr="00D54111" w:rsidRDefault="004A5033" w:rsidP="00D62073">
            <w:pPr>
              <w:pStyle w:val="Char4"/>
              <w:spacing w:line="240" w:lineRule="auto"/>
              <w:rPr>
                <w:rFonts w:ascii="맑은 고딕" w:eastAsia="맑은 고딕" w:hAnsi="맑은 고딕" w:cs="Arial"/>
                <w:sz w:val="20"/>
              </w:rPr>
            </w:pPr>
          </w:p>
        </w:tc>
        <w:tc>
          <w:tcPr>
            <w:tcW w:w="1757" w:type="dxa"/>
            <w:vAlign w:val="center"/>
          </w:tcPr>
          <w:p w14:paraId="4B626378" w14:textId="77777777" w:rsidR="004A5033" w:rsidRPr="00D54111" w:rsidRDefault="004A5033" w:rsidP="00D62073">
            <w:pPr>
              <w:pStyle w:val="Char5"/>
              <w:spacing w:line="240" w:lineRule="auto"/>
              <w:jc w:val="left"/>
              <w:rPr>
                <w:rFonts w:ascii="맑은 고딕" w:eastAsia="맑은 고딕" w:hAnsi="맑은 고딕" w:cs="Arial"/>
                <w:sz w:val="20"/>
              </w:rPr>
            </w:pPr>
          </w:p>
        </w:tc>
        <w:tc>
          <w:tcPr>
            <w:tcW w:w="1587" w:type="dxa"/>
            <w:vAlign w:val="center"/>
          </w:tcPr>
          <w:p w14:paraId="188EC564" w14:textId="77777777" w:rsidR="004A5033" w:rsidRPr="00D54111" w:rsidRDefault="004A5033" w:rsidP="00D62073">
            <w:pPr>
              <w:pStyle w:val="Char5"/>
              <w:spacing w:line="240" w:lineRule="auto"/>
              <w:jc w:val="left"/>
              <w:rPr>
                <w:rFonts w:ascii="맑은 고딕" w:eastAsia="맑은 고딕" w:hAnsi="맑은 고딕" w:cs="Arial"/>
                <w:sz w:val="20"/>
              </w:rPr>
            </w:pPr>
          </w:p>
        </w:tc>
      </w:tr>
      <w:tr w:rsidR="004A5033" w:rsidRPr="00D54111" w14:paraId="0FEBA092" w14:textId="77777777" w:rsidTr="00F4223E">
        <w:trPr>
          <w:trHeight w:val="397"/>
          <w:jc w:val="center"/>
        </w:trPr>
        <w:tc>
          <w:tcPr>
            <w:tcW w:w="1772" w:type="dxa"/>
            <w:vAlign w:val="center"/>
          </w:tcPr>
          <w:p w14:paraId="3ED7214E" w14:textId="77777777" w:rsidR="004A5033" w:rsidRPr="00D54111" w:rsidRDefault="004A5033" w:rsidP="00D62073">
            <w:pPr>
              <w:pStyle w:val="Char5"/>
              <w:spacing w:line="240" w:lineRule="auto"/>
              <w:jc w:val="left"/>
              <w:rPr>
                <w:rFonts w:ascii="맑은 고딕" w:eastAsia="맑은 고딕" w:hAnsi="맑은 고딕" w:cs="Arial"/>
                <w:sz w:val="20"/>
              </w:rPr>
            </w:pPr>
          </w:p>
        </w:tc>
        <w:tc>
          <w:tcPr>
            <w:tcW w:w="4342" w:type="dxa"/>
            <w:vAlign w:val="center"/>
          </w:tcPr>
          <w:p w14:paraId="5E257EB5" w14:textId="77777777" w:rsidR="004A5033" w:rsidRPr="00D54111" w:rsidRDefault="004A5033" w:rsidP="00D62073">
            <w:pPr>
              <w:pStyle w:val="Char4"/>
              <w:spacing w:line="240" w:lineRule="auto"/>
              <w:rPr>
                <w:rFonts w:ascii="맑은 고딕" w:eastAsia="맑은 고딕" w:hAnsi="맑은 고딕" w:cs="Arial"/>
                <w:sz w:val="20"/>
              </w:rPr>
            </w:pPr>
          </w:p>
        </w:tc>
        <w:tc>
          <w:tcPr>
            <w:tcW w:w="1757" w:type="dxa"/>
            <w:vAlign w:val="center"/>
          </w:tcPr>
          <w:p w14:paraId="5F7AC9A2" w14:textId="77777777" w:rsidR="004A5033" w:rsidRPr="00D54111" w:rsidRDefault="004A5033" w:rsidP="00D62073">
            <w:pPr>
              <w:pStyle w:val="Char5"/>
              <w:spacing w:line="240" w:lineRule="auto"/>
              <w:jc w:val="left"/>
              <w:rPr>
                <w:rFonts w:ascii="맑은 고딕" w:eastAsia="맑은 고딕" w:hAnsi="맑은 고딕" w:cs="Arial"/>
                <w:sz w:val="20"/>
              </w:rPr>
            </w:pPr>
          </w:p>
        </w:tc>
        <w:tc>
          <w:tcPr>
            <w:tcW w:w="1587" w:type="dxa"/>
            <w:vAlign w:val="center"/>
          </w:tcPr>
          <w:p w14:paraId="04962A91" w14:textId="77777777" w:rsidR="004A5033" w:rsidRPr="00D54111" w:rsidRDefault="004A5033" w:rsidP="00D62073">
            <w:pPr>
              <w:pStyle w:val="Char5"/>
              <w:spacing w:line="240" w:lineRule="auto"/>
              <w:jc w:val="left"/>
              <w:rPr>
                <w:rFonts w:ascii="맑은 고딕" w:eastAsia="맑은 고딕" w:hAnsi="맑은 고딕" w:cs="Arial"/>
                <w:sz w:val="20"/>
              </w:rPr>
            </w:pPr>
          </w:p>
        </w:tc>
      </w:tr>
      <w:tr w:rsidR="004A5033" w:rsidRPr="00D54111" w14:paraId="7E565091" w14:textId="77777777" w:rsidTr="00F4223E">
        <w:trPr>
          <w:trHeight w:val="397"/>
          <w:jc w:val="center"/>
        </w:trPr>
        <w:tc>
          <w:tcPr>
            <w:tcW w:w="1772" w:type="dxa"/>
            <w:vAlign w:val="center"/>
          </w:tcPr>
          <w:p w14:paraId="5D7BB4BD" w14:textId="77777777" w:rsidR="004A5033" w:rsidRPr="00D54111" w:rsidRDefault="004A5033" w:rsidP="00D62073">
            <w:pPr>
              <w:pStyle w:val="Char5"/>
              <w:spacing w:line="240" w:lineRule="auto"/>
              <w:jc w:val="left"/>
              <w:rPr>
                <w:rFonts w:ascii="맑은 고딕" w:eastAsia="맑은 고딕" w:hAnsi="맑은 고딕" w:cs="Arial"/>
                <w:sz w:val="20"/>
              </w:rPr>
            </w:pPr>
          </w:p>
        </w:tc>
        <w:tc>
          <w:tcPr>
            <w:tcW w:w="4342" w:type="dxa"/>
            <w:vAlign w:val="center"/>
          </w:tcPr>
          <w:p w14:paraId="6DD19D3C" w14:textId="77777777" w:rsidR="004A5033" w:rsidRPr="00D54111" w:rsidRDefault="004A5033" w:rsidP="00D62073">
            <w:pPr>
              <w:pStyle w:val="Char4"/>
              <w:spacing w:line="240" w:lineRule="auto"/>
              <w:rPr>
                <w:rFonts w:ascii="맑은 고딕" w:eastAsia="맑은 고딕" w:hAnsi="맑은 고딕" w:cs="Arial"/>
                <w:sz w:val="20"/>
              </w:rPr>
            </w:pPr>
          </w:p>
        </w:tc>
        <w:tc>
          <w:tcPr>
            <w:tcW w:w="1757" w:type="dxa"/>
            <w:vAlign w:val="center"/>
          </w:tcPr>
          <w:p w14:paraId="1D89FA30" w14:textId="77777777" w:rsidR="004A5033" w:rsidRPr="00D54111" w:rsidRDefault="004A5033" w:rsidP="00D62073">
            <w:pPr>
              <w:pStyle w:val="Char5"/>
              <w:spacing w:line="240" w:lineRule="auto"/>
              <w:jc w:val="left"/>
              <w:rPr>
                <w:rFonts w:ascii="맑은 고딕" w:eastAsia="맑은 고딕" w:hAnsi="맑은 고딕" w:cs="Arial"/>
                <w:sz w:val="20"/>
              </w:rPr>
            </w:pPr>
          </w:p>
        </w:tc>
        <w:tc>
          <w:tcPr>
            <w:tcW w:w="1587" w:type="dxa"/>
            <w:vAlign w:val="center"/>
          </w:tcPr>
          <w:p w14:paraId="514FD2C9" w14:textId="77777777" w:rsidR="004A5033" w:rsidRPr="00D54111" w:rsidRDefault="004A5033" w:rsidP="00D62073">
            <w:pPr>
              <w:pStyle w:val="Char5"/>
              <w:spacing w:line="240" w:lineRule="auto"/>
              <w:jc w:val="left"/>
              <w:rPr>
                <w:rFonts w:ascii="맑은 고딕" w:eastAsia="맑은 고딕" w:hAnsi="맑은 고딕" w:cs="Arial"/>
                <w:sz w:val="20"/>
              </w:rPr>
            </w:pPr>
          </w:p>
        </w:tc>
      </w:tr>
      <w:tr w:rsidR="004A5033" w:rsidRPr="00D54111" w14:paraId="3E3F8ED5" w14:textId="77777777" w:rsidTr="00F4223E">
        <w:trPr>
          <w:trHeight w:val="397"/>
          <w:jc w:val="center"/>
        </w:trPr>
        <w:tc>
          <w:tcPr>
            <w:tcW w:w="1772" w:type="dxa"/>
            <w:vAlign w:val="center"/>
          </w:tcPr>
          <w:p w14:paraId="505DCBED" w14:textId="77777777" w:rsidR="004A5033" w:rsidRPr="00D54111" w:rsidRDefault="004A5033" w:rsidP="00D62073">
            <w:pPr>
              <w:pStyle w:val="Char5"/>
              <w:spacing w:line="240" w:lineRule="auto"/>
              <w:jc w:val="left"/>
              <w:rPr>
                <w:rFonts w:ascii="맑은 고딕" w:eastAsia="맑은 고딕" w:hAnsi="맑은 고딕" w:cs="Arial"/>
                <w:sz w:val="20"/>
              </w:rPr>
            </w:pPr>
          </w:p>
        </w:tc>
        <w:tc>
          <w:tcPr>
            <w:tcW w:w="4342" w:type="dxa"/>
            <w:vAlign w:val="center"/>
          </w:tcPr>
          <w:p w14:paraId="396529AD" w14:textId="77777777" w:rsidR="004A5033" w:rsidRPr="00D54111" w:rsidRDefault="004A5033" w:rsidP="00D62073">
            <w:pPr>
              <w:pStyle w:val="Char4"/>
              <w:spacing w:line="240" w:lineRule="auto"/>
              <w:rPr>
                <w:rFonts w:ascii="맑은 고딕" w:eastAsia="맑은 고딕" w:hAnsi="맑은 고딕" w:cs="Arial"/>
                <w:sz w:val="20"/>
              </w:rPr>
            </w:pPr>
          </w:p>
        </w:tc>
        <w:tc>
          <w:tcPr>
            <w:tcW w:w="1757" w:type="dxa"/>
            <w:vAlign w:val="center"/>
          </w:tcPr>
          <w:p w14:paraId="78FC9EDF" w14:textId="77777777" w:rsidR="004A5033" w:rsidRPr="00D54111" w:rsidRDefault="004A5033" w:rsidP="00D62073">
            <w:pPr>
              <w:pStyle w:val="Char5"/>
              <w:spacing w:line="240" w:lineRule="auto"/>
              <w:jc w:val="left"/>
              <w:rPr>
                <w:rFonts w:ascii="맑은 고딕" w:eastAsia="맑은 고딕" w:hAnsi="맑은 고딕" w:cs="Arial"/>
                <w:sz w:val="20"/>
              </w:rPr>
            </w:pPr>
          </w:p>
        </w:tc>
        <w:tc>
          <w:tcPr>
            <w:tcW w:w="1587" w:type="dxa"/>
            <w:vAlign w:val="center"/>
          </w:tcPr>
          <w:p w14:paraId="0E67C6BA" w14:textId="77777777" w:rsidR="004A5033" w:rsidRPr="00D54111" w:rsidRDefault="004A5033" w:rsidP="00D62073">
            <w:pPr>
              <w:pStyle w:val="Char5"/>
              <w:spacing w:line="240" w:lineRule="auto"/>
              <w:jc w:val="left"/>
              <w:rPr>
                <w:rFonts w:ascii="맑은 고딕" w:eastAsia="맑은 고딕" w:hAnsi="맑은 고딕" w:cs="Arial"/>
                <w:sz w:val="20"/>
              </w:rPr>
            </w:pPr>
          </w:p>
        </w:tc>
      </w:tr>
      <w:tr w:rsidR="004A5033" w:rsidRPr="00D54111" w14:paraId="6C9353F9" w14:textId="77777777" w:rsidTr="00F4223E">
        <w:trPr>
          <w:trHeight w:val="397"/>
          <w:jc w:val="center"/>
        </w:trPr>
        <w:tc>
          <w:tcPr>
            <w:tcW w:w="1772" w:type="dxa"/>
            <w:vAlign w:val="center"/>
          </w:tcPr>
          <w:p w14:paraId="2757633D" w14:textId="77777777" w:rsidR="004A5033" w:rsidRPr="00D54111" w:rsidRDefault="004A5033" w:rsidP="00D62073">
            <w:pPr>
              <w:pStyle w:val="Char5"/>
              <w:spacing w:line="240" w:lineRule="auto"/>
              <w:jc w:val="left"/>
              <w:rPr>
                <w:rFonts w:ascii="맑은 고딕" w:eastAsia="맑은 고딕" w:hAnsi="맑은 고딕" w:cs="Arial"/>
                <w:sz w:val="20"/>
              </w:rPr>
            </w:pPr>
          </w:p>
        </w:tc>
        <w:tc>
          <w:tcPr>
            <w:tcW w:w="4342" w:type="dxa"/>
            <w:vAlign w:val="center"/>
          </w:tcPr>
          <w:p w14:paraId="5E86D72D" w14:textId="77777777" w:rsidR="004A5033" w:rsidRPr="00D54111" w:rsidRDefault="004A5033" w:rsidP="00D62073">
            <w:pPr>
              <w:pStyle w:val="Char4"/>
              <w:spacing w:line="240" w:lineRule="auto"/>
              <w:rPr>
                <w:rFonts w:ascii="맑은 고딕" w:eastAsia="맑은 고딕" w:hAnsi="맑은 고딕" w:cs="Arial"/>
                <w:sz w:val="20"/>
              </w:rPr>
            </w:pPr>
          </w:p>
        </w:tc>
        <w:tc>
          <w:tcPr>
            <w:tcW w:w="1757" w:type="dxa"/>
            <w:vAlign w:val="center"/>
          </w:tcPr>
          <w:p w14:paraId="75F9C624" w14:textId="77777777" w:rsidR="004A5033" w:rsidRPr="00D54111" w:rsidRDefault="004A5033" w:rsidP="00D62073">
            <w:pPr>
              <w:pStyle w:val="Char5"/>
              <w:spacing w:line="240" w:lineRule="auto"/>
              <w:jc w:val="left"/>
              <w:rPr>
                <w:rFonts w:ascii="맑은 고딕" w:eastAsia="맑은 고딕" w:hAnsi="맑은 고딕" w:cs="Arial"/>
                <w:sz w:val="20"/>
              </w:rPr>
            </w:pPr>
          </w:p>
        </w:tc>
        <w:tc>
          <w:tcPr>
            <w:tcW w:w="1587" w:type="dxa"/>
            <w:vAlign w:val="center"/>
          </w:tcPr>
          <w:p w14:paraId="0A334965" w14:textId="77777777" w:rsidR="004A5033" w:rsidRPr="00D54111" w:rsidRDefault="004A5033" w:rsidP="00D62073">
            <w:pPr>
              <w:pStyle w:val="Char5"/>
              <w:spacing w:line="240" w:lineRule="auto"/>
              <w:jc w:val="left"/>
              <w:rPr>
                <w:rFonts w:ascii="맑은 고딕" w:eastAsia="맑은 고딕" w:hAnsi="맑은 고딕" w:cs="Arial"/>
                <w:sz w:val="20"/>
              </w:rPr>
            </w:pPr>
          </w:p>
        </w:tc>
      </w:tr>
    </w:tbl>
    <w:p w14:paraId="6B095EB5" w14:textId="77777777" w:rsidR="004A5033" w:rsidRDefault="004A5033" w:rsidP="00D62073">
      <w:pPr>
        <w:spacing w:after="200" w:line="276" w:lineRule="auto"/>
        <w:jc w:val="left"/>
        <w:rPr>
          <w:rFonts w:cs="Arial"/>
          <w:b/>
          <w:sz w:val="34"/>
          <w:szCs w:val="34"/>
        </w:rPr>
      </w:pPr>
      <w:r w:rsidRPr="00C82C1E">
        <w:rPr>
          <w:rFonts w:cs="Arial" w:hint="eastAsia"/>
          <w:b/>
          <w:sz w:val="34"/>
          <w:szCs w:val="34"/>
        </w:rPr>
        <w:t>제/개정 이력</w:t>
      </w:r>
    </w:p>
    <w:p w14:paraId="2302E073" w14:textId="4198E53F" w:rsidR="00A30D1B" w:rsidRPr="002D52F1" w:rsidRDefault="00EF1CDA" w:rsidP="00D62073">
      <w:pPr>
        <w:spacing w:after="200" w:line="276" w:lineRule="auto"/>
        <w:jc w:val="left"/>
        <w:rPr>
          <w:rFonts w:cs="Arial"/>
          <w:b/>
          <w:kern w:val="2"/>
          <w:sz w:val="28"/>
          <w:szCs w:val="28"/>
          <w:u w:val="single"/>
        </w:rPr>
      </w:pPr>
      <w:r>
        <w:rPr>
          <w:rFonts w:cs="Arial"/>
          <w:szCs w:val="32"/>
        </w:rPr>
        <w:br w:type="page"/>
      </w:r>
    </w:p>
    <w:sdt>
      <w:sdtPr>
        <w:rPr>
          <w:b w:val="0"/>
          <w:bCs w:val="0"/>
          <w:color w:val="auto"/>
          <w:sz w:val="22"/>
          <w:szCs w:val="20"/>
          <w:lang w:val="ko-KR"/>
        </w:rPr>
        <w:id w:val="327179590"/>
        <w:docPartObj>
          <w:docPartGallery w:val="Table of Contents"/>
          <w:docPartUnique/>
        </w:docPartObj>
      </w:sdtPr>
      <w:sdtContent>
        <w:p w14:paraId="40697012" w14:textId="0AA26FB2" w:rsidR="009B43ED" w:rsidRDefault="002D52F1" w:rsidP="00D62073">
          <w:pPr>
            <w:pStyle w:val="TOC"/>
          </w:pPr>
          <w:r>
            <w:rPr>
              <w:rFonts w:hint="eastAsia"/>
              <w:color w:val="auto"/>
              <w:sz w:val="32"/>
              <w:szCs w:val="32"/>
              <w:lang w:val="ko-KR"/>
            </w:rPr>
            <w:t>목 차</w:t>
          </w:r>
        </w:p>
        <w:p w14:paraId="6ADAAFFE" w14:textId="54315A6A" w:rsidR="003C3123" w:rsidRDefault="009B43ED">
          <w:pPr>
            <w:pStyle w:val="13"/>
            <w:tabs>
              <w:tab w:val="left" w:pos="600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kern w:val="2"/>
              <w:sz w:val="2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7190814" w:history="1">
            <w:r w:rsidR="003C3123" w:rsidRPr="000834AE">
              <w:rPr>
                <w:rStyle w:val="af"/>
                <w:noProof/>
              </w:rPr>
              <w:t>1.</w:t>
            </w:r>
            <w:r w:rsidR="003C3123">
              <w:rPr>
                <w:rFonts w:asciiTheme="minorHAnsi" w:eastAsiaTheme="minorEastAsia" w:hAnsiTheme="minorHAnsi" w:cstheme="minorBidi"/>
                <w:b w:val="0"/>
                <w:caps w:val="0"/>
                <w:noProof/>
                <w:kern w:val="2"/>
                <w:sz w:val="22"/>
                <w:szCs w:val="24"/>
                <w14:ligatures w14:val="standardContextual"/>
              </w:rPr>
              <w:tab/>
            </w:r>
            <w:r w:rsidR="003C3123" w:rsidRPr="000834AE">
              <w:rPr>
                <w:rStyle w:val="af"/>
                <w:noProof/>
              </w:rPr>
              <w:t>시스템</w:t>
            </w:r>
            <w:r w:rsidR="003C3123" w:rsidRPr="000834AE">
              <w:rPr>
                <w:rStyle w:val="af"/>
                <w:noProof/>
              </w:rPr>
              <w:t xml:space="preserve"> </w:t>
            </w:r>
            <w:r w:rsidR="003C3123" w:rsidRPr="000834AE">
              <w:rPr>
                <w:rStyle w:val="af"/>
                <w:noProof/>
              </w:rPr>
              <w:t>개요</w:t>
            </w:r>
            <w:r w:rsidR="003C3123">
              <w:rPr>
                <w:noProof/>
                <w:webHidden/>
              </w:rPr>
              <w:tab/>
            </w:r>
            <w:r w:rsidR="003C3123">
              <w:rPr>
                <w:noProof/>
                <w:webHidden/>
              </w:rPr>
              <w:fldChar w:fldCharType="begin"/>
            </w:r>
            <w:r w:rsidR="003C3123">
              <w:rPr>
                <w:noProof/>
                <w:webHidden/>
              </w:rPr>
              <w:instrText xml:space="preserve"> PAGEREF _Toc207190814 \h </w:instrText>
            </w:r>
            <w:r w:rsidR="003C3123">
              <w:rPr>
                <w:noProof/>
                <w:webHidden/>
              </w:rPr>
            </w:r>
            <w:r w:rsidR="003C3123">
              <w:rPr>
                <w:noProof/>
                <w:webHidden/>
              </w:rPr>
              <w:fldChar w:fldCharType="separate"/>
            </w:r>
            <w:r w:rsidR="003C3123">
              <w:rPr>
                <w:noProof/>
                <w:webHidden/>
              </w:rPr>
              <w:t>1</w:t>
            </w:r>
            <w:r w:rsidR="003C3123">
              <w:rPr>
                <w:noProof/>
                <w:webHidden/>
              </w:rPr>
              <w:fldChar w:fldCharType="end"/>
            </w:r>
          </w:hyperlink>
        </w:p>
        <w:p w14:paraId="629E9FA7" w14:textId="6928580D" w:rsidR="003C3123" w:rsidRDefault="003C3123">
          <w:pPr>
            <w:pStyle w:val="21"/>
            <w:tabs>
              <w:tab w:val="left" w:pos="600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Cs w:val="24"/>
              <w14:ligatures w14:val="standardContextual"/>
            </w:rPr>
          </w:pPr>
          <w:hyperlink w:anchor="_Toc207190815" w:history="1">
            <w:r w:rsidRPr="000834AE">
              <w:rPr>
                <w:rStyle w:val="af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0834AE">
              <w:rPr>
                <w:rStyle w:val="af"/>
                <w:noProof/>
              </w:rPr>
              <w:t>포탈</w:t>
            </w:r>
            <w:r w:rsidRPr="000834AE">
              <w:rPr>
                <w:rStyle w:val="af"/>
                <w:noProof/>
              </w:rPr>
              <w:t xml:space="preserve"> </w:t>
            </w:r>
            <w:r w:rsidRPr="000834AE">
              <w:rPr>
                <w:rStyle w:val="af"/>
                <w:noProof/>
              </w:rPr>
              <w:t>구축</w:t>
            </w:r>
            <w:r w:rsidRPr="000834AE">
              <w:rPr>
                <w:rStyle w:val="af"/>
                <w:noProof/>
              </w:rPr>
              <w:t xml:space="preserve"> </w:t>
            </w:r>
            <w:r w:rsidRPr="000834AE">
              <w:rPr>
                <w:rStyle w:val="af"/>
                <w:noProof/>
              </w:rPr>
              <w:t>목적</w:t>
            </w:r>
            <w:r w:rsidRPr="000834AE">
              <w:rPr>
                <w:rStyle w:val="af"/>
                <w:noProof/>
              </w:rPr>
              <w:t xml:space="preserve"> </w:t>
            </w:r>
            <w:r w:rsidRPr="000834AE">
              <w:rPr>
                <w:rStyle w:val="af"/>
                <w:noProof/>
              </w:rPr>
              <w:t>및</w:t>
            </w:r>
            <w:r w:rsidRPr="000834AE">
              <w:rPr>
                <w:rStyle w:val="af"/>
                <w:noProof/>
              </w:rPr>
              <w:t xml:space="preserve"> </w:t>
            </w:r>
            <w:r w:rsidRPr="000834AE">
              <w:rPr>
                <w:rStyle w:val="af"/>
                <w:noProof/>
              </w:rPr>
              <w:t>주요</w:t>
            </w:r>
            <w:r w:rsidRPr="000834AE">
              <w:rPr>
                <w:rStyle w:val="af"/>
                <w:noProof/>
              </w:rPr>
              <w:t xml:space="preserve"> </w:t>
            </w:r>
            <w:r w:rsidRPr="000834AE">
              <w:rPr>
                <w:rStyle w:val="af"/>
                <w:noProof/>
              </w:rPr>
              <w:t>특징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_Toc207190815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5FB796" w14:textId="297454AB" w:rsidR="003C3123" w:rsidRDefault="003C3123">
          <w:pPr>
            <w:pStyle w:val="21"/>
            <w:tabs>
              <w:tab w:val="left" w:pos="600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Cs w:val="24"/>
              <w14:ligatures w14:val="standardContextual"/>
            </w:rPr>
          </w:pPr>
          <w:hyperlink w:anchor="_Toc207190816" w:history="1">
            <w:r w:rsidRPr="000834AE">
              <w:rPr>
                <w:rStyle w:val="af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0834AE">
              <w:rPr>
                <w:rStyle w:val="af"/>
                <w:noProof/>
              </w:rPr>
              <w:t>메뉴구성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_Toc207190816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12E13D" w14:textId="45177F18" w:rsidR="003C3123" w:rsidRDefault="003C3123">
          <w:pPr>
            <w:pStyle w:val="13"/>
            <w:tabs>
              <w:tab w:val="left" w:pos="600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kern w:val="2"/>
              <w:sz w:val="22"/>
              <w:szCs w:val="24"/>
              <w14:ligatures w14:val="standardContextual"/>
            </w:rPr>
          </w:pPr>
          <w:hyperlink w:anchor="_Toc207190817" w:history="1">
            <w:r w:rsidRPr="000834AE">
              <w:rPr>
                <w:rStyle w:val="af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noProof/>
                <w:kern w:val="2"/>
                <w:sz w:val="22"/>
                <w:szCs w:val="24"/>
                <w14:ligatures w14:val="standardContextual"/>
              </w:rPr>
              <w:tab/>
            </w:r>
            <w:r w:rsidRPr="000834AE">
              <w:rPr>
                <w:rStyle w:val="af"/>
                <w:noProof/>
              </w:rPr>
              <w:t>에러케이스</w:t>
            </w:r>
            <w:r w:rsidRPr="000834AE">
              <w:rPr>
                <w:rStyle w:val="af"/>
                <w:noProof/>
              </w:rPr>
              <w:t xml:space="preserve"> </w:t>
            </w:r>
            <w:r w:rsidRPr="000834AE">
              <w:rPr>
                <w:rStyle w:val="af"/>
                <w:noProof/>
              </w:rPr>
              <w:t>및</w:t>
            </w:r>
            <w:r w:rsidRPr="000834AE">
              <w:rPr>
                <w:rStyle w:val="af"/>
                <w:noProof/>
              </w:rPr>
              <w:t xml:space="preserve"> </w:t>
            </w:r>
            <w:r w:rsidRPr="000834AE">
              <w:rPr>
                <w:rStyle w:val="af"/>
                <w:noProof/>
              </w:rPr>
              <w:t>조치</w:t>
            </w:r>
            <w:r w:rsidRPr="000834AE">
              <w:rPr>
                <w:rStyle w:val="af"/>
                <w:noProof/>
              </w:rPr>
              <w:t xml:space="preserve"> </w:t>
            </w:r>
            <w:r w:rsidRPr="000834AE">
              <w:rPr>
                <w:rStyle w:val="af"/>
                <w:noProof/>
              </w:rPr>
              <w:t>방법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_Toc207190817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7C2CC" w14:textId="3CB5C42B" w:rsidR="003C3123" w:rsidRDefault="003C3123">
          <w:pPr>
            <w:pStyle w:val="21"/>
            <w:tabs>
              <w:tab w:val="left" w:pos="600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Cs w:val="24"/>
              <w14:ligatures w14:val="standardContextual"/>
            </w:rPr>
          </w:pPr>
          <w:hyperlink w:anchor="_Toc207190818" w:history="1">
            <w:r w:rsidRPr="000834AE">
              <w:rPr>
                <w:rStyle w:val="af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0834AE">
              <w:rPr>
                <w:rStyle w:val="af"/>
                <w:noProof/>
              </w:rPr>
              <w:t>에러케이스</w:t>
            </w:r>
            <w:r w:rsidRPr="000834AE">
              <w:rPr>
                <w:rStyle w:val="af"/>
                <w:noProof/>
              </w:rPr>
              <w:t>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_Toc207190818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8B339" w14:textId="68B8CC00" w:rsidR="003C3123" w:rsidRDefault="003C3123">
          <w:pPr>
            <w:pStyle w:val="13"/>
            <w:tabs>
              <w:tab w:val="left" w:pos="600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kern w:val="2"/>
              <w:sz w:val="22"/>
              <w:szCs w:val="24"/>
              <w14:ligatures w14:val="standardContextual"/>
            </w:rPr>
          </w:pPr>
          <w:hyperlink w:anchor="_Toc207190819" w:history="1">
            <w:r w:rsidRPr="000834AE">
              <w:rPr>
                <w:rStyle w:val="af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noProof/>
                <w:kern w:val="2"/>
                <w:sz w:val="22"/>
                <w:szCs w:val="24"/>
                <w14:ligatures w14:val="standardContextual"/>
              </w:rPr>
              <w:tab/>
            </w:r>
            <w:r w:rsidRPr="000834AE">
              <w:rPr>
                <w:rStyle w:val="af"/>
                <w:noProof/>
              </w:rPr>
              <w:t>시스템</w:t>
            </w:r>
            <w:r w:rsidRPr="000834AE">
              <w:rPr>
                <w:rStyle w:val="af"/>
                <w:noProof/>
              </w:rPr>
              <w:t xml:space="preserve"> </w:t>
            </w:r>
            <w:r w:rsidRPr="000834AE">
              <w:rPr>
                <w:rStyle w:val="af"/>
                <w:noProof/>
              </w:rPr>
              <w:t>사용</w:t>
            </w:r>
            <w:r w:rsidRPr="000834AE">
              <w:rPr>
                <w:rStyle w:val="af"/>
                <w:noProof/>
              </w:rPr>
              <w:t xml:space="preserve"> </w:t>
            </w:r>
            <w:r w:rsidRPr="000834AE">
              <w:rPr>
                <w:rStyle w:val="af"/>
                <w:noProof/>
              </w:rPr>
              <w:t>방법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_Toc207190819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06481" w14:textId="3545EDCF" w:rsidR="003C3123" w:rsidRDefault="003C3123">
          <w:pPr>
            <w:pStyle w:val="21"/>
            <w:tabs>
              <w:tab w:val="left" w:pos="600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Cs w:val="24"/>
              <w14:ligatures w14:val="standardContextual"/>
            </w:rPr>
          </w:pPr>
          <w:hyperlink w:anchor="_Toc207190820" w:history="1">
            <w:r w:rsidRPr="000834AE">
              <w:rPr>
                <w:rStyle w:val="af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0834AE">
              <w:rPr>
                <w:rStyle w:val="af"/>
                <w:noProof/>
              </w:rPr>
              <w:t>시스템</w:t>
            </w:r>
            <w:r w:rsidRPr="000834AE">
              <w:rPr>
                <w:rStyle w:val="af"/>
                <w:noProof/>
              </w:rPr>
              <w:t xml:space="preserve"> </w:t>
            </w:r>
            <w:r w:rsidRPr="000834AE">
              <w:rPr>
                <w:rStyle w:val="af"/>
                <w:noProof/>
              </w:rPr>
              <w:t>접속</w:t>
            </w:r>
            <w:r w:rsidRPr="000834AE">
              <w:rPr>
                <w:rStyle w:val="af"/>
                <w:noProof/>
              </w:rPr>
              <w:t xml:space="preserve"> </w:t>
            </w:r>
            <w:r w:rsidRPr="000834AE">
              <w:rPr>
                <w:rStyle w:val="af"/>
                <w:noProof/>
              </w:rPr>
              <w:t>방법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_Toc207190820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FC8613" w14:textId="438B2E38" w:rsidR="003C3123" w:rsidRDefault="003C3123">
          <w:pPr>
            <w:pStyle w:val="21"/>
            <w:tabs>
              <w:tab w:val="left" w:pos="600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Cs w:val="24"/>
              <w14:ligatures w14:val="standardContextual"/>
            </w:rPr>
          </w:pPr>
          <w:hyperlink w:anchor="_Toc207190821" w:history="1">
            <w:r w:rsidRPr="000834AE">
              <w:rPr>
                <w:rStyle w:val="af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0834AE">
              <w:rPr>
                <w:rStyle w:val="af"/>
                <w:noProof/>
              </w:rPr>
              <w:t>시스템</w:t>
            </w:r>
            <w:r w:rsidRPr="000834AE">
              <w:rPr>
                <w:rStyle w:val="af"/>
                <w:noProof/>
              </w:rPr>
              <w:t xml:space="preserve"> </w:t>
            </w:r>
            <w:r w:rsidRPr="000834AE">
              <w:rPr>
                <w:rStyle w:val="af"/>
                <w:noProof/>
              </w:rPr>
              <w:t>종료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_Toc207190821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05F3E" w14:textId="34A3FC17" w:rsidR="003C3123" w:rsidRDefault="003C3123">
          <w:pPr>
            <w:pStyle w:val="21"/>
            <w:tabs>
              <w:tab w:val="left" w:pos="600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Cs w:val="24"/>
              <w14:ligatures w14:val="standardContextual"/>
            </w:rPr>
          </w:pPr>
          <w:hyperlink w:anchor="_Toc207190822" w:history="1">
            <w:r w:rsidRPr="000834AE">
              <w:rPr>
                <w:rStyle w:val="af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0834AE">
              <w:rPr>
                <w:rStyle w:val="af"/>
                <w:noProof/>
              </w:rPr>
              <w:t>대시보드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_Toc207190822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2AD48" w14:textId="45C6FFD1" w:rsidR="003C3123" w:rsidRDefault="003C3123">
          <w:pPr>
            <w:pStyle w:val="13"/>
            <w:tabs>
              <w:tab w:val="left" w:pos="600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kern w:val="2"/>
              <w:sz w:val="22"/>
              <w:szCs w:val="24"/>
              <w14:ligatures w14:val="standardContextual"/>
            </w:rPr>
          </w:pPr>
          <w:hyperlink w:anchor="_Toc207190823" w:history="1">
            <w:r w:rsidRPr="000834AE">
              <w:rPr>
                <w:rStyle w:val="af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noProof/>
                <w:kern w:val="2"/>
                <w:sz w:val="22"/>
                <w:szCs w:val="24"/>
                <w14:ligatures w14:val="standardContextual"/>
              </w:rPr>
              <w:tab/>
            </w:r>
            <w:r w:rsidRPr="000834AE">
              <w:rPr>
                <w:rStyle w:val="af"/>
                <w:noProof/>
              </w:rPr>
              <w:t>분석</w:t>
            </w:r>
            <w:r w:rsidRPr="000834AE">
              <w:rPr>
                <w:rStyle w:val="af"/>
                <w:noProof/>
              </w:rPr>
              <w:t xml:space="preserve"> </w:t>
            </w:r>
            <w:r w:rsidRPr="000834AE">
              <w:rPr>
                <w:rStyle w:val="af"/>
                <w:noProof/>
              </w:rPr>
              <w:t>프로젝트</w:t>
            </w:r>
            <w:r w:rsidRPr="000834AE">
              <w:rPr>
                <w:rStyle w:val="af"/>
                <w:noProof/>
              </w:rPr>
              <w:t xml:space="preserve"> </w:t>
            </w:r>
            <w:r w:rsidRPr="000834AE">
              <w:rPr>
                <w:rStyle w:val="af"/>
                <w:noProof/>
              </w:rPr>
              <w:t>진행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_Toc207190823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FE823E" w14:textId="7EFBF125" w:rsidR="003C3123" w:rsidRDefault="003C3123">
          <w:pPr>
            <w:pStyle w:val="21"/>
            <w:tabs>
              <w:tab w:val="left" w:pos="600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Cs w:val="24"/>
              <w14:ligatures w14:val="standardContextual"/>
            </w:rPr>
          </w:pPr>
          <w:hyperlink w:anchor="_Toc207190824" w:history="1">
            <w:r w:rsidRPr="000834AE">
              <w:rPr>
                <w:rStyle w:val="af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0834AE">
              <w:rPr>
                <w:rStyle w:val="af"/>
                <w:noProof/>
              </w:rPr>
              <w:t>분석과제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_Toc207190824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D74B41" w14:textId="34F0C74F" w:rsidR="003C3123" w:rsidRDefault="003C3123">
          <w:pPr>
            <w:pStyle w:val="30"/>
            <w:tabs>
              <w:tab w:val="left" w:pos="1000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Cs w:val="24"/>
              <w14:ligatures w14:val="standardContextual"/>
            </w:rPr>
          </w:pPr>
          <w:hyperlink w:anchor="_Toc207190825" w:history="1">
            <w:r w:rsidRPr="000834AE">
              <w:rPr>
                <w:rStyle w:val="af"/>
                <w:noProof/>
              </w:rPr>
              <w:t>4.1.1.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0834AE">
              <w:rPr>
                <w:rStyle w:val="af"/>
                <w:bCs/>
                <w:iCs/>
                <w:noProof/>
              </w:rPr>
              <w:t>분석과제</w:t>
            </w:r>
            <w:r w:rsidRPr="000834AE">
              <w:rPr>
                <w:rStyle w:val="af"/>
                <w:bCs/>
                <w:iCs/>
                <w:noProof/>
              </w:rPr>
              <w:t xml:space="preserve"> </w:t>
            </w:r>
            <w:r w:rsidRPr="000834AE">
              <w:rPr>
                <w:rStyle w:val="af"/>
                <w:bCs/>
                <w:iCs/>
                <w:noProof/>
              </w:rPr>
              <w:t>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_Toc207190825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EE86F" w14:textId="6B364309" w:rsidR="003C3123" w:rsidRDefault="003C3123">
          <w:pPr>
            <w:pStyle w:val="30"/>
            <w:tabs>
              <w:tab w:val="left" w:pos="1000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Cs w:val="24"/>
              <w14:ligatures w14:val="standardContextual"/>
            </w:rPr>
          </w:pPr>
          <w:hyperlink w:anchor="_Toc207190826" w:history="1">
            <w:r w:rsidRPr="000834AE">
              <w:rPr>
                <w:rStyle w:val="af"/>
                <w:noProof/>
              </w:rPr>
              <w:t>4.1.2.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0834AE">
              <w:rPr>
                <w:rStyle w:val="af"/>
                <w:bCs/>
                <w:iCs/>
                <w:noProof/>
              </w:rPr>
              <w:t>분석과제</w:t>
            </w:r>
            <w:r w:rsidRPr="000834AE">
              <w:rPr>
                <w:rStyle w:val="af"/>
                <w:bCs/>
                <w:iCs/>
                <w:noProof/>
              </w:rPr>
              <w:t xml:space="preserve"> </w:t>
            </w:r>
            <w:r w:rsidRPr="000834AE">
              <w:rPr>
                <w:rStyle w:val="af"/>
                <w:bCs/>
                <w:iCs/>
                <w:noProof/>
              </w:rPr>
              <w:t>수정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_Toc207190826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7D2DA" w14:textId="461677BF" w:rsidR="003C3123" w:rsidRDefault="003C3123">
          <w:pPr>
            <w:pStyle w:val="30"/>
            <w:tabs>
              <w:tab w:val="left" w:pos="1000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Cs w:val="24"/>
              <w14:ligatures w14:val="standardContextual"/>
            </w:rPr>
          </w:pPr>
          <w:hyperlink w:anchor="_Toc207190827" w:history="1">
            <w:r w:rsidRPr="000834AE">
              <w:rPr>
                <w:rStyle w:val="af"/>
                <w:noProof/>
              </w:rPr>
              <w:t>4.1.3.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0834AE">
              <w:rPr>
                <w:rStyle w:val="af"/>
                <w:bCs/>
                <w:iCs/>
                <w:noProof/>
              </w:rPr>
              <w:t>분석과제</w:t>
            </w:r>
            <w:r w:rsidRPr="000834AE">
              <w:rPr>
                <w:rStyle w:val="af"/>
                <w:bCs/>
                <w:iCs/>
                <w:noProof/>
              </w:rPr>
              <w:t xml:space="preserve"> </w:t>
            </w:r>
            <w:r w:rsidRPr="000834AE">
              <w:rPr>
                <w:rStyle w:val="af"/>
                <w:bCs/>
                <w:iCs/>
                <w:noProof/>
              </w:rPr>
              <w:t>만료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_Toc207190827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C0B796" w14:textId="0935F441" w:rsidR="003C3123" w:rsidRDefault="003C3123">
          <w:pPr>
            <w:pStyle w:val="30"/>
            <w:tabs>
              <w:tab w:val="left" w:pos="1000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Cs w:val="24"/>
              <w14:ligatures w14:val="standardContextual"/>
            </w:rPr>
          </w:pPr>
          <w:hyperlink w:anchor="_Toc207190828" w:history="1">
            <w:r w:rsidRPr="000834AE">
              <w:rPr>
                <w:rStyle w:val="af"/>
                <w:noProof/>
              </w:rPr>
              <w:t>4.1.4.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0834AE">
              <w:rPr>
                <w:rStyle w:val="af"/>
                <w:noProof/>
              </w:rPr>
              <w:t>분석과제</w:t>
            </w:r>
            <w:r w:rsidRPr="000834AE">
              <w:rPr>
                <w:rStyle w:val="af"/>
                <w:noProof/>
              </w:rPr>
              <w:t xml:space="preserve"> </w:t>
            </w:r>
            <w:r w:rsidRPr="000834AE">
              <w:rPr>
                <w:rStyle w:val="af"/>
                <w:noProof/>
              </w:rPr>
              <w:t>리소스</w:t>
            </w:r>
            <w:r w:rsidRPr="000834AE">
              <w:rPr>
                <w:rStyle w:val="af"/>
                <w:noProof/>
              </w:rPr>
              <w:t xml:space="preserve"> </w:t>
            </w:r>
            <w:r w:rsidRPr="000834AE">
              <w:rPr>
                <w:rStyle w:val="af"/>
                <w:noProof/>
              </w:rPr>
              <w:t>신청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_Toc207190828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FA66D" w14:textId="6158DDBA" w:rsidR="003C3123" w:rsidRDefault="003C3123">
          <w:pPr>
            <w:pStyle w:val="21"/>
            <w:tabs>
              <w:tab w:val="left" w:pos="600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Cs w:val="24"/>
              <w14:ligatures w14:val="standardContextual"/>
            </w:rPr>
          </w:pPr>
          <w:hyperlink w:anchor="_Toc207190829" w:history="1">
            <w:r w:rsidRPr="000834AE">
              <w:rPr>
                <w:rStyle w:val="af"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0834AE">
              <w:rPr>
                <w:rStyle w:val="af"/>
                <w:noProof/>
              </w:rPr>
              <w:t>분석환경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_Toc207190829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B0482A" w14:textId="7437A630" w:rsidR="003C3123" w:rsidRDefault="003C3123">
          <w:pPr>
            <w:pStyle w:val="30"/>
            <w:tabs>
              <w:tab w:val="left" w:pos="1000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Cs w:val="24"/>
              <w14:ligatures w14:val="standardContextual"/>
            </w:rPr>
          </w:pPr>
          <w:hyperlink w:anchor="_Toc207190830" w:history="1">
            <w:r w:rsidRPr="000834AE">
              <w:rPr>
                <w:rStyle w:val="af"/>
                <w:noProof/>
              </w:rPr>
              <w:t>4.2.1.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0834AE">
              <w:rPr>
                <w:rStyle w:val="af"/>
                <w:noProof/>
              </w:rPr>
              <w:t>분석환경</w:t>
            </w:r>
            <w:r w:rsidRPr="000834AE">
              <w:rPr>
                <w:rStyle w:val="af"/>
                <w:noProof/>
              </w:rPr>
              <w:t>(</w:t>
            </w:r>
            <w:r w:rsidRPr="000834AE">
              <w:rPr>
                <w:rStyle w:val="af"/>
                <w:noProof/>
              </w:rPr>
              <w:t>개인</w:t>
            </w:r>
            <w:r w:rsidRPr="000834AE">
              <w:rPr>
                <w:rStyle w:val="af"/>
                <w:noProof/>
              </w:rPr>
              <w:t xml:space="preserve"> </w:t>
            </w:r>
            <w:r w:rsidRPr="000834AE">
              <w:rPr>
                <w:rStyle w:val="af"/>
                <w:noProof/>
              </w:rPr>
              <w:t>분석환경</w:t>
            </w:r>
            <w:r w:rsidRPr="000834AE">
              <w:rPr>
                <w:rStyle w:val="af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_Toc207190830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D3F50" w14:textId="2056C473" w:rsidR="003C3123" w:rsidRDefault="003C3123">
          <w:pPr>
            <w:pStyle w:val="30"/>
            <w:tabs>
              <w:tab w:val="left" w:pos="1000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Cs w:val="24"/>
              <w14:ligatures w14:val="standardContextual"/>
            </w:rPr>
          </w:pPr>
          <w:hyperlink w:anchor="_Toc207190831" w:history="1">
            <w:r w:rsidRPr="000834AE">
              <w:rPr>
                <w:rStyle w:val="af"/>
                <w:noProof/>
              </w:rPr>
              <w:t>4.2.2.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0834AE">
              <w:rPr>
                <w:rStyle w:val="af"/>
                <w:noProof/>
              </w:rPr>
              <w:t>분석환경</w:t>
            </w:r>
            <w:r w:rsidRPr="000834AE">
              <w:rPr>
                <w:rStyle w:val="af"/>
                <w:noProof/>
              </w:rPr>
              <w:t>(</w:t>
            </w:r>
            <w:r w:rsidRPr="000834AE">
              <w:rPr>
                <w:rStyle w:val="af"/>
                <w:noProof/>
              </w:rPr>
              <w:t>공용</w:t>
            </w:r>
            <w:r w:rsidRPr="000834AE">
              <w:rPr>
                <w:rStyle w:val="af"/>
                <w:noProof/>
              </w:rPr>
              <w:t xml:space="preserve"> </w:t>
            </w:r>
            <w:r w:rsidRPr="000834AE">
              <w:rPr>
                <w:rStyle w:val="af"/>
                <w:noProof/>
              </w:rPr>
              <w:t>분석환경</w:t>
            </w:r>
            <w:r w:rsidRPr="000834AE">
              <w:rPr>
                <w:rStyle w:val="af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_Toc207190831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2A18D" w14:textId="14F6A9C8" w:rsidR="003C3123" w:rsidRDefault="003C3123">
          <w:pPr>
            <w:pStyle w:val="21"/>
            <w:tabs>
              <w:tab w:val="left" w:pos="600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Cs w:val="24"/>
              <w14:ligatures w14:val="standardContextual"/>
            </w:rPr>
          </w:pPr>
          <w:hyperlink w:anchor="_Toc207190832" w:history="1">
            <w:r w:rsidRPr="000834AE">
              <w:rPr>
                <w:rStyle w:val="af"/>
                <w:noProof/>
              </w:rPr>
              <w:t>4.3.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0834AE">
              <w:rPr>
                <w:rStyle w:val="af"/>
                <w:noProof/>
              </w:rPr>
              <w:t>오브젝트스토리지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_Toc207190832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C6EA0" w14:textId="75E63E64" w:rsidR="003C3123" w:rsidRDefault="003C3123">
          <w:pPr>
            <w:pStyle w:val="30"/>
            <w:tabs>
              <w:tab w:val="left" w:pos="1000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Cs w:val="24"/>
              <w14:ligatures w14:val="standardContextual"/>
            </w:rPr>
          </w:pPr>
          <w:hyperlink w:anchor="_Toc207190833" w:history="1">
            <w:r w:rsidRPr="000834AE">
              <w:rPr>
                <w:rStyle w:val="af"/>
                <w:noProof/>
              </w:rPr>
              <w:t>4.3.1.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0834AE">
              <w:rPr>
                <w:rStyle w:val="af"/>
                <w:noProof/>
              </w:rPr>
              <w:t>버킷</w:t>
            </w:r>
            <w:r w:rsidRPr="000834AE">
              <w:rPr>
                <w:rStyle w:val="af"/>
                <w:noProof/>
              </w:rPr>
              <w:t xml:space="preserve"> </w:t>
            </w:r>
            <w:r w:rsidRPr="000834AE">
              <w:rPr>
                <w:rStyle w:val="af"/>
                <w:noProof/>
              </w:rPr>
              <w:t>요청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_Toc207190833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C9FC7" w14:textId="6BE445B4" w:rsidR="003C3123" w:rsidRDefault="003C3123">
          <w:pPr>
            <w:pStyle w:val="30"/>
            <w:tabs>
              <w:tab w:val="left" w:pos="1000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Cs w:val="24"/>
              <w14:ligatures w14:val="standardContextual"/>
            </w:rPr>
          </w:pPr>
          <w:hyperlink w:anchor="_Toc207190834" w:history="1">
            <w:r w:rsidRPr="000834AE">
              <w:rPr>
                <w:rStyle w:val="af"/>
                <w:noProof/>
              </w:rPr>
              <w:t>4.3.2.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0834AE">
              <w:rPr>
                <w:rStyle w:val="af"/>
                <w:noProof/>
              </w:rPr>
              <w:t>파일</w:t>
            </w:r>
            <w:r w:rsidRPr="000834AE">
              <w:rPr>
                <w:rStyle w:val="af"/>
                <w:noProof/>
              </w:rPr>
              <w:t xml:space="preserve"> </w:t>
            </w:r>
            <w:r w:rsidRPr="000834AE">
              <w:rPr>
                <w:rStyle w:val="af"/>
                <w:noProof/>
              </w:rPr>
              <w:t>업로드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_Toc207190834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FA8337" w14:textId="1F03E3F7" w:rsidR="003C3123" w:rsidRDefault="003C3123">
          <w:pPr>
            <w:pStyle w:val="30"/>
            <w:tabs>
              <w:tab w:val="left" w:pos="1000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Cs w:val="24"/>
              <w14:ligatures w14:val="standardContextual"/>
            </w:rPr>
          </w:pPr>
          <w:hyperlink w:anchor="_Toc207190835" w:history="1">
            <w:r w:rsidRPr="000834AE">
              <w:rPr>
                <w:rStyle w:val="af"/>
                <w:noProof/>
              </w:rPr>
              <w:t>4.3.3.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0834AE">
              <w:rPr>
                <w:rStyle w:val="af"/>
                <w:noProof/>
              </w:rPr>
              <w:t>파일</w:t>
            </w:r>
            <w:r w:rsidRPr="000834AE">
              <w:rPr>
                <w:rStyle w:val="af"/>
                <w:noProof/>
              </w:rPr>
              <w:t xml:space="preserve"> </w:t>
            </w:r>
            <w:r w:rsidRPr="000834AE">
              <w:rPr>
                <w:rStyle w:val="af"/>
                <w:noProof/>
              </w:rPr>
              <w:t>다운로드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_Toc207190835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89A5D" w14:textId="7756665B" w:rsidR="003C3123" w:rsidRDefault="003C3123">
          <w:pPr>
            <w:pStyle w:val="30"/>
            <w:tabs>
              <w:tab w:val="left" w:pos="1000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Cs w:val="24"/>
              <w14:ligatures w14:val="standardContextual"/>
            </w:rPr>
          </w:pPr>
          <w:hyperlink w:anchor="_Toc207190836" w:history="1">
            <w:r w:rsidRPr="000834AE">
              <w:rPr>
                <w:rStyle w:val="af"/>
                <w:noProof/>
              </w:rPr>
              <w:t>4.3.4.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0834AE">
              <w:rPr>
                <w:rStyle w:val="af"/>
                <w:noProof/>
              </w:rPr>
              <w:t>파일</w:t>
            </w:r>
            <w:r w:rsidRPr="000834AE">
              <w:rPr>
                <w:rStyle w:val="af"/>
                <w:noProof/>
              </w:rPr>
              <w:t xml:space="preserve"> </w:t>
            </w:r>
            <w:r w:rsidRPr="000834AE">
              <w:rPr>
                <w:rStyle w:val="af"/>
                <w:noProof/>
              </w:rPr>
              <w:t>삭제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_Toc207190836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96C344" w14:textId="7E08E9DC" w:rsidR="003C3123" w:rsidRDefault="003C3123">
          <w:pPr>
            <w:pStyle w:val="30"/>
            <w:tabs>
              <w:tab w:val="left" w:pos="1000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Cs w:val="24"/>
              <w14:ligatures w14:val="standardContextual"/>
            </w:rPr>
          </w:pPr>
          <w:hyperlink w:anchor="_Toc207190837" w:history="1">
            <w:r w:rsidRPr="000834AE">
              <w:rPr>
                <w:rStyle w:val="af"/>
                <w:noProof/>
              </w:rPr>
              <w:t>4.3.5.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0834AE">
              <w:rPr>
                <w:rStyle w:val="af"/>
                <w:noProof/>
              </w:rPr>
              <w:t>외부테이블</w:t>
            </w:r>
            <w:r w:rsidRPr="000834AE">
              <w:rPr>
                <w:rStyle w:val="af"/>
                <w:noProof/>
              </w:rPr>
              <w:t xml:space="preserve"> </w:t>
            </w:r>
            <w:r w:rsidRPr="000834AE">
              <w:rPr>
                <w:rStyle w:val="af"/>
                <w:noProof/>
              </w:rPr>
              <w:t>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_Toc207190837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DED9A" w14:textId="2C879296" w:rsidR="003C3123" w:rsidRDefault="003C3123">
          <w:pPr>
            <w:pStyle w:val="21"/>
            <w:tabs>
              <w:tab w:val="left" w:pos="600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Cs w:val="24"/>
              <w14:ligatures w14:val="standardContextual"/>
            </w:rPr>
          </w:pPr>
          <w:hyperlink w:anchor="_Toc207190838" w:history="1">
            <w:r w:rsidRPr="000834AE">
              <w:rPr>
                <w:rStyle w:val="af"/>
                <w:noProof/>
              </w:rPr>
              <w:t>4.4.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0834AE">
              <w:rPr>
                <w:rStyle w:val="af"/>
                <w:noProof/>
              </w:rPr>
              <w:t>MLOps(Kubeflow)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_Toc207190838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212E58" w14:textId="2BFF89F7" w:rsidR="003C3123" w:rsidRDefault="003C3123">
          <w:pPr>
            <w:pStyle w:val="21"/>
            <w:tabs>
              <w:tab w:val="left" w:pos="600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Cs w:val="24"/>
              <w14:ligatures w14:val="standardContextual"/>
            </w:rPr>
          </w:pPr>
          <w:hyperlink w:anchor="_Toc207190839" w:history="1">
            <w:r w:rsidRPr="000834AE">
              <w:rPr>
                <w:rStyle w:val="af"/>
                <w:noProof/>
              </w:rPr>
              <w:t>4.5.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0834AE">
              <w:rPr>
                <w:rStyle w:val="af"/>
                <w:noProof/>
              </w:rPr>
              <w:t>요청관리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_Toc207190839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BDA7B" w14:textId="4A1E1784" w:rsidR="003C3123" w:rsidRDefault="003C3123">
          <w:pPr>
            <w:pStyle w:val="30"/>
            <w:tabs>
              <w:tab w:val="left" w:pos="1000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Cs w:val="24"/>
              <w14:ligatures w14:val="standardContextual"/>
            </w:rPr>
          </w:pPr>
          <w:hyperlink w:anchor="_Toc207190840" w:history="1">
            <w:r w:rsidRPr="000834AE">
              <w:rPr>
                <w:rStyle w:val="af"/>
                <w:noProof/>
              </w:rPr>
              <w:t>4.5.1.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0834AE">
              <w:rPr>
                <w:rStyle w:val="af"/>
                <w:noProof/>
              </w:rPr>
              <w:t>과제요청관리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_Toc207190840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F98BD5" w14:textId="62A8C556" w:rsidR="003C3123" w:rsidRDefault="003C3123">
          <w:pPr>
            <w:pStyle w:val="30"/>
            <w:tabs>
              <w:tab w:val="left" w:pos="1000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Cs w:val="24"/>
              <w14:ligatures w14:val="standardContextual"/>
            </w:rPr>
          </w:pPr>
          <w:hyperlink w:anchor="_Toc207190841" w:history="1">
            <w:r w:rsidRPr="000834AE">
              <w:rPr>
                <w:rStyle w:val="af"/>
                <w:noProof/>
              </w:rPr>
              <w:t>4.5.2.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0834AE">
              <w:rPr>
                <w:rStyle w:val="af"/>
                <w:noProof/>
              </w:rPr>
              <w:t>리소스요청관리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_Toc207190841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63AA1" w14:textId="50880C02" w:rsidR="003C3123" w:rsidRDefault="003C3123">
          <w:pPr>
            <w:pStyle w:val="30"/>
            <w:tabs>
              <w:tab w:val="left" w:pos="1000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Cs w:val="24"/>
              <w14:ligatures w14:val="standardContextual"/>
            </w:rPr>
          </w:pPr>
          <w:hyperlink w:anchor="_Toc207190842" w:history="1">
            <w:r w:rsidRPr="000834AE">
              <w:rPr>
                <w:rStyle w:val="af"/>
                <w:noProof/>
              </w:rPr>
              <w:t>4.5.3.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0834AE">
              <w:rPr>
                <w:rStyle w:val="af"/>
                <w:noProof/>
              </w:rPr>
              <w:t>모델요청관리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_Toc207190842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3FA92" w14:textId="01BC4C0B" w:rsidR="003C3123" w:rsidRDefault="003C3123">
          <w:pPr>
            <w:pStyle w:val="21"/>
            <w:tabs>
              <w:tab w:val="left" w:pos="600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Cs w:val="24"/>
              <w14:ligatures w14:val="standardContextual"/>
            </w:rPr>
          </w:pPr>
          <w:hyperlink w:anchor="_Toc207190843" w:history="1">
            <w:r w:rsidRPr="000834AE">
              <w:rPr>
                <w:rStyle w:val="af"/>
                <w:noProof/>
              </w:rPr>
              <w:t>4.6.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0834AE">
              <w:rPr>
                <w:rStyle w:val="af"/>
                <w:noProof/>
              </w:rPr>
              <w:t>분석모델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_Toc207190843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A082D6" w14:textId="23DB4784" w:rsidR="003C3123" w:rsidRDefault="003C3123">
          <w:pPr>
            <w:pStyle w:val="30"/>
            <w:tabs>
              <w:tab w:val="left" w:pos="1000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Cs w:val="24"/>
              <w14:ligatures w14:val="standardContextual"/>
            </w:rPr>
          </w:pPr>
          <w:hyperlink w:anchor="_Toc207190844" w:history="1">
            <w:r w:rsidRPr="000834AE">
              <w:rPr>
                <w:rStyle w:val="af"/>
                <w:noProof/>
              </w:rPr>
              <w:t>4.6.1.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0834AE">
              <w:rPr>
                <w:rStyle w:val="af"/>
                <w:noProof/>
              </w:rPr>
              <w:t>분석모델</w:t>
            </w:r>
            <w:r w:rsidRPr="000834AE">
              <w:rPr>
                <w:rStyle w:val="af"/>
                <w:noProof/>
              </w:rPr>
              <w:t>(</w:t>
            </w:r>
            <w:r w:rsidRPr="000834AE">
              <w:rPr>
                <w:rStyle w:val="af"/>
                <w:noProof/>
              </w:rPr>
              <w:t>등록</w:t>
            </w:r>
            <w:r w:rsidRPr="000834AE">
              <w:rPr>
                <w:rStyle w:val="af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_Toc207190844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C836BD" w14:textId="4D5149A8" w:rsidR="003C3123" w:rsidRDefault="003C3123">
          <w:pPr>
            <w:pStyle w:val="30"/>
            <w:tabs>
              <w:tab w:val="left" w:pos="1000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Cs w:val="24"/>
              <w14:ligatures w14:val="standardContextual"/>
            </w:rPr>
          </w:pPr>
          <w:hyperlink w:anchor="_Toc207190845" w:history="1">
            <w:r w:rsidRPr="000834AE">
              <w:rPr>
                <w:rStyle w:val="af"/>
                <w:noProof/>
              </w:rPr>
              <w:t>4.6.2.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0834AE">
              <w:rPr>
                <w:rStyle w:val="af"/>
                <w:noProof/>
              </w:rPr>
              <w:t>분석모델</w:t>
            </w:r>
            <w:r w:rsidRPr="000834AE">
              <w:rPr>
                <w:rStyle w:val="af"/>
                <w:noProof/>
              </w:rPr>
              <w:t>(</w:t>
            </w:r>
            <w:r w:rsidRPr="000834AE">
              <w:rPr>
                <w:rStyle w:val="af"/>
                <w:noProof/>
              </w:rPr>
              <w:t>배포신청</w:t>
            </w:r>
            <w:r w:rsidRPr="000834AE">
              <w:rPr>
                <w:rStyle w:val="af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_Toc207190845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8D92F" w14:textId="4BED17EF" w:rsidR="003C3123" w:rsidRDefault="003C3123">
          <w:pPr>
            <w:pStyle w:val="30"/>
            <w:tabs>
              <w:tab w:val="left" w:pos="1000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Cs w:val="24"/>
              <w14:ligatures w14:val="standardContextual"/>
            </w:rPr>
          </w:pPr>
          <w:hyperlink w:anchor="_Toc207190846" w:history="1">
            <w:r w:rsidRPr="000834AE">
              <w:rPr>
                <w:rStyle w:val="af"/>
                <w:noProof/>
              </w:rPr>
              <w:t>4.6.3.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Cs w:val="24"/>
                <w14:ligatures w14:val="standardContextual"/>
              </w:rPr>
              <w:tab/>
            </w:r>
            <w:r w:rsidRPr="000834AE">
              <w:rPr>
                <w:rStyle w:val="af"/>
                <w:noProof/>
              </w:rPr>
              <w:t>오브젝트스토리지</w:t>
            </w:r>
            <w:r w:rsidRPr="000834AE">
              <w:rPr>
                <w:rStyle w:val="af"/>
                <w:noProof/>
              </w:rPr>
              <w:t xml:space="preserve"> </w:t>
            </w:r>
            <w:r w:rsidRPr="000834AE">
              <w:rPr>
                <w:rStyle w:val="af"/>
                <w:noProof/>
              </w:rPr>
              <w:t>사용</w:t>
            </w:r>
            <w:r w:rsidRPr="000834AE">
              <w:rPr>
                <w:rStyle w:val="af"/>
                <w:noProof/>
              </w:rPr>
              <w:t xml:space="preserve"> </w:t>
            </w:r>
            <w:r w:rsidRPr="000834AE">
              <w:rPr>
                <w:rStyle w:val="af"/>
                <w:noProof/>
              </w:rPr>
              <w:t>가이드</w:t>
            </w:r>
            <w:r w:rsidRPr="000834AE">
              <w:rPr>
                <w:rStyle w:val="af"/>
                <w:noProof/>
              </w:rPr>
              <w:t xml:space="preserve"> (Jupyter Notebook </w:t>
            </w:r>
            <w:r w:rsidRPr="000834AE">
              <w:rPr>
                <w:rStyle w:val="af"/>
                <w:noProof/>
              </w:rPr>
              <w:t>환경</w:t>
            </w:r>
            <w:r w:rsidRPr="000834AE">
              <w:rPr>
                <w:rStyle w:val="af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_Toc207190846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D49A4" w14:textId="0EE0C8D4" w:rsidR="009B43ED" w:rsidRDefault="009B43ED" w:rsidP="00D62073">
          <w:pPr>
            <w:jc w:val="left"/>
          </w:pPr>
          <w:r>
            <w:rPr>
              <w:b/>
              <w:bCs/>
              <w:lang w:val="ko-KR"/>
            </w:rPr>
            <w:fldChar w:fldCharType="end"/>
          </w:r>
        </w:p>
      </w:sdtContent>
    </w:sdt>
    <w:p w14:paraId="3D5CC28B" w14:textId="295EC6E4" w:rsidR="009B43ED" w:rsidRPr="009B43ED" w:rsidRDefault="009B43ED" w:rsidP="00D62073">
      <w:pPr>
        <w:jc w:val="left"/>
        <w:sectPr w:rsidR="009B43ED" w:rsidRPr="009B43ED" w:rsidSect="002E2FB2"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2240" w:h="15840" w:code="1"/>
          <w:pgMar w:top="948" w:right="1191" w:bottom="1134" w:left="1191" w:header="737" w:footer="190" w:gutter="0"/>
          <w:pgNumType w:fmt="lowerRoman" w:start="1"/>
          <w:cols w:space="720"/>
          <w:titlePg/>
          <w:docGrid w:linePitch="299"/>
        </w:sectPr>
      </w:pPr>
    </w:p>
    <w:p w14:paraId="62E85555" w14:textId="09854418" w:rsidR="00410583" w:rsidRPr="00410583" w:rsidRDefault="00317DAE" w:rsidP="00EF3799">
      <w:pPr>
        <w:pStyle w:val="11"/>
        <w:numPr>
          <w:ilvl w:val="0"/>
          <w:numId w:val="13"/>
        </w:numPr>
        <w:jc w:val="left"/>
      </w:pPr>
      <w:bookmarkStart w:id="2" w:name="_Toc140763150"/>
      <w:bookmarkStart w:id="3" w:name="_Toc207190814"/>
      <w:bookmarkStart w:id="4" w:name="_Toc305051640"/>
      <w:bookmarkStart w:id="5" w:name="_Toc39636388"/>
      <w:bookmarkStart w:id="6" w:name="_Toc478370231"/>
      <w:r>
        <w:rPr>
          <w:rFonts w:hint="eastAsia"/>
        </w:rPr>
        <w:lastRenderedPageBreak/>
        <w:t>시스템 개요</w:t>
      </w:r>
      <w:bookmarkEnd w:id="2"/>
      <w:bookmarkEnd w:id="3"/>
    </w:p>
    <w:p w14:paraId="14C44E7C" w14:textId="1CDB5F5C" w:rsidR="00317DAE" w:rsidRDefault="00317DAE" w:rsidP="00D62073">
      <w:pPr>
        <w:jc w:val="left"/>
        <w:rPr>
          <w:color w:val="000000"/>
        </w:rPr>
      </w:pPr>
      <w:r w:rsidRPr="002E79BE">
        <w:rPr>
          <w:rFonts w:hint="eastAsia"/>
          <w:color w:val="000000"/>
        </w:rPr>
        <w:t>본 문서는</w:t>
      </w:r>
      <w:r>
        <w:rPr>
          <w:rFonts w:hint="eastAsia"/>
          <w:color w:val="0000FF"/>
        </w:rPr>
        <w:t xml:space="preserve"> </w:t>
      </w:r>
      <w:r>
        <w:rPr>
          <w:rFonts w:hint="eastAsia"/>
        </w:rPr>
        <w:t>더플랫폼(정보계 차세대) 시스템 구축 프</w:t>
      </w:r>
      <w:r w:rsidRPr="00E4291B">
        <w:rPr>
          <w:rFonts w:hint="eastAsia"/>
        </w:rPr>
        <w:t>로젝트</w:t>
      </w:r>
      <w:r w:rsidRPr="002E79BE">
        <w:rPr>
          <w:rFonts w:hint="eastAsia"/>
          <w:color w:val="000000"/>
        </w:rPr>
        <w:t xml:space="preserve">의 </w:t>
      </w:r>
      <w:r>
        <w:rPr>
          <w:rFonts w:hint="eastAsia"/>
          <w:color w:val="000000"/>
        </w:rPr>
        <w:t>내부분석환경 사용자매뉴얼로, 포탈</w:t>
      </w:r>
      <w:r w:rsidR="00DE09E7">
        <w:rPr>
          <w:rFonts w:hint="eastAsia"/>
          <w:color w:val="000000"/>
        </w:rPr>
        <w:t>에서 제공하는 주요 기능들을</w:t>
      </w:r>
      <w:r>
        <w:rPr>
          <w:rFonts w:hint="eastAsia"/>
          <w:color w:val="000000"/>
        </w:rPr>
        <w:t xml:space="preserve"> 영역별로 구분하여 작성</w:t>
      </w:r>
      <w:r w:rsidR="00830AA4">
        <w:rPr>
          <w:rFonts w:hint="eastAsia"/>
          <w:color w:val="000000"/>
        </w:rPr>
        <w:t>합니</w:t>
      </w:r>
      <w:r>
        <w:rPr>
          <w:rFonts w:hint="eastAsia"/>
          <w:color w:val="000000"/>
        </w:rPr>
        <w:t>다.</w:t>
      </w:r>
    </w:p>
    <w:p w14:paraId="6052DFBE" w14:textId="4B4DD0A3" w:rsidR="00A733E8" w:rsidRDefault="00A21082" w:rsidP="00EF3799">
      <w:pPr>
        <w:pStyle w:val="20"/>
        <w:numPr>
          <w:ilvl w:val="1"/>
          <w:numId w:val="13"/>
        </w:numPr>
        <w:jc w:val="left"/>
      </w:pPr>
      <w:bookmarkStart w:id="7" w:name="_Toc207190815"/>
      <w:r>
        <w:rPr>
          <w:rFonts w:hint="eastAsia"/>
        </w:rPr>
        <w:t>포탈 구축 목적 및 주요 특징</w:t>
      </w:r>
      <w:bookmarkEnd w:id="7"/>
    </w:p>
    <w:p w14:paraId="127F9CE7" w14:textId="77777777" w:rsidR="007D13B4" w:rsidRPr="00A733E8" w:rsidRDefault="00FA3ECB" w:rsidP="007D13B4">
      <w:pPr>
        <w:jc w:val="left"/>
        <w:rPr>
          <w:color w:val="000000"/>
        </w:rPr>
      </w:pPr>
      <w:r w:rsidRPr="00FA3ECB">
        <w:rPr>
          <w:rFonts w:hint="eastAsia"/>
          <w:color w:val="000000"/>
        </w:rPr>
        <w:t>본</w:t>
      </w:r>
      <w:r w:rsidRPr="00FA3ECB">
        <w:rPr>
          <w:color w:val="000000"/>
        </w:rPr>
        <w:t xml:space="preserve"> 포</w:t>
      </w:r>
      <w:r w:rsidR="00C83481">
        <w:rPr>
          <w:rFonts w:hint="eastAsia"/>
          <w:color w:val="000000"/>
        </w:rPr>
        <w:t>탈</w:t>
      </w:r>
      <w:r w:rsidRPr="00FA3ECB">
        <w:rPr>
          <w:color w:val="000000"/>
        </w:rPr>
        <w:t xml:space="preserve">은 </w:t>
      </w:r>
      <w:r w:rsidR="007D13B4" w:rsidRPr="00FA3ECB">
        <w:rPr>
          <w:color w:val="000000"/>
        </w:rPr>
        <w:t>과제 단위의 리소스 할당 및 권한 관리 체계를 바탕으로,</w:t>
      </w:r>
      <w:r w:rsidR="007D13B4">
        <w:rPr>
          <w:rFonts w:hint="eastAsia"/>
          <w:color w:val="000000"/>
        </w:rPr>
        <w:t xml:space="preserve"> </w:t>
      </w:r>
      <w:r w:rsidR="007D13B4" w:rsidRPr="00FA3ECB">
        <w:rPr>
          <w:rFonts w:hint="eastAsia"/>
          <w:color w:val="000000"/>
        </w:rPr>
        <w:t>분석</w:t>
      </w:r>
      <w:r w:rsidR="007D13B4" w:rsidRPr="00FA3ECB">
        <w:rPr>
          <w:color w:val="000000"/>
        </w:rPr>
        <w:t xml:space="preserve"> 프로젝트의 효율성과 협업 생산성을 높이는 것을 목표로 합니다.</w:t>
      </w:r>
    </w:p>
    <w:p w14:paraId="7E22D61E" w14:textId="76406A85" w:rsidR="00FA3ECB" w:rsidRPr="00FA3ECB" w:rsidRDefault="007D13B4" w:rsidP="00FA3ECB">
      <w:pPr>
        <w:jc w:val="left"/>
        <w:rPr>
          <w:color w:val="000000"/>
        </w:rPr>
      </w:pPr>
      <w:r>
        <w:rPr>
          <w:rFonts w:hint="eastAsia"/>
          <w:color w:val="000000"/>
        </w:rPr>
        <w:t xml:space="preserve">또한, </w:t>
      </w:r>
      <w:r w:rsidR="00FA3ECB" w:rsidRPr="00FA3ECB">
        <w:rPr>
          <w:color w:val="000000"/>
        </w:rPr>
        <w:t>Kubeflow를 기반으로 구축된 내부 분석 플랫폼으로</w:t>
      </w:r>
      <w:r w:rsidR="00C83481">
        <w:rPr>
          <w:rFonts w:hint="eastAsia"/>
          <w:color w:val="000000"/>
        </w:rPr>
        <w:t xml:space="preserve"> </w:t>
      </w:r>
      <w:r w:rsidR="00FA3ECB" w:rsidRPr="00FA3ECB">
        <w:rPr>
          <w:rFonts w:hint="eastAsia"/>
          <w:color w:val="000000"/>
        </w:rPr>
        <w:t>데이터</w:t>
      </w:r>
      <w:r w:rsidR="00FA3ECB" w:rsidRPr="00FA3ECB">
        <w:rPr>
          <w:color w:val="000000"/>
        </w:rPr>
        <w:t xml:space="preserve"> </w:t>
      </w:r>
      <w:proofErr w:type="spellStart"/>
      <w:r w:rsidR="00FA3ECB" w:rsidRPr="00FA3ECB">
        <w:rPr>
          <w:color w:val="000000"/>
        </w:rPr>
        <w:t>사이언티스트</w:t>
      </w:r>
      <w:proofErr w:type="spellEnd"/>
      <w:r w:rsidR="00FA3ECB" w:rsidRPr="00FA3ECB">
        <w:rPr>
          <w:color w:val="000000"/>
        </w:rPr>
        <w:t xml:space="preserve"> 및 분석 실무자가 분석환경 생성, 모델 개발, 실험 관리, 모델 배포 등</w:t>
      </w:r>
      <w:r w:rsidR="00FA3ECB">
        <w:rPr>
          <w:rFonts w:hint="eastAsia"/>
          <w:color w:val="000000"/>
        </w:rPr>
        <w:t xml:space="preserve"> </w:t>
      </w:r>
      <w:r w:rsidR="00FA3ECB" w:rsidRPr="00FA3ECB">
        <w:rPr>
          <w:rFonts w:hint="eastAsia"/>
          <w:color w:val="000000"/>
        </w:rPr>
        <w:t>전</w:t>
      </w:r>
      <w:r w:rsidR="00FA3ECB" w:rsidRPr="00FA3ECB">
        <w:rPr>
          <w:color w:val="000000"/>
        </w:rPr>
        <w:t xml:space="preserve"> 과정을 일관된 인터페이스 내에서 수행할 수 있도록 지원합니다.</w:t>
      </w:r>
    </w:p>
    <w:p w14:paraId="14A438B3" w14:textId="62982043" w:rsidR="00FA3ECB" w:rsidRPr="00FA3ECB" w:rsidRDefault="0035337B" w:rsidP="00FA3ECB">
      <w:pPr>
        <w:jc w:val="left"/>
        <w:rPr>
          <w:color w:val="000000"/>
        </w:rPr>
      </w:pPr>
      <w:r w:rsidRPr="0035337B">
        <w:rPr>
          <w:rFonts w:hint="eastAsia"/>
          <w:color w:val="000000"/>
        </w:rPr>
        <w:t>사용자에게는</w:t>
      </w:r>
      <w:r w:rsidRPr="0035337B">
        <w:rPr>
          <w:color w:val="000000"/>
        </w:rPr>
        <w:t xml:space="preserve"> </w:t>
      </w:r>
      <w:proofErr w:type="spellStart"/>
      <w:r w:rsidRPr="0035337B">
        <w:rPr>
          <w:color w:val="000000"/>
        </w:rPr>
        <w:t>JupyterLab</w:t>
      </w:r>
      <w:proofErr w:type="spellEnd"/>
      <w:r w:rsidRPr="0035337B">
        <w:rPr>
          <w:color w:val="000000"/>
        </w:rPr>
        <w:t xml:space="preserve"> 기반의 개별 분석환경과 </w:t>
      </w:r>
      <w:proofErr w:type="spellStart"/>
      <w:r w:rsidRPr="0035337B">
        <w:rPr>
          <w:color w:val="000000"/>
        </w:rPr>
        <w:t>JupyterHub</w:t>
      </w:r>
      <w:proofErr w:type="spellEnd"/>
      <w:r w:rsidRPr="0035337B">
        <w:rPr>
          <w:color w:val="000000"/>
        </w:rPr>
        <w:t>를 활용한 공용 분석환경이 제공되며</w:t>
      </w:r>
      <w:r w:rsidR="00FA3ECB" w:rsidRPr="00FA3ECB">
        <w:rPr>
          <w:color w:val="000000"/>
        </w:rPr>
        <w:t>,</w:t>
      </w:r>
      <w:r w:rsidR="00FA3ECB">
        <w:rPr>
          <w:rFonts w:hint="eastAsia"/>
          <w:color w:val="000000"/>
        </w:rPr>
        <w:t xml:space="preserve"> </w:t>
      </w:r>
      <w:r w:rsidR="00FA3ECB" w:rsidRPr="00FA3ECB">
        <w:rPr>
          <w:rFonts w:hint="eastAsia"/>
          <w:color w:val="000000"/>
        </w:rPr>
        <w:t>모델</w:t>
      </w:r>
      <w:r w:rsidR="00FA3ECB" w:rsidRPr="00FA3ECB">
        <w:rPr>
          <w:color w:val="000000"/>
        </w:rPr>
        <w:t xml:space="preserve"> 실험 결과는 포</w:t>
      </w:r>
      <w:r w:rsidR="00757716">
        <w:rPr>
          <w:rFonts w:hint="eastAsia"/>
          <w:color w:val="000000"/>
        </w:rPr>
        <w:t>탈</w:t>
      </w:r>
      <w:r w:rsidR="00FA3ECB" w:rsidRPr="00FA3ECB">
        <w:rPr>
          <w:color w:val="000000"/>
        </w:rPr>
        <w:t xml:space="preserve"> 내에 등록</w:t>
      </w:r>
      <w:r w:rsidR="004261E9">
        <w:rPr>
          <w:rFonts w:hint="eastAsia"/>
          <w:color w:val="000000"/>
        </w:rPr>
        <w:t>한 후</w:t>
      </w:r>
      <w:r w:rsidR="00FA3ECB" w:rsidRPr="00FA3ECB">
        <w:rPr>
          <w:color w:val="000000"/>
        </w:rPr>
        <w:t xml:space="preserve"> </w:t>
      </w:r>
      <w:r w:rsidR="004261E9">
        <w:rPr>
          <w:rFonts w:hint="eastAsia"/>
          <w:color w:val="000000"/>
        </w:rPr>
        <w:t xml:space="preserve">관리자에게 배포를 요청하여 </w:t>
      </w:r>
      <w:r w:rsidR="00257DBB">
        <w:rPr>
          <w:rFonts w:hint="eastAsia"/>
          <w:color w:val="000000"/>
        </w:rPr>
        <w:t>운영할 수 있습니다.</w:t>
      </w:r>
    </w:p>
    <w:p w14:paraId="7B174A41" w14:textId="51C0F626" w:rsidR="0052587E" w:rsidRPr="0052587E" w:rsidRDefault="00A733E8" w:rsidP="00EF3799">
      <w:pPr>
        <w:pStyle w:val="20"/>
        <w:numPr>
          <w:ilvl w:val="1"/>
          <w:numId w:val="13"/>
        </w:numPr>
        <w:jc w:val="left"/>
      </w:pPr>
      <w:bookmarkStart w:id="8" w:name="_Toc207190816"/>
      <w:r>
        <w:rPr>
          <w:rFonts w:hint="eastAsia"/>
        </w:rPr>
        <w:t>메뉴구성</w:t>
      </w:r>
      <w:bookmarkEnd w:id="8"/>
    </w:p>
    <w:tbl>
      <w:tblPr>
        <w:tblW w:w="96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0"/>
        <w:gridCol w:w="2410"/>
        <w:gridCol w:w="2948"/>
        <w:gridCol w:w="2268"/>
      </w:tblGrid>
      <w:tr w:rsidR="0091160A" w:rsidRPr="00EE6F41" w14:paraId="4CE5B4AD" w14:textId="77777777">
        <w:trPr>
          <w:tblHeader/>
        </w:trPr>
        <w:tc>
          <w:tcPr>
            <w:tcW w:w="1980" w:type="dxa"/>
            <w:shd w:val="clear" w:color="auto" w:fill="B3B3B3"/>
          </w:tcPr>
          <w:p w14:paraId="6B06CD3C" w14:textId="77777777" w:rsidR="0091160A" w:rsidRPr="00A74B20" w:rsidRDefault="0091160A" w:rsidP="00D62073">
            <w:pPr>
              <w:spacing w:before="60" w:after="60"/>
              <w:jc w:val="left"/>
              <w:rPr>
                <w:rFonts w:asciiTheme="majorEastAsia" w:eastAsiaTheme="majorEastAsia" w:hAnsiTheme="majorEastAsia"/>
                <w:b/>
                <w:szCs w:val="22"/>
              </w:rPr>
            </w:pPr>
            <w:r w:rsidRPr="00A74B20">
              <w:rPr>
                <w:rFonts w:asciiTheme="majorEastAsia" w:eastAsiaTheme="majorEastAsia" w:hAnsiTheme="majorEastAsia" w:hint="eastAsia"/>
                <w:b/>
                <w:szCs w:val="22"/>
              </w:rPr>
              <w:t>최상위메뉴</w:t>
            </w:r>
          </w:p>
        </w:tc>
        <w:tc>
          <w:tcPr>
            <w:tcW w:w="2410" w:type="dxa"/>
            <w:shd w:val="clear" w:color="auto" w:fill="B3B3B3"/>
          </w:tcPr>
          <w:p w14:paraId="7EFC69CF" w14:textId="77777777" w:rsidR="0091160A" w:rsidRPr="00A74B20" w:rsidRDefault="0091160A" w:rsidP="00D62073">
            <w:pPr>
              <w:spacing w:before="60" w:after="60"/>
              <w:jc w:val="left"/>
              <w:rPr>
                <w:rFonts w:asciiTheme="majorEastAsia" w:eastAsiaTheme="majorEastAsia" w:hAnsiTheme="majorEastAsia"/>
                <w:b/>
                <w:szCs w:val="22"/>
              </w:rPr>
            </w:pPr>
            <w:r w:rsidRPr="00A74B20">
              <w:rPr>
                <w:rFonts w:asciiTheme="majorEastAsia" w:eastAsiaTheme="majorEastAsia" w:hAnsiTheme="majorEastAsia" w:hint="eastAsia"/>
                <w:b/>
                <w:szCs w:val="22"/>
              </w:rPr>
              <w:t>하위메뉴</w:t>
            </w:r>
          </w:p>
        </w:tc>
        <w:tc>
          <w:tcPr>
            <w:tcW w:w="2948" w:type="dxa"/>
            <w:shd w:val="clear" w:color="auto" w:fill="B3B3B3"/>
          </w:tcPr>
          <w:p w14:paraId="34742382" w14:textId="77777777" w:rsidR="0091160A" w:rsidRPr="00A74B20" w:rsidRDefault="0091160A" w:rsidP="00D62073">
            <w:pPr>
              <w:spacing w:before="60" w:after="60"/>
              <w:jc w:val="left"/>
              <w:rPr>
                <w:rFonts w:asciiTheme="majorEastAsia" w:eastAsiaTheme="majorEastAsia" w:hAnsiTheme="majorEastAsia"/>
                <w:b/>
                <w:szCs w:val="22"/>
              </w:rPr>
            </w:pPr>
            <w:r w:rsidRPr="00A74B20">
              <w:rPr>
                <w:rFonts w:asciiTheme="majorEastAsia" w:eastAsiaTheme="majorEastAsia" w:hAnsiTheme="majorEastAsia" w:hint="eastAsia"/>
                <w:b/>
                <w:szCs w:val="22"/>
              </w:rPr>
              <w:t>최하위메뉴</w:t>
            </w:r>
          </w:p>
        </w:tc>
        <w:tc>
          <w:tcPr>
            <w:tcW w:w="2268" w:type="dxa"/>
            <w:shd w:val="clear" w:color="auto" w:fill="B3B3B3"/>
          </w:tcPr>
          <w:p w14:paraId="66830F10" w14:textId="77777777" w:rsidR="0091160A" w:rsidRPr="00A74B20" w:rsidRDefault="0091160A" w:rsidP="00D62073">
            <w:pPr>
              <w:spacing w:before="60" w:after="60"/>
              <w:jc w:val="left"/>
              <w:rPr>
                <w:rFonts w:asciiTheme="majorEastAsia" w:eastAsiaTheme="majorEastAsia" w:hAnsiTheme="majorEastAsia"/>
                <w:b/>
                <w:szCs w:val="22"/>
              </w:rPr>
            </w:pPr>
            <w:r w:rsidRPr="00A74B20">
              <w:rPr>
                <w:rFonts w:asciiTheme="majorEastAsia" w:eastAsiaTheme="majorEastAsia" w:hAnsiTheme="majorEastAsia" w:hint="eastAsia"/>
                <w:b/>
                <w:szCs w:val="22"/>
              </w:rPr>
              <w:t>비고</w:t>
            </w:r>
          </w:p>
        </w:tc>
      </w:tr>
      <w:tr w:rsidR="0091160A" w:rsidRPr="00EE6F41" w14:paraId="3482EBF5" w14:textId="77777777">
        <w:tc>
          <w:tcPr>
            <w:tcW w:w="198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3511EDA" w14:textId="1619483F" w:rsidR="0091160A" w:rsidRPr="00A74B20" w:rsidRDefault="004E0F50" w:rsidP="00D62073">
            <w:pPr>
              <w:jc w:val="left"/>
              <w:rPr>
                <w:rFonts w:asciiTheme="minorEastAsia" w:eastAsiaTheme="minorEastAsia" w:hAnsiTheme="minorEastAsia" w:cs="굴림"/>
                <w:color w:val="000000"/>
                <w:sz w:val="20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sz w:val="20"/>
              </w:rPr>
              <w:t>대시보드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A19480A" w14:textId="77777777" w:rsidR="0091160A" w:rsidRPr="00A74B20" w:rsidRDefault="0091160A" w:rsidP="00D62073">
            <w:pPr>
              <w:jc w:val="left"/>
              <w:rPr>
                <w:rFonts w:asciiTheme="minorEastAsia" w:eastAsiaTheme="minorEastAsia" w:hAnsiTheme="minorEastAsia" w:cs="굴림"/>
                <w:color w:val="000000"/>
                <w:sz w:val="20"/>
              </w:rPr>
            </w:pPr>
          </w:p>
        </w:tc>
        <w:tc>
          <w:tcPr>
            <w:tcW w:w="2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EDA656" w14:textId="77777777" w:rsidR="0091160A" w:rsidRPr="00A74B20" w:rsidRDefault="0091160A" w:rsidP="00D62073">
            <w:pPr>
              <w:jc w:val="left"/>
              <w:rPr>
                <w:rFonts w:asciiTheme="minorEastAsia" w:eastAsiaTheme="minorEastAsia" w:hAnsiTheme="minorEastAsia"/>
                <w:color w:val="000000"/>
                <w:sz w:val="20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31113" w14:textId="77777777" w:rsidR="0091160A" w:rsidRPr="00A74B20" w:rsidRDefault="0091160A" w:rsidP="00D62073">
            <w:pPr>
              <w:jc w:val="left"/>
              <w:rPr>
                <w:rFonts w:asciiTheme="minorEastAsia" w:eastAsiaTheme="minorEastAsia" w:hAnsiTheme="minorEastAsia"/>
                <w:color w:val="000000"/>
                <w:sz w:val="20"/>
              </w:rPr>
            </w:pPr>
          </w:p>
        </w:tc>
      </w:tr>
      <w:tr w:rsidR="004E0F50" w:rsidRPr="00EE6F41" w14:paraId="011539A8" w14:textId="77777777">
        <w:trPr>
          <w:trHeight w:val="215"/>
        </w:trPr>
        <w:tc>
          <w:tcPr>
            <w:tcW w:w="1980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DA2D89E" w14:textId="6B86B8E0" w:rsidR="004E0F50" w:rsidRPr="00A74B20" w:rsidRDefault="004E0F50" w:rsidP="00D62073">
            <w:pPr>
              <w:jc w:val="left"/>
              <w:rPr>
                <w:rFonts w:asciiTheme="minorEastAsia" w:eastAsiaTheme="minorEastAsia" w:hAnsiTheme="minorEastAsia" w:cs="굴림"/>
                <w:color w:val="000000"/>
                <w:sz w:val="20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sz w:val="20"/>
              </w:rPr>
              <w:t>분석관리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B5CEB3C" w14:textId="26C0196A" w:rsidR="004E0F50" w:rsidRPr="00A74B20" w:rsidRDefault="004E0F50" w:rsidP="00D62073">
            <w:pPr>
              <w:jc w:val="left"/>
              <w:rPr>
                <w:rFonts w:asciiTheme="minorEastAsia" w:eastAsiaTheme="minorEastAsia" w:hAnsiTheme="minorEastAsia" w:cs="굴림"/>
                <w:color w:val="000000"/>
                <w:sz w:val="20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sz w:val="20"/>
              </w:rPr>
              <w:t>분석 과제</w:t>
            </w:r>
          </w:p>
        </w:tc>
        <w:tc>
          <w:tcPr>
            <w:tcW w:w="294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6B91B5E" w14:textId="77777777" w:rsidR="004E0F50" w:rsidRPr="00A74B20" w:rsidRDefault="004E0F50" w:rsidP="00D62073">
            <w:pPr>
              <w:jc w:val="left"/>
              <w:rPr>
                <w:rFonts w:asciiTheme="minorEastAsia" w:eastAsiaTheme="minorEastAsia" w:hAnsiTheme="minorEastAsia" w:cs="굴림"/>
                <w:color w:val="000000"/>
                <w:sz w:val="20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65B8BF7" w14:textId="77777777" w:rsidR="004E0F50" w:rsidRPr="00A74B20" w:rsidRDefault="004E0F50" w:rsidP="00D62073">
            <w:pPr>
              <w:jc w:val="left"/>
              <w:rPr>
                <w:rFonts w:asciiTheme="minorEastAsia" w:eastAsiaTheme="minorEastAsia" w:hAnsiTheme="minorEastAsia"/>
                <w:color w:val="000000"/>
                <w:sz w:val="20"/>
              </w:rPr>
            </w:pPr>
          </w:p>
        </w:tc>
      </w:tr>
      <w:tr w:rsidR="004E0F50" w:rsidRPr="00EE6F41" w14:paraId="39EFF416" w14:textId="77777777">
        <w:trPr>
          <w:trHeight w:val="215"/>
        </w:trPr>
        <w:tc>
          <w:tcPr>
            <w:tcW w:w="198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722A3D5" w14:textId="77777777" w:rsidR="004E0F50" w:rsidRDefault="004E0F50" w:rsidP="00D62073">
            <w:pPr>
              <w:jc w:val="left"/>
              <w:rPr>
                <w:rFonts w:asciiTheme="minorEastAsia" w:eastAsiaTheme="minorEastAsia" w:hAnsiTheme="minorEastAsia" w:cs="굴림"/>
                <w:color w:val="000000"/>
                <w:sz w:val="20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6F40C40" w14:textId="1E69E078" w:rsidR="004E0F50" w:rsidRPr="00A74B20" w:rsidRDefault="004E0F50" w:rsidP="00D62073">
            <w:pPr>
              <w:jc w:val="left"/>
              <w:rPr>
                <w:rFonts w:asciiTheme="minorEastAsia" w:eastAsiaTheme="minorEastAsia" w:hAnsiTheme="minorEastAsia" w:cs="굴림"/>
                <w:color w:val="000000"/>
                <w:sz w:val="20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sz w:val="20"/>
              </w:rPr>
              <w:t>분석 환경</w:t>
            </w:r>
          </w:p>
        </w:tc>
        <w:tc>
          <w:tcPr>
            <w:tcW w:w="294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B86E657" w14:textId="77777777" w:rsidR="004E0F50" w:rsidRPr="00A74B20" w:rsidRDefault="004E0F50" w:rsidP="00D62073">
            <w:pPr>
              <w:jc w:val="left"/>
              <w:rPr>
                <w:rFonts w:asciiTheme="minorEastAsia" w:eastAsiaTheme="minorEastAsia" w:hAnsiTheme="minorEastAsia" w:cs="굴림"/>
                <w:color w:val="000000"/>
                <w:sz w:val="20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13F7172" w14:textId="77777777" w:rsidR="004E0F50" w:rsidRPr="00A74B20" w:rsidRDefault="004E0F50" w:rsidP="00D62073">
            <w:pPr>
              <w:jc w:val="left"/>
              <w:rPr>
                <w:rFonts w:asciiTheme="minorEastAsia" w:eastAsiaTheme="minorEastAsia" w:hAnsiTheme="minorEastAsia"/>
                <w:color w:val="000000"/>
                <w:sz w:val="20"/>
              </w:rPr>
            </w:pPr>
          </w:p>
        </w:tc>
      </w:tr>
      <w:tr w:rsidR="004E0F50" w:rsidRPr="00EE6F41" w14:paraId="0BE24FDA" w14:textId="77777777">
        <w:trPr>
          <w:trHeight w:val="215"/>
        </w:trPr>
        <w:tc>
          <w:tcPr>
            <w:tcW w:w="198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4F5B51B" w14:textId="77777777" w:rsidR="004E0F50" w:rsidRDefault="004E0F50" w:rsidP="00D62073">
            <w:pPr>
              <w:jc w:val="left"/>
              <w:rPr>
                <w:rFonts w:asciiTheme="minorEastAsia" w:eastAsiaTheme="minorEastAsia" w:hAnsiTheme="minorEastAsia" w:cs="굴림"/>
                <w:color w:val="000000"/>
                <w:sz w:val="20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131AD9D" w14:textId="6C40B7EF" w:rsidR="004E0F50" w:rsidRPr="00A74B20" w:rsidRDefault="004E0F50" w:rsidP="00D62073">
            <w:pPr>
              <w:jc w:val="left"/>
              <w:rPr>
                <w:rFonts w:asciiTheme="minorEastAsia" w:eastAsiaTheme="minorEastAsia" w:hAnsiTheme="minorEastAsia" w:cs="굴림"/>
                <w:color w:val="000000"/>
                <w:sz w:val="20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sz w:val="20"/>
              </w:rPr>
              <w:t>분석 모델</w:t>
            </w:r>
          </w:p>
        </w:tc>
        <w:tc>
          <w:tcPr>
            <w:tcW w:w="294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9DE53F2" w14:textId="77777777" w:rsidR="004E0F50" w:rsidRPr="00A74B20" w:rsidRDefault="004E0F50" w:rsidP="00D62073">
            <w:pPr>
              <w:jc w:val="left"/>
              <w:rPr>
                <w:rFonts w:asciiTheme="minorEastAsia" w:eastAsiaTheme="minorEastAsia" w:hAnsiTheme="minorEastAsia" w:cs="굴림"/>
                <w:color w:val="000000"/>
                <w:sz w:val="20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1476B0A" w14:textId="77777777" w:rsidR="004E0F50" w:rsidRPr="00A74B20" w:rsidRDefault="004E0F50" w:rsidP="00D62073">
            <w:pPr>
              <w:jc w:val="left"/>
              <w:rPr>
                <w:rFonts w:asciiTheme="minorEastAsia" w:eastAsiaTheme="minorEastAsia" w:hAnsiTheme="minorEastAsia"/>
                <w:color w:val="000000"/>
                <w:sz w:val="20"/>
              </w:rPr>
            </w:pPr>
          </w:p>
        </w:tc>
      </w:tr>
      <w:tr w:rsidR="004E0F50" w:rsidRPr="00EE6F41" w14:paraId="14A0ACC2" w14:textId="77777777">
        <w:trPr>
          <w:trHeight w:val="215"/>
        </w:trPr>
        <w:tc>
          <w:tcPr>
            <w:tcW w:w="198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BF92730" w14:textId="77777777" w:rsidR="004E0F50" w:rsidRDefault="004E0F50" w:rsidP="00D62073">
            <w:pPr>
              <w:jc w:val="left"/>
              <w:rPr>
                <w:rFonts w:asciiTheme="minorEastAsia" w:eastAsiaTheme="minorEastAsia" w:hAnsiTheme="minorEastAsia" w:cs="굴림"/>
                <w:color w:val="000000"/>
                <w:sz w:val="20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0611681" w14:textId="2364F06F" w:rsidR="004E0F50" w:rsidRPr="00A74B20" w:rsidRDefault="004E0F50" w:rsidP="00D62073">
            <w:pPr>
              <w:jc w:val="left"/>
              <w:rPr>
                <w:rFonts w:asciiTheme="minorEastAsia" w:eastAsiaTheme="minorEastAsia" w:hAnsiTheme="minorEastAsia" w:cs="굴림"/>
                <w:color w:val="000000"/>
                <w:sz w:val="20"/>
              </w:rPr>
            </w:pPr>
            <w:r>
              <w:rPr>
                <w:rFonts w:asciiTheme="minorEastAsia" w:eastAsiaTheme="minorEastAsia" w:hAnsiTheme="minorEastAsia" w:cs="굴림"/>
                <w:color w:val="000000"/>
                <w:sz w:val="20"/>
              </w:rPr>
              <w:t>M</w:t>
            </w:r>
            <w:r>
              <w:rPr>
                <w:rFonts w:asciiTheme="minorEastAsia" w:eastAsiaTheme="minorEastAsia" w:hAnsiTheme="minorEastAsia" w:cs="굴림" w:hint="eastAsia"/>
                <w:color w:val="000000"/>
                <w:sz w:val="20"/>
              </w:rPr>
              <w:t>L Ops</w:t>
            </w:r>
          </w:p>
        </w:tc>
        <w:tc>
          <w:tcPr>
            <w:tcW w:w="294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7A94A4C" w14:textId="77777777" w:rsidR="004E0F50" w:rsidRPr="00A74B20" w:rsidRDefault="004E0F50" w:rsidP="00D62073">
            <w:pPr>
              <w:jc w:val="left"/>
              <w:rPr>
                <w:rFonts w:asciiTheme="minorEastAsia" w:eastAsiaTheme="minorEastAsia" w:hAnsiTheme="minorEastAsia" w:cs="굴림"/>
                <w:color w:val="000000"/>
                <w:sz w:val="20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4943422" w14:textId="08A16842" w:rsidR="004E0F50" w:rsidRPr="00A74B20" w:rsidRDefault="000B2486" w:rsidP="00D62073">
            <w:pPr>
              <w:jc w:val="left"/>
              <w:rPr>
                <w:rFonts w:asciiTheme="minorEastAsia" w:eastAsiaTheme="minorEastAsia" w:hAnsiTheme="minorEastAsia"/>
                <w:color w:val="000000"/>
                <w:sz w:val="20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  <w:sz w:val="20"/>
              </w:rPr>
              <w:t xml:space="preserve">Kubeflow </w:t>
            </w:r>
            <w:proofErr w:type="spellStart"/>
            <w:r>
              <w:rPr>
                <w:rFonts w:asciiTheme="minorEastAsia" w:eastAsiaTheme="minorEastAsia" w:hAnsiTheme="minorEastAsia" w:hint="eastAsia"/>
                <w:color w:val="000000"/>
                <w:sz w:val="20"/>
              </w:rPr>
              <w:t>리다이렉트</w:t>
            </w:r>
            <w:proofErr w:type="spellEnd"/>
          </w:p>
        </w:tc>
      </w:tr>
      <w:tr w:rsidR="00C24BBA" w:rsidRPr="00EE6F41" w14:paraId="606C93FC" w14:textId="77777777">
        <w:trPr>
          <w:trHeight w:val="215"/>
        </w:trPr>
        <w:tc>
          <w:tcPr>
            <w:tcW w:w="1980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6519AFB" w14:textId="49C71A8A" w:rsidR="00C24BBA" w:rsidRDefault="00C24BBA" w:rsidP="00D62073">
            <w:pPr>
              <w:jc w:val="left"/>
              <w:rPr>
                <w:rFonts w:asciiTheme="minorEastAsia" w:eastAsiaTheme="minorEastAsia" w:hAnsiTheme="minorEastAsia" w:cs="굴림"/>
                <w:color w:val="000000"/>
                <w:sz w:val="20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sz w:val="20"/>
              </w:rPr>
              <w:t>요청관리</w:t>
            </w:r>
          </w:p>
        </w:tc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3B34476" w14:textId="6E72F754" w:rsidR="00C24BBA" w:rsidRPr="00A74B20" w:rsidRDefault="00C24BBA" w:rsidP="00D62073">
            <w:pPr>
              <w:jc w:val="left"/>
              <w:rPr>
                <w:rFonts w:asciiTheme="minorEastAsia" w:eastAsiaTheme="minorEastAsia" w:hAnsiTheme="minorEastAsia" w:cs="굴림"/>
                <w:color w:val="000000"/>
                <w:sz w:val="20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sz w:val="20"/>
              </w:rPr>
              <w:t>과제 요청 관리</w:t>
            </w:r>
          </w:p>
        </w:tc>
        <w:tc>
          <w:tcPr>
            <w:tcW w:w="294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F562777" w14:textId="5E700215" w:rsidR="00C24BBA" w:rsidRPr="00A74B20" w:rsidRDefault="00C24BBA" w:rsidP="00D62073">
            <w:pPr>
              <w:jc w:val="left"/>
              <w:rPr>
                <w:rFonts w:asciiTheme="minorEastAsia" w:eastAsiaTheme="minorEastAsia" w:hAnsiTheme="minorEastAsia" w:cs="굴림"/>
                <w:color w:val="000000"/>
                <w:sz w:val="20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sz w:val="20"/>
              </w:rPr>
              <w:t>요청 내역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734D218" w14:textId="77777777" w:rsidR="00C24BBA" w:rsidRPr="00A74B20" w:rsidRDefault="00C24BBA" w:rsidP="00D62073">
            <w:pPr>
              <w:jc w:val="left"/>
              <w:rPr>
                <w:rFonts w:asciiTheme="minorEastAsia" w:eastAsiaTheme="minorEastAsia" w:hAnsiTheme="minorEastAsia"/>
                <w:color w:val="000000"/>
                <w:sz w:val="20"/>
              </w:rPr>
            </w:pPr>
          </w:p>
        </w:tc>
      </w:tr>
      <w:tr w:rsidR="00C24BBA" w:rsidRPr="00EE6F41" w14:paraId="5567B2D1" w14:textId="77777777">
        <w:trPr>
          <w:trHeight w:val="215"/>
        </w:trPr>
        <w:tc>
          <w:tcPr>
            <w:tcW w:w="198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19C1584" w14:textId="77777777" w:rsidR="00C24BBA" w:rsidRDefault="00C24BBA" w:rsidP="00D62073">
            <w:pPr>
              <w:jc w:val="left"/>
              <w:rPr>
                <w:rFonts w:asciiTheme="minorEastAsia" w:eastAsiaTheme="minorEastAsia" w:hAnsiTheme="minorEastAsia" w:cs="굴림"/>
                <w:color w:val="000000"/>
                <w:sz w:val="20"/>
              </w:rPr>
            </w:pPr>
          </w:p>
        </w:tc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BF2377A" w14:textId="77777777" w:rsidR="00C24BBA" w:rsidRDefault="00C24BBA" w:rsidP="00D62073">
            <w:pPr>
              <w:jc w:val="left"/>
              <w:rPr>
                <w:rFonts w:asciiTheme="minorEastAsia" w:eastAsiaTheme="minorEastAsia" w:hAnsiTheme="minorEastAsia" w:cs="굴림"/>
                <w:color w:val="000000"/>
                <w:sz w:val="20"/>
              </w:rPr>
            </w:pPr>
          </w:p>
        </w:tc>
        <w:tc>
          <w:tcPr>
            <w:tcW w:w="294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6472AF2" w14:textId="0A118D8D" w:rsidR="00C24BBA" w:rsidRPr="00A74B20" w:rsidRDefault="00C24BBA" w:rsidP="00D62073">
            <w:pPr>
              <w:jc w:val="left"/>
              <w:rPr>
                <w:rFonts w:asciiTheme="minorEastAsia" w:eastAsiaTheme="minorEastAsia" w:hAnsiTheme="minorEastAsia" w:cs="굴림"/>
                <w:color w:val="000000"/>
                <w:sz w:val="20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sz w:val="20"/>
              </w:rPr>
              <w:t>완료 내역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34767D9" w14:textId="77777777" w:rsidR="00C24BBA" w:rsidRPr="00A74B20" w:rsidRDefault="00C24BBA" w:rsidP="00D62073">
            <w:pPr>
              <w:jc w:val="left"/>
              <w:rPr>
                <w:rFonts w:asciiTheme="minorEastAsia" w:eastAsiaTheme="minorEastAsia" w:hAnsiTheme="minorEastAsia"/>
                <w:color w:val="000000"/>
                <w:sz w:val="20"/>
              </w:rPr>
            </w:pPr>
          </w:p>
        </w:tc>
      </w:tr>
      <w:tr w:rsidR="00C24BBA" w:rsidRPr="00EE6F41" w14:paraId="2ADFEDBC" w14:textId="77777777">
        <w:trPr>
          <w:trHeight w:val="215"/>
        </w:trPr>
        <w:tc>
          <w:tcPr>
            <w:tcW w:w="198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3060332" w14:textId="77777777" w:rsidR="00C24BBA" w:rsidRDefault="00C24BBA" w:rsidP="00D62073">
            <w:pPr>
              <w:jc w:val="left"/>
              <w:rPr>
                <w:rFonts w:asciiTheme="minorEastAsia" w:eastAsiaTheme="minorEastAsia" w:hAnsiTheme="minorEastAsia" w:cs="굴림"/>
                <w:color w:val="000000"/>
                <w:sz w:val="20"/>
              </w:rPr>
            </w:pPr>
          </w:p>
        </w:tc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8B55708" w14:textId="0E6E6CEC" w:rsidR="00C24BBA" w:rsidRPr="00A74B20" w:rsidRDefault="00C24BBA" w:rsidP="00D62073">
            <w:pPr>
              <w:jc w:val="left"/>
              <w:rPr>
                <w:rFonts w:asciiTheme="minorEastAsia" w:eastAsiaTheme="minorEastAsia" w:hAnsiTheme="minorEastAsia" w:cs="굴림"/>
                <w:color w:val="000000"/>
                <w:sz w:val="20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sz w:val="20"/>
              </w:rPr>
              <w:t>리소스 요청 관리</w:t>
            </w:r>
          </w:p>
        </w:tc>
        <w:tc>
          <w:tcPr>
            <w:tcW w:w="294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FD8746C" w14:textId="242A0EC6" w:rsidR="00C24BBA" w:rsidRPr="00A74B20" w:rsidRDefault="00C24BBA" w:rsidP="00D62073">
            <w:pPr>
              <w:jc w:val="left"/>
              <w:rPr>
                <w:rFonts w:asciiTheme="minorEastAsia" w:eastAsiaTheme="minorEastAsia" w:hAnsiTheme="minorEastAsia" w:cs="굴림"/>
                <w:color w:val="000000"/>
                <w:sz w:val="20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sz w:val="20"/>
              </w:rPr>
              <w:t>요청 내역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DF714A6" w14:textId="77777777" w:rsidR="00C24BBA" w:rsidRPr="00A74B20" w:rsidRDefault="00C24BBA" w:rsidP="00D62073">
            <w:pPr>
              <w:jc w:val="left"/>
              <w:rPr>
                <w:rFonts w:asciiTheme="minorEastAsia" w:eastAsiaTheme="minorEastAsia" w:hAnsiTheme="minorEastAsia"/>
                <w:color w:val="000000"/>
                <w:sz w:val="20"/>
              </w:rPr>
            </w:pPr>
          </w:p>
        </w:tc>
      </w:tr>
      <w:tr w:rsidR="00C24BBA" w:rsidRPr="00EE6F41" w14:paraId="0AD6630F" w14:textId="77777777">
        <w:trPr>
          <w:trHeight w:val="215"/>
        </w:trPr>
        <w:tc>
          <w:tcPr>
            <w:tcW w:w="198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BF27AB7" w14:textId="77777777" w:rsidR="00C24BBA" w:rsidRDefault="00C24BBA" w:rsidP="00D62073">
            <w:pPr>
              <w:jc w:val="left"/>
              <w:rPr>
                <w:rFonts w:asciiTheme="minorEastAsia" w:eastAsiaTheme="minorEastAsia" w:hAnsiTheme="minorEastAsia" w:cs="굴림"/>
                <w:color w:val="000000"/>
                <w:sz w:val="20"/>
              </w:rPr>
            </w:pPr>
          </w:p>
        </w:tc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05AAFC7" w14:textId="77777777" w:rsidR="00C24BBA" w:rsidRDefault="00C24BBA" w:rsidP="00D62073">
            <w:pPr>
              <w:jc w:val="left"/>
              <w:rPr>
                <w:rFonts w:asciiTheme="minorEastAsia" w:eastAsiaTheme="minorEastAsia" w:hAnsiTheme="minorEastAsia" w:cs="굴림"/>
                <w:color w:val="000000"/>
                <w:sz w:val="20"/>
              </w:rPr>
            </w:pPr>
          </w:p>
        </w:tc>
        <w:tc>
          <w:tcPr>
            <w:tcW w:w="294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2160AFC" w14:textId="7C857C4C" w:rsidR="00C24BBA" w:rsidRPr="00A74B20" w:rsidRDefault="00C24BBA" w:rsidP="00D62073">
            <w:pPr>
              <w:jc w:val="left"/>
              <w:rPr>
                <w:rFonts w:asciiTheme="minorEastAsia" w:eastAsiaTheme="minorEastAsia" w:hAnsiTheme="minorEastAsia" w:cs="굴림"/>
                <w:color w:val="000000"/>
                <w:sz w:val="20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sz w:val="20"/>
              </w:rPr>
              <w:t>완료 내역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2B0270A" w14:textId="77777777" w:rsidR="00C24BBA" w:rsidRPr="00A74B20" w:rsidRDefault="00C24BBA" w:rsidP="00D62073">
            <w:pPr>
              <w:jc w:val="left"/>
              <w:rPr>
                <w:rFonts w:asciiTheme="minorEastAsia" w:eastAsiaTheme="minorEastAsia" w:hAnsiTheme="minorEastAsia"/>
                <w:color w:val="000000"/>
                <w:sz w:val="20"/>
              </w:rPr>
            </w:pPr>
          </w:p>
        </w:tc>
      </w:tr>
      <w:tr w:rsidR="00C24BBA" w:rsidRPr="00EE6F41" w14:paraId="7BF2F61B" w14:textId="77777777">
        <w:trPr>
          <w:trHeight w:val="215"/>
        </w:trPr>
        <w:tc>
          <w:tcPr>
            <w:tcW w:w="198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E8C3382" w14:textId="77777777" w:rsidR="00C24BBA" w:rsidRDefault="00C24BBA" w:rsidP="00D62073">
            <w:pPr>
              <w:jc w:val="left"/>
              <w:rPr>
                <w:rFonts w:asciiTheme="minorEastAsia" w:eastAsiaTheme="minorEastAsia" w:hAnsiTheme="minorEastAsia" w:cs="굴림"/>
                <w:color w:val="000000"/>
                <w:sz w:val="20"/>
              </w:rPr>
            </w:pPr>
          </w:p>
        </w:tc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3A0FBE9" w14:textId="3303DD95" w:rsidR="00C24BBA" w:rsidRPr="00A74B20" w:rsidRDefault="00C24BBA" w:rsidP="00D62073">
            <w:pPr>
              <w:jc w:val="left"/>
              <w:rPr>
                <w:rFonts w:asciiTheme="minorEastAsia" w:eastAsiaTheme="minorEastAsia" w:hAnsiTheme="minorEastAsia" w:cs="굴림"/>
                <w:color w:val="000000"/>
                <w:sz w:val="20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sz w:val="20"/>
              </w:rPr>
              <w:t>모델 요청 관리</w:t>
            </w:r>
          </w:p>
        </w:tc>
        <w:tc>
          <w:tcPr>
            <w:tcW w:w="294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1ECF2E3" w14:textId="27FE5C8F" w:rsidR="00C24BBA" w:rsidRPr="00A74B20" w:rsidRDefault="00C24BBA" w:rsidP="00D62073">
            <w:pPr>
              <w:jc w:val="left"/>
              <w:rPr>
                <w:rFonts w:asciiTheme="minorEastAsia" w:eastAsiaTheme="minorEastAsia" w:hAnsiTheme="minorEastAsia" w:cs="굴림"/>
                <w:color w:val="000000"/>
                <w:sz w:val="20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sz w:val="20"/>
              </w:rPr>
              <w:t>요청 내역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A2EAEC1" w14:textId="77777777" w:rsidR="00C24BBA" w:rsidRPr="00A74B20" w:rsidRDefault="00C24BBA" w:rsidP="00D62073">
            <w:pPr>
              <w:jc w:val="left"/>
              <w:rPr>
                <w:rFonts w:asciiTheme="minorEastAsia" w:eastAsiaTheme="minorEastAsia" w:hAnsiTheme="minorEastAsia"/>
                <w:color w:val="000000"/>
                <w:sz w:val="20"/>
              </w:rPr>
            </w:pPr>
          </w:p>
        </w:tc>
      </w:tr>
      <w:tr w:rsidR="00C24BBA" w:rsidRPr="00EE6F41" w14:paraId="5B899FB9" w14:textId="77777777">
        <w:trPr>
          <w:trHeight w:val="215"/>
        </w:trPr>
        <w:tc>
          <w:tcPr>
            <w:tcW w:w="198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052E4C1" w14:textId="77777777" w:rsidR="00C24BBA" w:rsidRDefault="00C24BBA" w:rsidP="00D62073">
            <w:pPr>
              <w:jc w:val="left"/>
              <w:rPr>
                <w:rFonts w:asciiTheme="minorEastAsia" w:eastAsiaTheme="minorEastAsia" w:hAnsiTheme="minorEastAsia" w:cs="굴림"/>
                <w:color w:val="000000"/>
                <w:sz w:val="20"/>
              </w:rPr>
            </w:pPr>
          </w:p>
        </w:tc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71E832C" w14:textId="77777777" w:rsidR="00C24BBA" w:rsidRDefault="00C24BBA" w:rsidP="00D62073">
            <w:pPr>
              <w:jc w:val="left"/>
              <w:rPr>
                <w:rFonts w:asciiTheme="minorEastAsia" w:eastAsiaTheme="minorEastAsia" w:hAnsiTheme="minorEastAsia" w:cs="굴림"/>
                <w:color w:val="000000"/>
                <w:sz w:val="20"/>
              </w:rPr>
            </w:pPr>
          </w:p>
        </w:tc>
        <w:tc>
          <w:tcPr>
            <w:tcW w:w="294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89B1EA1" w14:textId="6431919E" w:rsidR="00C24BBA" w:rsidRPr="00A74B20" w:rsidRDefault="00C24BBA" w:rsidP="00D62073">
            <w:pPr>
              <w:jc w:val="left"/>
              <w:rPr>
                <w:rFonts w:asciiTheme="minorEastAsia" w:eastAsiaTheme="minorEastAsia" w:hAnsiTheme="minorEastAsia" w:cs="굴림"/>
                <w:color w:val="000000"/>
                <w:sz w:val="20"/>
              </w:rPr>
            </w:pPr>
            <w:r>
              <w:rPr>
                <w:rFonts w:asciiTheme="minorEastAsia" w:eastAsiaTheme="minorEastAsia" w:hAnsiTheme="minorEastAsia" w:cs="굴림" w:hint="eastAsia"/>
                <w:color w:val="000000"/>
                <w:sz w:val="20"/>
              </w:rPr>
              <w:t>완료 내역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1F2D2B2" w14:textId="77777777" w:rsidR="00C24BBA" w:rsidRPr="00A74B20" w:rsidRDefault="00C24BBA" w:rsidP="00D62073">
            <w:pPr>
              <w:jc w:val="left"/>
              <w:rPr>
                <w:rFonts w:asciiTheme="minorEastAsia" w:eastAsiaTheme="minorEastAsia" w:hAnsiTheme="minorEastAsia"/>
                <w:color w:val="000000"/>
                <w:sz w:val="20"/>
              </w:rPr>
            </w:pPr>
          </w:p>
        </w:tc>
      </w:tr>
      <w:tr w:rsidR="0091160A" w:rsidRPr="00EE6F41" w14:paraId="12092BA9" w14:textId="77777777">
        <w:trPr>
          <w:trHeight w:val="215"/>
        </w:trPr>
        <w:tc>
          <w:tcPr>
            <w:tcW w:w="198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07601A7" w14:textId="0494CD08" w:rsidR="0091160A" w:rsidRDefault="004E0F50" w:rsidP="00D62073">
            <w:pPr>
              <w:jc w:val="left"/>
              <w:rPr>
                <w:rFonts w:asciiTheme="minorEastAsia" w:eastAsiaTheme="minorEastAsia" w:hAnsiTheme="minorEastAsia" w:cs="굴림"/>
                <w:color w:val="000000"/>
                <w:sz w:val="20"/>
              </w:rPr>
            </w:pPr>
            <w:proofErr w:type="spellStart"/>
            <w:r>
              <w:rPr>
                <w:rFonts w:asciiTheme="minorEastAsia" w:eastAsiaTheme="minorEastAsia" w:hAnsiTheme="minorEastAsia" w:cs="굴림" w:hint="eastAsia"/>
                <w:color w:val="000000"/>
                <w:sz w:val="20"/>
              </w:rPr>
              <w:t>오브젝트스토리지</w:t>
            </w:r>
            <w:proofErr w:type="spellEnd"/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A2A3066" w14:textId="77777777" w:rsidR="0091160A" w:rsidRPr="00A74B20" w:rsidRDefault="0091160A" w:rsidP="00D62073">
            <w:pPr>
              <w:jc w:val="left"/>
              <w:rPr>
                <w:rFonts w:asciiTheme="minorEastAsia" w:eastAsiaTheme="minorEastAsia" w:hAnsiTheme="minorEastAsia" w:cs="굴림"/>
                <w:color w:val="000000"/>
                <w:sz w:val="20"/>
              </w:rPr>
            </w:pPr>
          </w:p>
        </w:tc>
        <w:tc>
          <w:tcPr>
            <w:tcW w:w="294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F8F6C89" w14:textId="77777777" w:rsidR="0091160A" w:rsidRPr="00A74B20" w:rsidRDefault="0091160A" w:rsidP="00D62073">
            <w:pPr>
              <w:jc w:val="left"/>
              <w:rPr>
                <w:rFonts w:asciiTheme="minorEastAsia" w:eastAsiaTheme="minorEastAsia" w:hAnsiTheme="minorEastAsia" w:cs="굴림"/>
                <w:color w:val="000000"/>
                <w:sz w:val="20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C436F15" w14:textId="77777777" w:rsidR="0091160A" w:rsidRPr="00A74B20" w:rsidRDefault="0091160A" w:rsidP="00D62073">
            <w:pPr>
              <w:jc w:val="left"/>
              <w:rPr>
                <w:rFonts w:asciiTheme="minorEastAsia" w:eastAsiaTheme="minorEastAsia" w:hAnsiTheme="minorEastAsia"/>
                <w:color w:val="000000"/>
                <w:sz w:val="20"/>
              </w:rPr>
            </w:pPr>
          </w:p>
        </w:tc>
      </w:tr>
    </w:tbl>
    <w:p w14:paraId="638A7B00" w14:textId="0E3D38DC" w:rsidR="00AA07EB" w:rsidRDefault="00193941" w:rsidP="00EF3799">
      <w:pPr>
        <w:pStyle w:val="11"/>
        <w:numPr>
          <w:ilvl w:val="0"/>
          <w:numId w:val="13"/>
        </w:numPr>
        <w:jc w:val="left"/>
      </w:pPr>
      <w:bookmarkStart w:id="9" w:name="_Toc207190819"/>
      <w:bookmarkEnd w:id="4"/>
      <w:bookmarkEnd w:id="5"/>
      <w:bookmarkEnd w:id="6"/>
      <w:r>
        <w:rPr>
          <w:rFonts w:hint="eastAsia"/>
        </w:rPr>
        <w:t>포탈 사용 방법</w:t>
      </w:r>
      <w:bookmarkEnd w:id="9"/>
    </w:p>
    <w:p w14:paraId="7ACBC0AA" w14:textId="1B7592A9" w:rsidR="00AA07EB" w:rsidRDefault="00193941" w:rsidP="00EF3799">
      <w:pPr>
        <w:pStyle w:val="20"/>
        <w:numPr>
          <w:ilvl w:val="1"/>
          <w:numId w:val="13"/>
        </w:numPr>
        <w:jc w:val="left"/>
      </w:pPr>
      <w:bookmarkStart w:id="10" w:name="_Toc207190820"/>
      <w:r>
        <w:rPr>
          <w:rFonts w:hint="eastAsia"/>
        </w:rPr>
        <w:t>포탈 접속 방법</w:t>
      </w:r>
      <w:bookmarkEnd w:id="10"/>
    </w:p>
    <w:p w14:paraId="669C094F" w14:textId="17B69CC7" w:rsidR="00C6336E" w:rsidRDefault="00482FDF" w:rsidP="00EF3799">
      <w:pPr>
        <w:pStyle w:val="afe"/>
        <w:numPr>
          <w:ilvl w:val="0"/>
          <w:numId w:val="11"/>
        </w:numPr>
        <w:ind w:leftChars="0"/>
        <w:jc w:val="left"/>
      </w:pPr>
      <w:r>
        <w:rPr>
          <w:rFonts w:hint="eastAsia"/>
        </w:rPr>
        <w:t>시스템에 최초 접속하기 위한 절차는 아래와 같</w:t>
      </w:r>
      <w:r w:rsidR="005E19D3">
        <w:rPr>
          <w:rFonts w:hint="eastAsia"/>
        </w:rPr>
        <w:t>습니</w:t>
      </w:r>
      <w:r>
        <w:rPr>
          <w:rFonts w:hint="eastAsia"/>
        </w:rPr>
        <w:t>다.</w:t>
      </w:r>
    </w:p>
    <w:p w14:paraId="5C09F59C" w14:textId="6E598691" w:rsidR="0084449B" w:rsidRDefault="009D1D68" w:rsidP="00EF3799">
      <w:pPr>
        <w:pStyle w:val="afe"/>
        <w:numPr>
          <w:ilvl w:val="0"/>
          <w:numId w:val="12"/>
        </w:numPr>
        <w:ind w:leftChars="0"/>
        <w:jc w:val="left"/>
      </w:pPr>
      <w:r>
        <w:rPr>
          <w:rFonts w:hint="eastAsia"/>
        </w:rPr>
        <w:t xml:space="preserve">최초 </w:t>
      </w:r>
      <w:r w:rsidR="00742BB6">
        <w:rPr>
          <w:rFonts w:hint="eastAsia"/>
        </w:rPr>
        <w:t xml:space="preserve">시스템 접속을 위해 </w:t>
      </w:r>
      <w:r w:rsidR="0026024A">
        <w:rPr>
          <w:rFonts w:hint="eastAsia"/>
        </w:rPr>
        <w:t>내부분석환경 포탈시스템(</w:t>
      </w:r>
      <w:r w:rsidR="00482AB3">
        <w:rPr>
          <w:rFonts w:hint="eastAsia"/>
        </w:rPr>
        <w:t>https://</w:t>
      </w:r>
      <w:r w:rsidR="000C4FC5">
        <w:t>analysis</w:t>
      </w:r>
      <w:r w:rsidR="000C4FC5">
        <w:rPr>
          <w:rFonts w:hint="eastAsia"/>
        </w:rPr>
        <w:t>.wizmore.co.kr:31002)</w:t>
      </w:r>
      <w:r w:rsidR="00957CA5">
        <w:t>에서</w:t>
      </w:r>
      <w:r w:rsidR="00957CA5">
        <w:rPr>
          <w:rFonts w:hint="eastAsia"/>
        </w:rPr>
        <w:t xml:space="preserve"> 본인 사번으로 로그인</w:t>
      </w:r>
      <w:r w:rsidR="00B52287">
        <w:rPr>
          <w:rFonts w:hint="eastAsia"/>
        </w:rPr>
        <w:t>합니</w:t>
      </w:r>
      <w:r w:rsidR="00F84538">
        <w:rPr>
          <w:rFonts w:hint="eastAsia"/>
        </w:rPr>
        <w:t>다.</w:t>
      </w:r>
    </w:p>
    <w:p w14:paraId="14D66AA3" w14:textId="7D62790F" w:rsidR="005F5EF0" w:rsidRPr="005F5EF0" w:rsidRDefault="005F5EF0" w:rsidP="005F5EF0">
      <w:pPr>
        <w:ind w:left="720"/>
        <w:jc w:val="left"/>
        <w:rPr>
          <w:b/>
          <w:bCs/>
        </w:rPr>
      </w:pPr>
      <w:r w:rsidRPr="005F5EF0">
        <w:rPr>
          <w:rFonts w:hint="eastAsia"/>
          <w:b/>
          <w:bCs/>
        </w:rPr>
        <w:lastRenderedPageBreak/>
        <w:t>* 비밀번호는 별도의 설정 없이 사용중인 사내 비밀번호를 그대로 사용합니다.</w:t>
      </w:r>
    </w:p>
    <w:p w14:paraId="4F80F892" w14:textId="02D04F75" w:rsidR="008813EA" w:rsidRDefault="00193941" w:rsidP="008813EA">
      <w:pPr>
        <w:pStyle w:val="20"/>
        <w:numPr>
          <w:ilvl w:val="1"/>
          <w:numId w:val="13"/>
        </w:numPr>
        <w:jc w:val="left"/>
      </w:pPr>
      <w:bookmarkStart w:id="11" w:name="_Toc207190821"/>
      <w:r>
        <w:rPr>
          <w:rFonts w:hint="eastAsia"/>
        </w:rPr>
        <w:t>포탈 접속 종료</w:t>
      </w:r>
      <w:bookmarkEnd w:id="11"/>
    </w:p>
    <w:p w14:paraId="21CCE0E4" w14:textId="77777777" w:rsidR="008813EA" w:rsidRDefault="008813EA" w:rsidP="008813EA">
      <w:pPr>
        <w:pStyle w:val="afe"/>
        <w:numPr>
          <w:ilvl w:val="0"/>
          <w:numId w:val="11"/>
        </w:numPr>
        <w:ind w:leftChars="0"/>
        <w:jc w:val="left"/>
      </w:pPr>
      <w:r>
        <w:rPr>
          <w:rFonts w:hint="eastAsia"/>
        </w:rPr>
        <w:t>시스템을 종료하기 위한 절차는 아래와 같습니다.</w:t>
      </w:r>
    </w:p>
    <w:p w14:paraId="4BDC5B3A" w14:textId="77777777" w:rsidR="008813EA" w:rsidRDefault="008813EA" w:rsidP="008813EA">
      <w:pPr>
        <w:pStyle w:val="afe"/>
        <w:numPr>
          <w:ilvl w:val="0"/>
          <w:numId w:val="12"/>
        </w:numPr>
        <w:ind w:leftChars="0"/>
        <w:jc w:val="left"/>
      </w:pPr>
      <w:r>
        <w:rPr>
          <w:rFonts w:hint="eastAsia"/>
        </w:rPr>
        <w:t>시스템</w:t>
      </w:r>
      <w:r>
        <w:t xml:space="preserve"> 종료는 브라우저 창의 닫기(X) 버튼을 클릭하거나</w:t>
      </w:r>
      <w:r>
        <w:rPr>
          <w:rFonts w:hint="eastAsia"/>
        </w:rPr>
        <w:t xml:space="preserve"> [내 정보]패널 내</w:t>
      </w:r>
      <w:r>
        <w:t xml:space="preserve"> 위치한 [</w:t>
      </w:r>
      <w:r>
        <w:rPr>
          <w:rFonts w:hint="eastAsia"/>
        </w:rPr>
        <w:t>로그아웃</w:t>
      </w:r>
      <w:r>
        <w:t xml:space="preserve">] 버튼을 통해 </w:t>
      </w:r>
      <w:r>
        <w:rPr>
          <w:rFonts w:hint="eastAsia"/>
        </w:rPr>
        <w:t>종료합니다</w:t>
      </w:r>
      <w:r>
        <w:t>.</w:t>
      </w:r>
      <w:r w:rsidRPr="004F3344">
        <w:rPr>
          <w:noProof/>
        </w:rPr>
        <w:t xml:space="preserve"> </w:t>
      </w:r>
    </w:p>
    <w:p w14:paraId="5FA49616" w14:textId="77777777" w:rsidR="008813EA" w:rsidRPr="00B4161E" w:rsidRDefault="008813EA" w:rsidP="008813EA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12" behindDoc="0" locked="0" layoutInCell="1" allowOverlap="1" wp14:anchorId="481EB7E9" wp14:editId="5D825164">
                <wp:simplePos x="0" y="0"/>
                <wp:positionH relativeFrom="column">
                  <wp:posOffset>3951037</wp:posOffset>
                </wp:positionH>
                <wp:positionV relativeFrom="paragraph">
                  <wp:posOffset>762000</wp:posOffset>
                </wp:positionV>
                <wp:extent cx="495300" cy="228600"/>
                <wp:effectExtent l="0" t="0" r="19050" b="19050"/>
                <wp:wrapNone/>
                <wp:docPr id="257502642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467FEC" id="직사각형 3" o:spid="_x0000_s1026" style="position:absolute;margin-left:311.1pt;margin-top:60pt;width:39pt;height:18pt;z-index:25180877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" filled="f" strokecolor="red" strokeweight="2pt"/>
            </w:pict>
          </mc:Fallback>
        </mc:AlternateContent>
      </w:r>
      <w:r w:rsidRPr="004F3344">
        <w:rPr>
          <w:noProof/>
        </w:rPr>
        <w:drawing>
          <wp:inline distT="0" distB="0" distL="0" distR="0" wp14:anchorId="6B794ACF" wp14:editId="2737CD1B">
            <wp:extent cx="2747666" cy="1004887"/>
            <wp:effectExtent l="0" t="0" r="0" b="5080"/>
            <wp:docPr id="1345939649" name="그림 1" descr="텍스트, 스크린샷, 폰트, 라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939649" name="그림 1" descr="텍스트, 스크린샷, 폰트, 라인이(가) 표시된 사진&#10;&#10;AI가 생성한 콘텐츠는 부정확할 수 있습니다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88912" cy="101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12E53" w14:textId="2DF74506" w:rsidR="00A41E29" w:rsidRDefault="0017068A" w:rsidP="00EF3799">
      <w:pPr>
        <w:pStyle w:val="20"/>
        <w:numPr>
          <w:ilvl w:val="1"/>
          <w:numId w:val="13"/>
        </w:numPr>
        <w:jc w:val="left"/>
      </w:pPr>
      <w:bookmarkStart w:id="12" w:name="_Toc207190822"/>
      <w:r>
        <w:rPr>
          <w:rFonts w:hint="eastAsia"/>
        </w:rPr>
        <w:t>대시보드</w:t>
      </w:r>
      <w:bookmarkEnd w:id="12"/>
    </w:p>
    <w:p w14:paraId="3B784744" w14:textId="1F044E27" w:rsidR="004A2AC9" w:rsidRPr="004A2AC9" w:rsidRDefault="00795C45" w:rsidP="004A2AC9">
      <w:pPr>
        <w:pStyle w:val="afe"/>
        <w:numPr>
          <w:ilvl w:val="0"/>
          <w:numId w:val="9"/>
        </w:numPr>
        <w:ind w:leftChars="0"/>
        <w:jc w:val="left"/>
        <w:rPr>
          <w:lang w:val="en-GB"/>
        </w:rPr>
      </w:pPr>
      <w:r>
        <w:rPr>
          <w:rFonts w:hint="eastAsia"/>
          <w:lang w:val="en-GB"/>
        </w:rPr>
        <w:t xml:space="preserve">소속된 분석과제 내 </w:t>
      </w:r>
      <w:proofErr w:type="spellStart"/>
      <w:r>
        <w:rPr>
          <w:rFonts w:hint="eastAsia"/>
          <w:lang w:val="en-GB"/>
        </w:rPr>
        <w:t>할당받은</w:t>
      </w:r>
      <w:proofErr w:type="spellEnd"/>
      <w:r>
        <w:rPr>
          <w:rFonts w:hint="eastAsia"/>
          <w:lang w:val="en-GB"/>
        </w:rPr>
        <w:t xml:space="preserve"> 리소스 정보를 제공합니다.</w:t>
      </w:r>
    </w:p>
    <w:p w14:paraId="733EF12A" w14:textId="05A7E7BF" w:rsidR="004A2AC9" w:rsidRDefault="00344725" w:rsidP="004A2AC9">
      <w:pPr>
        <w:jc w:val="left"/>
        <w:rPr>
          <w:lang w:val="en-GB"/>
        </w:rPr>
      </w:pPr>
      <w:r w:rsidRPr="001C050B">
        <w:rPr>
          <w:noProof/>
          <w:sz w:val="10"/>
          <w:szCs w:val="10"/>
          <w:lang w:val="en-GB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32866A6F" wp14:editId="5B65B153">
                <wp:simplePos x="0" y="0"/>
                <wp:positionH relativeFrom="column">
                  <wp:posOffset>34638</wp:posOffset>
                </wp:positionH>
                <wp:positionV relativeFrom="paragraph">
                  <wp:posOffset>479185</wp:posOffset>
                </wp:positionV>
                <wp:extent cx="150125" cy="150125"/>
                <wp:effectExtent l="0" t="0" r="2540" b="2540"/>
                <wp:wrapNone/>
                <wp:docPr id="1955140779" name="타원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125" cy="150125"/>
                        </a:xfrm>
                        <a:prstGeom prst="ellipse">
                          <a:avLst/>
                        </a:prstGeom>
                        <a:solidFill>
                          <a:srgbClr val="EE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3109F4" w14:textId="1F826EE0" w:rsidR="00344725" w:rsidRPr="00344725" w:rsidRDefault="00344725" w:rsidP="00A10B13">
                            <w:pPr>
                              <w:jc w:val="center"/>
                              <w:rPr>
                                <w:rFonts w:ascii="KB금융 본문체 Light" w:eastAsia="KB금융 본문체 Light" w:hAnsi="KB금융 본문체 Light"/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KB금융 본문체 Light" w:eastAsia="KB금융 본문체 Light" w:hAnsi="KB금융 본문체 Light" w:hint="eastAsia"/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866A6F" id="타원 6" o:spid="_x0000_s1026" style="position:absolute;margin-left:2.75pt;margin-top:37.75pt;width:11.8pt;height:11.8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" fillcolor="#e00" stroked="f" strokeweight="2pt">
                <v:textbox inset="0,0,0,0">
                  <w:txbxContent>
                    <w:p w14:paraId="443109F4" w14:textId="1F826EE0" w:rsidR="00344725" w:rsidRPr="00344725" w:rsidRDefault="00344725" w:rsidP="00A10B13">
                      <w:pPr>
                        <w:jc w:val="center"/>
                        <w:rPr>
                          <w:rFonts w:ascii="KB금융 본문체 Light" w:eastAsia="KB금융 본문체 Light" w:hAnsi="KB금융 본문체 Light"/>
                          <w:b/>
                          <w:bCs/>
                          <w:color w:val="FFFFFF" w:themeColor="background1"/>
                          <w:sz w:val="10"/>
                          <w:szCs w:val="1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KB금융 본문체 Light" w:eastAsia="KB금융 본문체 Light" w:hAnsi="KB금융 본문체 Light" w:hint="eastAsia"/>
                          <w:b/>
                          <w:bCs/>
                          <w:color w:val="FFFFFF" w:themeColor="background1"/>
                          <w:sz w:val="10"/>
                          <w:szCs w:val="1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1C050B">
        <w:rPr>
          <w:noProof/>
          <w:sz w:val="10"/>
          <w:szCs w:val="10"/>
          <w:lang w:val="en-GB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6AC4F94F" wp14:editId="50C31C84">
                <wp:simplePos x="0" y="0"/>
                <wp:positionH relativeFrom="column">
                  <wp:posOffset>3494644</wp:posOffset>
                </wp:positionH>
                <wp:positionV relativeFrom="paragraph">
                  <wp:posOffset>263885</wp:posOffset>
                </wp:positionV>
                <wp:extent cx="150125" cy="150125"/>
                <wp:effectExtent l="0" t="0" r="2540" b="2540"/>
                <wp:wrapNone/>
                <wp:docPr id="175541733" name="타원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125" cy="150125"/>
                        </a:xfrm>
                        <a:prstGeom prst="ellipse">
                          <a:avLst/>
                        </a:prstGeom>
                        <a:solidFill>
                          <a:srgbClr val="EE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3892CF" w14:textId="6E1BDCB0" w:rsidR="001C050B" w:rsidRPr="00344725" w:rsidRDefault="00344725" w:rsidP="00A10B13">
                            <w:pPr>
                              <w:jc w:val="center"/>
                              <w:rPr>
                                <w:rFonts w:ascii="KB금융 본문체 Light" w:eastAsia="KB금융 본문체 Light" w:hAnsi="KB금융 본문체 Light"/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344725">
                              <w:rPr>
                                <w:rFonts w:ascii="KB금융 본문체 Light" w:eastAsia="KB금융 본문체 Light" w:hAnsi="KB금융 본문체 Light" w:hint="eastAsia"/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AC4F94F" id="_x0000_s1027" style="position:absolute;margin-left:275.15pt;margin-top:20.8pt;width:11.8pt;height:11.8pt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" fillcolor="#e00" stroked="f" strokeweight="2pt">
                <v:textbox inset="0,0,0,0">
                  <w:txbxContent>
                    <w:p w14:paraId="383892CF" w14:textId="6E1BDCB0" w:rsidR="001C050B" w:rsidRPr="00344725" w:rsidRDefault="00344725" w:rsidP="00A10B13">
                      <w:pPr>
                        <w:jc w:val="center"/>
                        <w:rPr>
                          <w:rFonts w:ascii="KB금융 본문체 Light" w:eastAsia="KB금융 본문체 Light" w:hAnsi="KB금융 본문체 Light"/>
                          <w:b/>
                          <w:bCs/>
                          <w:color w:val="FFFFFF" w:themeColor="background1"/>
                          <w:sz w:val="10"/>
                          <w:szCs w:val="1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344725">
                        <w:rPr>
                          <w:rFonts w:ascii="KB금융 본문체 Light" w:eastAsia="KB금융 본문체 Light" w:hAnsi="KB금융 본문체 Light" w:hint="eastAsia"/>
                          <w:b/>
                          <w:bCs/>
                          <w:color w:val="FFFFFF" w:themeColor="background1"/>
                          <w:sz w:val="10"/>
                          <w:szCs w:val="1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4A2AC9" w:rsidRPr="004A2AC9">
        <w:rPr>
          <w:noProof/>
          <w:lang w:val="en-GB"/>
        </w:rPr>
        <w:drawing>
          <wp:inline distT="0" distB="0" distL="0" distR="0" wp14:anchorId="6078B927" wp14:editId="5D33E144">
            <wp:extent cx="5191125" cy="1371600"/>
            <wp:effectExtent l="0" t="0" r="9525" b="0"/>
            <wp:docPr id="569209690" name="그림 1" descr="텍스트, 스크린샷, 소프트웨어, 컴퓨터 아이콘이(가) 표시된 사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209690" name="그림 1" descr="텍스트, 스크린샷, 소프트웨어, 컴퓨터 아이콘이(가) 표시된 사진"/>
                    <pic:cNvPicPr/>
                  </pic:nvPicPr>
                  <pic:blipFill rotWithShape="1">
                    <a:blip r:embed="rId18"/>
                    <a:srcRect l="17148" t="17577" r="872" b="48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A542C" w14:textId="42448A59" w:rsidR="007A529A" w:rsidRDefault="007A529A" w:rsidP="007A529A">
      <w:pPr>
        <w:pStyle w:val="afe"/>
        <w:numPr>
          <w:ilvl w:val="0"/>
          <w:numId w:val="15"/>
        </w:numPr>
        <w:ind w:leftChars="0"/>
        <w:jc w:val="left"/>
        <w:rPr>
          <w:lang w:val="en-GB"/>
        </w:rPr>
      </w:pPr>
      <w:r>
        <w:rPr>
          <w:rFonts w:hint="eastAsia"/>
          <w:lang w:val="en-GB"/>
        </w:rPr>
        <w:t>소속된 과제가 있을 경우 클릭하여 해당 과제의 리소스 사용 현황을 확인할 수 있습니다.</w:t>
      </w:r>
    </w:p>
    <w:p w14:paraId="6FA32CEE" w14:textId="241BD917" w:rsidR="007A529A" w:rsidRDefault="007A529A" w:rsidP="007A529A">
      <w:pPr>
        <w:pStyle w:val="afe"/>
        <w:numPr>
          <w:ilvl w:val="0"/>
          <w:numId w:val="15"/>
        </w:numPr>
        <w:ind w:leftChars="0"/>
        <w:jc w:val="left"/>
        <w:rPr>
          <w:lang w:val="en-GB"/>
        </w:rPr>
      </w:pPr>
      <w:r>
        <w:rPr>
          <w:rFonts w:hint="eastAsia"/>
          <w:lang w:val="en-GB"/>
        </w:rPr>
        <w:t>선택한 과제의 리소스(CPU, RAM, DISK) 사용현황을 표시합니다.</w:t>
      </w:r>
      <w:r>
        <w:rPr>
          <w:lang w:val="en-GB"/>
        </w:rPr>
        <w:br/>
      </w:r>
      <w:r>
        <w:rPr>
          <w:rFonts w:hint="eastAsia"/>
          <w:lang w:val="en-GB"/>
        </w:rPr>
        <w:t>과제관리자 - 해당 과제의 전체 리소스</w:t>
      </w:r>
      <w:r>
        <w:rPr>
          <w:lang w:val="en-GB"/>
        </w:rPr>
        <w:br/>
      </w:r>
      <w:r>
        <w:rPr>
          <w:rFonts w:hint="eastAsia"/>
          <w:lang w:val="en-GB"/>
        </w:rPr>
        <w:t xml:space="preserve">일반사용자 - 해당 과제 내 </w:t>
      </w:r>
      <w:proofErr w:type="spellStart"/>
      <w:r>
        <w:rPr>
          <w:rFonts w:hint="eastAsia"/>
          <w:lang w:val="en-GB"/>
        </w:rPr>
        <w:t>할당받은</w:t>
      </w:r>
      <w:proofErr w:type="spellEnd"/>
      <w:r>
        <w:rPr>
          <w:rFonts w:hint="eastAsia"/>
          <w:lang w:val="en-GB"/>
        </w:rPr>
        <w:t xml:space="preserve"> 리소스</w:t>
      </w:r>
    </w:p>
    <w:p w14:paraId="5BECC728" w14:textId="1B24A519" w:rsidR="00B01C52" w:rsidRPr="00B01C52" w:rsidRDefault="00B01C52" w:rsidP="00B01C52">
      <w:pPr>
        <w:jc w:val="left"/>
        <w:rPr>
          <w:lang w:val="en-GB"/>
        </w:rPr>
      </w:pPr>
    </w:p>
    <w:p w14:paraId="079A249C" w14:textId="44FFD129" w:rsidR="00DE044E" w:rsidRPr="00DE044E" w:rsidRDefault="004947AD" w:rsidP="00DE044E">
      <w:pPr>
        <w:pStyle w:val="afe"/>
        <w:numPr>
          <w:ilvl w:val="0"/>
          <w:numId w:val="9"/>
        </w:numPr>
        <w:ind w:leftChars="0"/>
        <w:jc w:val="left"/>
        <w:rPr>
          <w:lang w:val="en-GB"/>
        </w:rPr>
      </w:pPr>
      <w:r w:rsidRPr="001C050B">
        <w:rPr>
          <w:noProof/>
          <w:sz w:val="10"/>
          <w:szCs w:val="10"/>
          <w:lang w:val="en-GB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47814E73" wp14:editId="3BD45E01">
                <wp:simplePos x="0" y="0"/>
                <wp:positionH relativeFrom="column">
                  <wp:posOffset>376555</wp:posOffset>
                </wp:positionH>
                <wp:positionV relativeFrom="paragraph">
                  <wp:posOffset>201559</wp:posOffset>
                </wp:positionV>
                <wp:extent cx="149860" cy="149860"/>
                <wp:effectExtent l="0" t="0" r="2540" b="2540"/>
                <wp:wrapNone/>
                <wp:docPr id="1524005611" name="타원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60" cy="149860"/>
                        </a:xfrm>
                        <a:prstGeom prst="ellipse">
                          <a:avLst/>
                        </a:prstGeom>
                        <a:solidFill>
                          <a:srgbClr val="EE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5C26FA" w14:textId="77777777" w:rsidR="004947AD" w:rsidRPr="00344725" w:rsidRDefault="004947AD" w:rsidP="00A10B13">
                            <w:pPr>
                              <w:jc w:val="center"/>
                              <w:rPr>
                                <w:rFonts w:ascii="KB금융 본문체 Light" w:eastAsia="KB금융 본문체 Light" w:hAnsi="KB금융 본문체 Light"/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344725">
                              <w:rPr>
                                <w:rFonts w:ascii="KB금융 본문체 Light" w:eastAsia="KB금융 본문체 Light" w:hAnsi="KB금융 본문체 Light" w:hint="eastAsia"/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814E73" id="_x0000_s1028" style="position:absolute;left:0;text-align:left;margin-left:29.65pt;margin-top:15.85pt;width:11.8pt;height:11.8pt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" fillcolor="#e00" stroked="f" strokeweight="2pt">
                <v:textbox inset="0,0,0,0">
                  <w:txbxContent>
                    <w:p w14:paraId="505C26FA" w14:textId="77777777" w:rsidR="004947AD" w:rsidRPr="00344725" w:rsidRDefault="004947AD" w:rsidP="00A10B13">
                      <w:pPr>
                        <w:jc w:val="center"/>
                        <w:rPr>
                          <w:rFonts w:ascii="KB금융 본문체 Light" w:eastAsia="KB금융 본문체 Light" w:hAnsi="KB금융 본문체 Light"/>
                          <w:b/>
                          <w:bCs/>
                          <w:color w:val="FFFFFF" w:themeColor="background1"/>
                          <w:sz w:val="10"/>
                          <w:szCs w:val="1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344725">
                        <w:rPr>
                          <w:rFonts w:ascii="KB금융 본문체 Light" w:eastAsia="KB금융 본문체 Light" w:hAnsi="KB금융 본문체 Light" w:hint="eastAsia"/>
                          <w:b/>
                          <w:bCs/>
                          <w:color w:val="FFFFFF" w:themeColor="background1"/>
                          <w:sz w:val="10"/>
                          <w:szCs w:val="1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795C45">
        <w:rPr>
          <w:rFonts w:hint="eastAsia"/>
          <w:lang w:val="en-GB"/>
        </w:rPr>
        <w:t>과제/개인/분석환경 별 리소스 사용 현황 정보를 제공합니다.</w:t>
      </w:r>
    </w:p>
    <w:p w14:paraId="477F26A2" w14:textId="6EDC857C" w:rsidR="00DE044E" w:rsidRDefault="004947AD" w:rsidP="00DE044E">
      <w:pPr>
        <w:jc w:val="left"/>
        <w:rPr>
          <w:lang w:val="en-GB"/>
        </w:rPr>
      </w:pPr>
      <w:r w:rsidRPr="001C050B">
        <w:rPr>
          <w:noProof/>
          <w:sz w:val="10"/>
          <w:szCs w:val="10"/>
          <w:lang w:val="en-GB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32FA0633" wp14:editId="3A2295A6">
                <wp:simplePos x="0" y="0"/>
                <wp:positionH relativeFrom="column">
                  <wp:posOffset>3395704</wp:posOffset>
                </wp:positionH>
                <wp:positionV relativeFrom="paragraph">
                  <wp:posOffset>10687</wp:posOffset>
                </wp:positionV>
                <wp:extent cx="149860" cy="149860"/>
                <wp:effectExtent l="0" t="0" r="2540" b="2540"/>
                <wp:wrapNone/>
                <wp:docPr id="988864618" name="타원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60" cy="149860"/>
                        </a:xfrm>
                        <a:prstGeom prst="ellipse">
                          <a:avLst/>
                        </a:prstGeom>
                        <a:solidFill>
                          <a:srgbClr val="EE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EFFB04" w14:textId="58186100" w:rsidR="004947AD" w:rsidRPr="00344725" w:rsidRDefault="004947AD" w:rsidP="00A10B13">
                            <w:pPr>
                              <w:jc w:val="center"/>
                              <w:rPr>
                                <w:rFonts w:ascii="KB금융 본문체 Light" w:eastAsia="KB금융 본문체 Light" w:hAnsi="KB금융 본문체 Light"/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KB금융 본문체 Light" w:eastAsia="KB금융 본문체 Light" w:hAnsi="KB금융 본문체 Light" w:hint="eastAsia"/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FA0633" id="_x0000_s1029" style="position:absolute;margin-left:267.4pt;margin-top:.85pt;width:11.8pt;height:11.8pt;z-index:2516582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" fillcolor="#e00" stroked="f" strokeweight="2pt">
                <v:textbox inset="0,0,0,0">
                  <w:txbxContent>
                    <w:p w14:paraId="5CEFFB04" w14:textId="58186100" w:rsidR="004947AD" w:rsidRPr="00344725" w:rsidRDefault="004947AD" w:rsidP="00A10B13">
                      <w:pPr>
                        <w:jc w:val="center"/>
                        <w:rPr>
                          <w:rFonts w:ascii="KB금융 본문체 Light" w:eastAsia="KB금융 본문체 Light" w:hAnsi="KB금융 본문체 Light"/>
                          <w:b/>
                          <w:bCs/>
                          <w:color w:val="FFFFFF" w:themeColor="background1"/>
                          <w:sz w:val="10"/>
                          <w:szCs w:val="1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KB금융 본문체 Light" w:eastAsia="KB금융 본문체 Light" w:hAnsi="KB금융 본문체 Light" w:hint="eastAsia"/>
                          <w:b/>
                          <w:bCs/>
                          <w:color w:val="FFFFFF" w:themeColor="background1"/>
                          <w:sz w:val="10"/>
                          <w:szCs w:val="1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DE044E" w:rsidRPr="00DE044E">
        <w:rPr>
          <w:noProof/>
          <w:lang w:val="en-GB"/>
        </w:rPr>
        <w:drawing>
          <wp:inline distT="0" distB="0" distL="0" distR="0" wp14:anchorId="1C90E967" wp14:editId="0389100E">
            <wp:extent cx="5391510" cy="1181819"/>
            <wp:effectExtent l="0" t="0" r="0" b="0"/>
            <wp:docPr id="256039350" name="그림 1" descr="텍스트, 스크린샷, 소프트웨어, 컴퓨터 아이콘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39350" name="그림 1" descr="텍스트, 스크린샷, 소프트웨어, 컴퓨터 아이콘이(가) 표시된 사진&#10;&#10;AI 생성 콘텐츠는 정확하지 않을 수 있습니다."/>
                    <pic:cNvPicPr/>
                  </pic:nvPicPr>
                  <pic:blipFill rotWithShape="1">
                    <a:blip r:embed="rId19"/>
                    <a:srcRect l="12805" t="46381" r="2022" b="188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316" cy="1182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82C77" w14:textId="7FB7B2C0" w:rsidR="00DE044E" w:rsidRDefault="00DE044E" w:rsidP="00DE044E">
      <w:pPr>
        <w:pStyle w:val="afe"/>
        <w:numPr>
          <w:ilvl w:val="0"/>
          <w:numId w:val="16"/>
        </w:numPr>
        <w:ind w:leftChars="0"/>
        <w:jc w:val="left"/>
        <w:rPr>
          <w:lang w:val="en-GB"/>
        </w:rPr>
      </w:pPr>
      <w:r>
        <w:rPr>
          <w:rFonts w:hint="eastAsia"/>
          <w:lang w:val="en-GB"/>
        </w:rPr>
        <w:t>클릭하여 과제/개인/분석환경 별 현황을 확인할 수 있습니다.</w:t>
      </w:r>
    </w:p>
    <w:p w14:paraId="5FD37A4D" w14:textId="70FDA181" w:rsidR="00DE044E" w:rsidRDefault="00DE044E" w:rsidP="00DE044E">
      <w:pPr>
        <w:pStyle w:val="afe"/>
        <w:numPr>
          <w:ilvl w:val="0"/>
          <w:numId w:val="16"/>
        </w:numPr>
        <w:ind w:leftChars="0"/>
        <w:jc w:val="left"/>
        <w:rPr>
          <w:lang w:val="en-GB"/>
        </w:rPr>
      </w:pPr>
      <w:r>
        <w:rPr>
          <w:rFonts w:hint="eastAsia"/>
          <w:lang w:val="en-GB"/>
        </w:rPr>
        <w:t>선택한 조건을 기준으로 검색이 가능합니다.</w:t>
      </w:r>
    </w:p>
    <w:p w14:paraId="18ABAACB" w14:textId="77777777" w:rsidR="004947AD" w:rsidRPr="004947AD" w:rsidRDefault="004947AD" w:rsidP="004947AD">
      <w:pPr>
        <w:jc w:val="left"/>
        <w:rPr>
          <w:lang w:val="en-GB"/>
        </w:rPr>
      </w:pPr>
    </w:p>
    <w:p w14:paraId="1B064275" w14:textId="653FD52E" w:rsidR="00FD186D" w:rsidRPr="00FD186D" w:rsidRDefault="00C30B7A" w:rsidP="00670435">
      <w:pPr>
        <w:pStyle w:val="afe"/>
        <w:numPr>
          <w:ilvl w:val="0"/>
          <w:numId w:val="9"/>
        </w:numPr>
        <w:ind w:leftChars="0"/>
        <w:jc w:val="left"/>
        <w:rPr>
          <w:lang w:val="en-GB"/>
        </w:rPr>
      </w:pPr>
      <w:r w:rsidRPr="00FD186D">
        <w:rPr>
          <w:rFonts w:hint="eastAsia"/>
          <w:lang w:val="en-GB"/>
        </w:rPr>
        <w:t xml:space="preserve">소속된 과제 </w:t>
      </w:r>
      <w:r w:rsidR="005A1872" w:rsidRPr="00FD186D">
        <w:rPr>
          <w:rFonts w:hint="eastAsia"/>
          <w:lang w:val="en-GB"/>
        </w:rPr>
        <w:t xml:space="preserve">목록에서 </w:t>
      </w:r>
      <w:r w:rsidR="00C26FD8" w:rsidRPr="00FD186D">
        <w:rPr>
          <w:rFonts w:hint="eastAsia"/>
          <w:lang w:val="en-GB"/>
        </w:rPr>
        <w:t xml:space="preserve">리소스 요청 기능 및 </w:t>
      </w:r>
      <w:r w:rsidRPr="00FD186D">
        <w:rPr>
          <w:rFonts w:hint="eastAsia"/>
          <w:lang w:val="en-GB"/>
        </w:rPr>
        <w:t>분석환경 정보를 제공합니다.</w:t>
      </w:r>
    </w:p>
    <w:p w14:paraId="2B3F643D" w14:textId="59DC25B5" w:rsidR="00FD186D" w:rsidRDefault="00FD186D" w:rsidP="00FD186D">
      <w:pPr>
        <w:jc w:val="left"/>
        <w:rPr>
          <w:lang w:val="en-GB"/>
        </w:rPr>
      </w:pPr>
      <w:r w:rsidRPr="001C050B">
        <w:rPr>
          <w:noProof/>
          <w:sz w:val="10"/>
          <w:szCs w:val="10"/>
          <w:lang w:val="en-GB"/>
        </w:rPr>
        <w:lastRenderedPageBreak/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0F420DF8" wp14:editId="1C2468B7">
                <wp:simplePos x="0" y="0"/>
                <wp:positionH relativeFrom="margin">
                  <wp:posOffset>4783000</wp:posOffset>
                </wp:positionH>
                <wp:positionV relativeFrom="paragraph">
                  <wp:posOffset>1325808</wp:posOffset>
                </wp:positionV>
                <wp:extent cx="149860" cy="149860"/>
                <wp:effectExtent l="0" t="0" r="2540" b="2540"/>
                <wp:wrapNone/>
                <wp:docPr id="753313605" name="타원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60" cy="149860"/>
                        </a:xfrm>
                        <a:prstGeom prst="ellipse">
                          <a:avLst/>
                        </a:prstGeom>
                        <a:solidFill>
                          <a:srgbClr val="EE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CC39C6" w14:textId="0DD35C67" w:rsidR="00FD186D" w:rsidRPr="00344725" w:rsidRDefault="00FD186D" w:rsidP="00A10B13">
                            <w:pPr>
                              <w:jc w:val="center"/>
                              <w:rPr>
                                <w:rFonts w:ascii="KB금융 본문체 Light" w:eastAsia="KB금융 본문체 Light" w:hAnsi="KB금융 본문체 Light"/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KB금융 본문체 Light" w:eastAsia="KB금융 본문체 Light" w:hAnsi="KB금융 본문체 Light" w:hint="eastAsia"/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F420DF8" id="_x0000_s1030" style="position:absolute;margin-left:376.6pt;margin-top:104.4pt;width:11.8pt;height:11.8pt;z-index:251658249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" fillcolor="#e00" stroked="f" strokeweight="2pt">
                <v:textbox inset="0,0,0,0">
                  <w:txbxContent>
                    <w:p w14:paraId="7CCC39C6" w14:textId="0DD35C67" w:rsidR="00FD186D" w:rsidRPr="00344725" w:rsidRDefault="00FD186D" w:rsidP="00A10B13">
                      <w:pPr>
                        <w:jc w:val="center"/>
                        <w:rPr>
                          <w:rFonts w:ascii="KB금융 본문체 Light" w:eastAsia="KB금융 본문체 Light" w:hAnsi="KB금융 본문체 Light"/>
                          <w:b/>
                          <w:bCs/>
                          <w:color w:val="FFFFFF" w:themeColor="background1"/>
                          <w:sz w:val="10"/>
                          <w:szCs w:val="1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KB금융 본문체 Light" w:eastAsia="KB금융 본문체 Light" w:hAnsi="KB금융 본문체 Light" w:hint="eastAsia"/>
                          <w:b/>
                          <w:bCs/>
                          <w:color w:val="FFFFFF" w:themeColor="background1"/>
                          <w:sz w:val="10"/>
                          <w:szCs w:val="1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1C050B">
        <w:rPr>
          <w:noProof/>
          <w:sz w:val="10"/>
          <w:szCs w:val="10"/>
          <w:lang w:val="en-GB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0E7136AC" wp14:editId="4AB35F0F">
                <wp:simplePos x="0" y="0"/>
                <wp:positionH relativeFrom="margin">
                  <wp:posOffset>4515976</wp:posOffset>
                </wp:positionH>
                <wp:positionV relativeFrom="paragraph">
                  <wp:posOffset>946258</wp:posOffset>
                </wp:positionV>
                <wp:extent cx="149860" cy="149860"/>
                <wp:effectExtent l="0" t="0" r="2540" b="2540"/>
                <wp:wrapNone/>
                <wp:docPr id="1065913117" name="타원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60" cy="149860"/>
                        </a:xfrm>
                        <a:prstGeom prst="ellipse">
                          <a:avLst/>
                        </a:prstGeom>
                        <a:solidFill>
                          <a:srgbClr val="EE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8ED5EB" w14:textId="02C61667" w:rsidR="00FD186D" w:rsidRPr="00344725" w:rsidRDefault="00FD186D" w:rsidP="00A10B13">
                            <w:pPr>
                              <w:jc w:val="center"/>
                              <w:rPr>
                                <w:rFonts w:ascii="KB금융 본문체 Light" w:eastAsia="KB금융 본문체 Light" w:hAnsi="KB금융 본문체 Light"/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KB금융 본문체 Light" w:eastAsia="KB금융 본문체 Light" w:hAnsi="KB금융 본문체 Light" w:hint="eastAsia"/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7136AC" id="_x0000_s1031" style="position:absolute;margin-left:355.6pt;margin-top:74.5pt;width:11.8pt;height:11.8pt;z-index:251658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" fillcolor="#e00" stroked="f" strokeweight="2pt">
                <v:textbox inset="0,0,0,0">
                  <w:txbxContent>
                    <w:p w14:paraId="698ED5EB" w14:textId="02C61667" w:rsidR="00FD186D" w:rsidRPr="00344725" w:rsidRDefault="00FD186D" w:rsidP="00A10B13">
                      <w:pPr>
                        <w:jc w:val="center"/>
                        <w:rPr>
                          <w:rFonts w:ascii="KB금융 본문체 Light" w:eastAsia="KB금융 본문체 Light" w:hAnsi="KB금융 본문체 Light"/>
                          <w:b/>
                          <w:bCs/>
                          <w:color w:val="FFFFFF" w:themeColor="background1"/>
                          <w:sz w:val="10"/>
                          <w:szCs w:val="1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KB금융 본문체 Light" w:eastAsia="KB금융 본문체 Light" w:hAnsi="KB금융 본문체 Light" w:hint="eastAsia"/>
                          <w:b/>
                          <w:bCs/>
                          <w:color w:val="FFFFFF" w:themeColor="background1"/>
                          <w:sz w:val="10"/>
                          <w:szCs w:val="1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1C050B">
        <w:rPr>
          <w:noProof/>
          <w:sz w:val="10"/>
          <w:szCs w:val="10"/>
          <w:lang w:val="en-GB"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282FC1DF" wp14:editId="6210BF39">
                <wp:simplePos x="0" y="0"/>
                <wp:positionH relativeFrom="margin">
                  <wp:align>left</wp:align>
                </wp:positionH>
                <wp:positionV relativeFrom="paragraph">
                  <wp:posOffset>929592</wp:posOffset>
                </wp:positionV>
                <wp:extent cx="149860" cy="149860"/>
                <wp:effectExtent l="0" t="0" r="2540" b="2540"/>
                <wp:wrapNone/>
                <wp:docPr id="691321372" name="타원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60" cy="149860"/>
                        </a:xfrm>
                        <a:prstGeom prst="ellipse">
                          <a:avLst/>
                        </a:prstGeom>
                        <a:solidFill>
                          <a:srgbClr val="EE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9524D8" w14:textId="4448F928" w:rsidR="00FD186D" w:rsidRPr="00344725" w:rsidRDefault="00FD186D" w:rsidP="00A10B13">
                            <w:pPr>
                              <w:jc w:val="center"/>
                              <w:rPr>
                                <w:rFonts w:ascii="KB금융 본문체 Light" w:eastAsia="KB금융 본문체 Light" w:hAnsi="KB금융 본문체 Light"/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KB금융 본문체 Light" w:eastAsia="KB금융 본문체 Light" w:hAnsi="KB금융 본문체 Light" w:hint="eastAsia"/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2FC1DF" id="_x0000_s1032" style="position:absolute;margin-left:0;margin-top:73.2pt;width:11.8pt;height:11.8pt;z-index:251658247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" fillcolor="#e00" stroked="f" strokeweight="2pt">
                <v:textbox inset="0,0,0,0">
                  <w:txbxContent>
                    <w:p w14:paraId="249524D8" w14:textId="4448F928" w:rsidR="00FD186D" w:rsidRPr="00344725" w:rsidRDefault="00FD186D" w:rsidP="00A10B13">
                      <w:pPr>
                        <w:jc w:val="center"/>
                        <w:rPr>
                          <w:rFonts w:ascii="KB금융 본문체 Light" w:eastAsia="KB금융 본문체 Light" w:hAnsi="KB금융 본문체 Light"/>
                          <w:b/>
                          <w:bCs/>
                          <w:color w:val="FFFFFF" w:themeColor="background1"/>
                          <w:sz w:val="10"/>
                          <w:szCs w:val="1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KB금융 본문체 Light" w:eastAsia="KB금융 본문체 Light" w:hAnsi="KB금융 본문체 Light" w:hint="eastAsia"/>
                          <w:b/>
                          <w:bCs/>
                          <w:color w:val="FFFFFF" w:themeColor="background1"/>
                          <w:sz w:val="10"/>
                          <w:szCs w:val="1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1C050B">
        <w:rPr>
          <w:noProof/>
          <w:sz w:val="10"/>
          <w:szCs w:val="10"/>
          <w:lang w:val="en-GB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132A98F" wp14:editId="77806387">
                <wp:simplePos x="0" y="0"/>
                <wp:positionH relativeFrom="column">
                  <wp:posOffset>3317791</wp:posOffset>
                </wp:positionH>
                <wp:positionV relativeFrom="paragraph">
                  <wp:posOffset>-32829</wp:posOffset>
                </wp:positionV>
                <wp:extent cx="149860" cy="149860"/>
                <wp:effectExtent l="0" t="0" r="2540" b="2540"/>
                <wp:wrapNone/>
                <wp:docPr id="519169958" name="타원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60" cy="149860"/>
                        </a:xfrm>
                        <a:prstGeom prst="ellipse">
                          <a:avLst/>
                        </a:prstGeom>
                        <a:solidFill>
                          <a:srgbClr val="EE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0C57F4" w14:textId="77777777" w:rsidR="00FD186D" w:rsidRPr="00344725" w:rsidRDefault="00FD186D" w:rsidP="00A10B13">
                            <w:pPr>
                              <w:jc w:val="center"/>
                              <w:rPr>
                                <w:rFonts w:ascii="KB금융 본문체 Light" w:eastAsia="KB금융 본문체 Light" w:hAnsi="KB금융 본문체 Light"/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344725">
                              <w:rPr>
                                <w:rFonts w:ascii="KB금융 본문체 Light" w:eastAsia="KB금융 본문체 Light" w:hAnsi="KB금융 본문체 Light" w:hint="eastAsia"/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32A98F" id="_x0000_s1033" style="position:absolute;margin-left:261.25pt;margin-top:-2.6pt;width:11.8pt;height:11.8pt;z-index:2516582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" fillcolor="#e00" stroked="f" strokeweight="2pt">
                <v:textbox inset="0,0,0,0">
                  <w:txbxContent>
                    <w:p w14:paraId="090C57F4" w14:textId="77777777" w:rsidR="00FD186D" w:rsidRPr="00344725" w:rsidRDefault="00FD186D" w:rsidP="00A10B13">
                      <w:pPr>
                        <w:jc w:val="center"/>
                        <w:rPr>
                          <w:rFonts w:ascii="KB금융 본문체 Light" w:eastAsia="KB금융 본문체 Light" w:hAnsi="KB금융 본문체 Light"/>
                          <w:b/>
                          <w:bCs/>
                          <w:color w:val="FFFFFF" w:themeColor="background1"/>
                          <w:sz w:val="10"/>
                          <w:szCs w:val="1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344725">
                        <w:rPr>
                          <w:rFonts w:ascii="KB금융 본문체 Light" w:eastAsia="KB금융 본문체 Light" w:hAnsi="KB금융 본문체 Light" w:hint="eastAsia"/>
                          <w:b/>
                          <w:bCs/>
                          <w:color w:val="FFFFFF" w:themeColor="background1"/>
                          <w:sz w:val="10"/>
                          <w:szCs w:val="1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FD186D">
        <w:rPr>
          <w:noProof/>
          <w:lang w:val="en-GB"/>
        </w:rPr>
        <w:drawing>
          <wp:inline distT="0" distB="0" distL="0" distR="0" wp14:anchorId="66415AAF" wp14:editId="773EDDC1">
            <wp:extent cx="5374257" cy="2432649"/>
            <wp:effectExtent l="0" t="0" r="0" b="6350"/>
            <wp:docPr id="960577038" name="그림 1" descr="텍스트, 스크린샷, 소프트웨어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77038" name="그림 1" descr="텍스트, 스크린샷, 소프트웨어, 번호이(가) 표시된 사진&#10;&#10;AI 생성 콘텐츠는 정확하지 않을 수 있습니다."/>
                    <pic:cNvPicPr/>
                  </pic:nvPicPr>
                  <pic:blipFill rotWithShape="1">
                    <a:blip r:embed="rId20"/>
                    <a:srcRect l="13623" t="27372" r="1487" b="1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403" cy="2433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9310D" w14:textId="5CDD8A1D" w:rsidR="00FD186D" w:rsidRDefault="00FD186D" w:rsidP="00FD186D">
      <w:pPr>
        <w:pStyle w:val="afe"/>
        <w:numPr>
          <w:ilvl w:val="0"/>
          <w:numId w:val="17"/>
        </w:numPr>
        <w:ind w:leftChars="0"/>
        <w:jc w:val="left"/>
        <w:rPr>
          <w:lang w:val="en-GB"/>
        </w:rPr>
      </w:pPr>
      <w:r>
        <w:rPr>
          <w:rFonts w:hint="eastAsia"/>
          <w:lang w:val="en-GB"/>
        </w:rPr>
        <w:t>선택한 조건을 기준으로 검색합니다.</w:t>
      </w:r>
    </w:p>
    <w:p w14:paraId="3034CEDA" w14:textId="57BDB4DD" w:rsidR="00FD186D" w:rsidRDefault="00FD186D" w:rsidP="00FD186D">
      <w:pPr>
        <w:pStyle w:val="afe"/>
        <w:numPr>
          <w:ilvl w:val="0"/>
          <w:numId w:val="17"/>
        </w:numPr>
        <w:ind w:leftChars="0"/>
        <w:jc w:val="left"/>
        <w:rPr>
          <w:lang w:val="en-GB"/>
        </w:rPr>
      </w:pPr>
      <w:proofErr w:type="spellStart"/>
      <w:r>
        <w:rPr>
          <w:rFonts w:hint="eastAsia"/>
          <w:lang w:val="en-GB"/>
        </w:rPr>
        <w:t>토글</w:t>
      </w:r>
      <w:proofErr w:type="spellEnd"/>
      <w:r>
        <w:rPr>
          <w:rFonts w:hint="eastAsia"/>
          <w:lang w:val="en-GB"/>
        </w:rPr>
        <w:t xml:space="preserve"> 버튼을 클릭하여 과제 내 분석환경 정보를 확인합니다.</w:t>
      </w:r>
    </w:p>
    <w:p w14:paraId="283DFA87" w14:textId="5B656D61" w:rsidR="00FD186D" w:rsidRDefault="00FD186D" w:rsidP="00FD186D">
      <w:pPr>
        <w:pStyle w:val="afe"/>
        <w:numPr>
          <w:ilvl w:val="0"/>
          <w:numId w:val="17"/>
        </w:numPr>
        <w:ind w:leftChars="0"/>
        <w:jc w:val="left"/>
        <w:rPr>
          <w:lang w:val="en-GB"/>
        </w:rPr>
      </w:pPr>
      <w:r>
        <w:rPr>
          <w:rFonts w:hint="eastAsia"/>
          <w:lang w:val="en-GB"/>
        </w:rPr>
        <w:t>해당 과제에서 사용할 리소스를 요청합니다.</w:t>
      </w:r>
    </w:p>
    <w:p w14:paraId="7F8D91DE" w14:textId="4D57DCFB" w:rsidR="00FD186D" w:rsidRPr="00FD186D" w:rsidRDefault="000A66E6" w:rsidP="00FD186D">
      <w:pPr>
        <w:pStyle w:val="afe"/>
        <w:numPr>
          <w:ilvl w:val="0"/>
          <w:numId w:val="17"/>
        </w:numPr>
        <w:ind w:leftChars="0"/>
        <w:jc w:val="left"/>
        <w:rPr>
          <w:lang w:val="en-GB"/>
        </w:rPr>
      </w:pPr>
      <w:r>
        <w:rPr>
          <w:rFonts w:hint="eastAsia"/>
          <w:lang w:val="en-GB"/>
        </w:rPr>
        <w:t>생성되어 있는 분석환경으로 연결합니다. (새 탭에서 표시)</w:t>
      </w:r>
    </w:p>
    <w:p w14:paraId="1CF23D49" w14:textId="15381430" w:rsidR="00BA6954" w:rsidRDefault="00A6474F" w:rsidP="00BA6954">
      <w:pPr>
        <w:pStyle w:val="11"/>
        <w:numPr>
          <w:ilvl w:val="0"/>
          <w:numId w:val="13"/>
        </w:numPr>
        <w:jc w:val="left"/>
      </w:pPr>
      <w:bookmarkStart w:id="13" w:name="_Toc207190823"/>
      <w:r>
        <w:rPr>
          <w:rFonts w:hint="eastAsia"/>
        </w:rPr>
        <w:t>분석 프로젝트 진행</w:t>
      </w:r>
      <w:bookmarkEnd w:id="13"/>
    </w:p>
    <w:p w14:paraId="5F1BC43F" w14:textId="54903164" w:rsidR="00411021" w:rsidRDefault="00411021" w:rsidP="00411021">
      <w:r>
        <w:rPr>
          <w:rFonts w:hint="eastAsia"/>
        </w:rPr>
        <w:t>분석 프로젝트는 Training(학습)영역과 Inference(추론)영역으로 나뉩니다.</w:t>
      </w:r>
    </w:p>
    <w:p w14:paraId="029049AC" w14:textId="555E860E" w:rsidR="00411021" w:rsidRDefault="00411021" w:rsidP="00411021">
      <w:r>
        <w:rPr>
          <w:rFonts w:hint="eastAsia"/>
        </w:rPr>
        <w:t>두 영역은 목적과 자원 사용 방식이 다르므로, 사용자는 자신의 작업에 맞는 환경을 신청해야 합니다.</w:t>
      </w:r>
    </w:p>
    <w:p w14:paraId="172B65B8" w14:textId="0310C814" w:rsidR="00523AB8" w:rsidRDefault="00B623D4" w:rsidP="00523AB8">
      <w:pPr>
        <w:pStyle w:val="afe"/>
        <w:numPr>
          <w:ilvl w:val="0"/>
          <w:numId w:val="9"/>
        </w:numPr>
        <w:ind w:leftChars="0"/>
      </w:pPr>
      <w:r w:rsidRPr="00B623D4">
        <w:rPr>
          <w:rFonts w:hint="eastAsia"/>
          <w:b/>
          <w:bCs/>
        </w:rPr>
        <w:t>Training</w:t>
      </w:r>
      <w:r>
        <w:rPr>
          <w:rFonts w:hint="eastAsia"/>
        </w:rPr>
        <w:t xml:space="preserve"> - 대규모 데이터를 통해 모델을 개발 및 훈련</w:t>
      </w:r>
    </w:p>
    <w:p w14:paraId="49D2E90A" w14:textId="2562DBFE" w:rsidR="00B623D4" w:rsidRDefault="00B623D4" w:rsidP="00B623D4">
      <w:pPr>
        <w:pStyle w:val="afe"/>
        <w:numPr>
          <w:ilvl w:val="1"/>
          <w:numId w:val="9"/>
        </w:numPr>
        <w:ind w:leftChars="0"/>
      </w:pPr>
      <w:r>
        <w:rPr>
          <w:rFonts w:hint="eastAsia"/>
        </w:rPr>
        <w:t>모델 최초 개발</w:t>
      </w:r>
    </w:p>
    <w:p w14:paraId="41C7F6B0" w14:textId="5ADC4000" w:rsidR="00B623D4" w:rsidRDefault="00B623D4" w:rsidP="00B623D4">
      <w:pPr>
        <w:pStyle w:val="afe"/>
        <w:numPr>
          <w:ilvl w:val="1"/>
          <w:numId w:val="9"/>
        </w:numPr>
        <w:ind w:leftChars="0"/>
      </w:pPr>
      <w:r>
        <w:rPr>
          <w:rFonts w:hint="eastAsia"/>
        </w:rPr>
        <w:t xml:space="preserve">모델 성능 개선을 위한 </w:t>
      </w:r>
      <w:proofErr w:type="spellStart"/>
      <w:r>
        <w:rPr>
          <w:rFonts w:hint="eastAsia"/>
        </w:rPr>
        <w:t>재학습</w:t>
      </w:r>
      <w:proofErr w:type="spellEnd"/>
    </w:p>
    <w:p w14:paraId="0C699A2E" w14:textId="7D575FBE" w:rsidR="00B623D4" w:rsidRDefault="00B623D4" w:rsidP="00B623D4">
      <w:pPr>
        <w:pStyle w:val="afe"/>
        <w:numPr>
          <w:ilvl w:val="1"/>
          <w:numId w:val="9"/>
        </w:numPr>
        <w:ind w:leftChars="0"/>
      </w:pPr>
      <w:r>
        <w:rPr>
          <w:rFonts w:hint="eastAsia"/>
        </w:rPr>
        <w:t xml:space="preserve">데이터 탐색, </w:t>
      </w:r>
      <w:proofErr w:type="spellStart"/>
      <w:r>
        <w:rPr>
          <w:rFonts w:hint="eastAsia"/>
        </w:rPr>
        <w:t>전처리</w:t>
      </w:r>
      <w:proofErr w:type="spellEnd"/>
      <w:r>
        <w:rPr>
          <w:rFonts w:hint="eastAsia"/>
        </w:rPr>
        <w:t xml:space="preserve"> 등</w:t>
      </w:r>
    </w:p>
    <w:p w14:paraId="697AB59D" w14:textId="6C18BFA5" w:rsidR="00B623D4" w:rsidRDefault="00B623D4" w:rsidP="00B623D4">
      <w:pPr>
        <w:pStyle w:val="afe"/>
        <w:numPr>
          <w:ilvl w:val="0"/>
          <w:numId w:val="9"/>
        </w:numPr>
        <w:ind w:leftChars="0"/>
      </w:pPr>
      <w:r w:rsidRPr="00B623D4">
        <w:rPr>
          <w:rFonts w:hint="eastAsia"/>
          <w:b/>
          <w:bCs/>
        </w:rPr>
        <w:t>Inference</w:t>
      </w:r>
      <w:r>
        <w:rPr>
          <w:rFonts w:hint="eastAsia"/>
        </w:rPr>
        <w:t xml:space="preserve"> - 학습이 완료된 모델을 실제 서비스에 적용하고 예측 결과를 제공</w:t>
      </w:r>
    </w:p>
    <w:p w14:paraId="362A4DBF" w14:textId="527DAC3F" w:rsidR="00B623D4" w:rsidRPr="00411021" w:rsidRDefault="00B623D4" w:rsidP="00B623D4">
      <w:pPr>
        <w:pStyle w:val="afe"/>
        <w:numPr>
          <w:ilvl w:val="1"/>
          <w:numId w:val="9"/>
        </w:numPr>
        <w:ind w:leftChars="0"/>
      </w:pPr>
      <w:r>
        <w:rPr>
          <w:rFonts w:hint="eastAsia"/>
        </w:rPr>
        <w:t>학습이 완료된 모델을 배포할 때</w:t>
      </w:r>
    </w:p>
    <w:p w14:paraId="475CFC38" w14:textId="5B0479E5" w:rsidR="00071BF4" w:rsidRDefault="00AE5D85" w:rsidP="00EF3799">
      <w:pPr>
        <w:pStyle w:val="20"/>
        <w:numPr>
          <w:ilvl w:val="1"/>
          <w:numId w:val="13"/>
        </w:numPr>
        <w:jc w:val="left"/>
      </w:pPr>
      <w:bookmarkStart w:id="14" w:name="_Toc207190824"/>
      <w:r>
        <w:rPr>
          <w:rFonts w:hint="eastAsia"/>
        </w:rPr>
        <w:t>분석</w:t>
      </w:r>
      <w:r w:rsidR="003143EA">
        <w:rPr>
          <w:rFonts w:hint="eastAsia"/>
        </w:rPr>
        <w:t>과제</w:t>
      </w:r>
      <w:bookmarkEnd w:id="14"/>
      <w:r w:rsidR="00B623D4">
        <w:rPr>
          <w:rFonts w:hint="eastAsia"/>
        </w:rPr>
        <w:t>(Training)</w:t>
      </w:r>
    </w:p>
    <w:p w14:paraId="5E318857" w14:textId="46A120FE" w:rsidR="00003135" w:rsidRDefault="00003135" w:rsidP="00D62073">
      <w:pPr>
        <w:jc w:val="left"/>
        <w:rPr>
          <w:lang w:val="en-GB"/>
        </w:rPr>
      </w:pPr>
      <w:r>
        <w:rPr>
          <w:rFonts w:hint="eastAsia"/>
          <w:lang w:val="en-GB"/>
        </w:rPr>
        <w:t>Training 영역은 Inference 환경에서 사용할 모델을 생성하는 과정을 진행</w:t>
      </w:r>
      <w:r w:rsidR="004229F4">
        <w:rPr>
          <w:rFonts w:hint="eastAsia"/>
          <w:lang w:val="en-GB"/>
        </w:rPr>
        <w:t>합니</w:t>
      </w:r>
      <w:r>
        <w:rPr>
          <w:rFonts w:hint="eastAsia"/>
          <w:lang w:val="en-GB"/>
        </w:rPr>
        <w:t>다.</w:t>
      </w:r>
    </w:p>
    <w:p w14:paraId="641187DC" w14:textId="0E5140D9" w:rsidR="00E0439A" w:rsidRDefault="00E0439A" w:rsidP="00D62073">
      <w:pPr>
        <w:jc w:val="left"/>
        <w:rPr>
          <w:lang w:val="en-GB"/>
        </w:rPr>
      </w:pPr>
      <w:r>
        <w:rPr>
          <w:rFonts w:hint="eastAsia"/>
          <w:lang w:val="en-GB"/>
        </w:rPr>
        <w:t xml:space="preserve">분석과제는 업무 간 부서나 프로젝트 단위로 할당 및 관리되는 </w:t>
      </w:r>
      <w:r w:rsidR="00C72368">
        <w:rPr>
          <w:rFonts w:hint="eastAsia"/>
          <w:lang w:val="en-GB"/>
        </w:rPr>
        <w:t xml:space="preserve">필수적인 </w:t>
      </w:r>
      <w:r>
        <w:rPr>
          <w:rFonts w:hint="eastAsia"/>
          <w:lang w:val="en-GB"/>
        </w:rPr>
        <w:t>사용자 그룹입니다.</w:t>
      </w:r>
    </w:p>
    <w:p w14:paraId="2FAB4AA9" w14:textId="6B0CE17A" w:rsidR="00082226" w:rsidRDefault="00B61E28" w:rsidP="00D62073">
      <w:pPr>
        <w:jc w:val="left"/>
        <w:rPr>
          <w:lang w:val="en-GB"/>
        </w:rPr>
      </w:pPr>
      <w:r>
        <w:rPr>
          <w:rFonts w:hint="eastAsia"/>
          <w:lang w:val="en-GB"/>
        </w:rPr>
        <w:t>사용자</w:t>
      </w:r>
      <w:r w:rsidR="00BE6D1E">
        <w:rPr>
          <w:rFonts w:hint="eastAsia"/>
          <w:lang w:val="en-GB"/>
        </w:rPr>
        <w:t>는</w:t>
      </w:r>
      <w:r>
        <w:rPr>
          <w:rFonts w:hint="eastAsia"/>
          <w:lang w:val="en-GB"/>
        </w:rPr>
        <w:t xml:space="preserve"> </w:t>
      </w:r>
      <w:r w:rsidR="0039374A">
        <w:rPr>
          <w:rFonts w:hint="eastAsia"/>
          <w:lang w:val="en-GB"/>
        </w:rPr>
        <w:t xml:space="preserve">분석과제를 신청하여 </w:t>
      </w:r>
      <w:r w:rsidR="0097745F">
        <w:rPr>
          <w:rFonts w:hint="eastAsia"/>
          <w:lang w:val="en-GB"/>
        </w:rPr>
        <w:t xml:space="preserve">과제에 </w:t>
      </w:r>
      <w:r w:rsidR="00F3720C">
        <w:rPr>
          <w:rFonts w:hint="eastAsia"/>
          <w:lang w:val="en-GB"/>
        </w:rPr>
        <w:t>리소스</w:t>
      </w:r>
      <w:r w:rsidR="0097745F">
        <w:rPr>
          <w:rFonts w:hint="eastAsia"/>
          <w:lang w:val="en-GB"/>
        </w:rPr>
        <w:t>를</w:t>
      </w:r>
      <w:r w:rsidR="00F3720C">
        <w:rPr>
          <w:rFonts w:hint="eastAsia"/>
          <w:lang w:val="en-GB"/>
        </w:rPr>
        <w:t xml:space="preserve"> </w:t>
      </w:r>
      <w:proofErr w:type="spellStart"/>
      <w:r w:rsidR="00F3720C">
        <w:rPr>
          <w:rFonts w:hint="eastAsia"/>
          <w:lang w:val="en-GB"/>
        </w:rPr>
        <w:t>할당</w:t>
      </w:r>
      <w:r w:rsidR="00BE6D1E">
        <w:rPr>
          <w:rFonts w:hint="eastAsia"/>
          <w:lang w:val="en-GB"/>
        </w:rPr>
        <w:t>받습</w:t>
      </w:r>
      <w:r w:rsidR="003A240B">
        <w:rPr>
          <w:rFonts w:hint="eastAsia"/>
          <w:lang w:val="en-GB"/>
        </w:rPr>
        <w:t>니다</w:t>
      </w:r>
      <w:proofErr w:type="spellEnd"/>
      <w:r w:rsidR="003A240B">
        <w:rPr>
          <w:rFonts w:hint="eastAsia"/>
          <w:lang w:val="en-GB"/>
        </w:rPr>
        <w:t>.</w:t>
      </w:r>
      <w:r w:rsidR="007933C8">
        <w:rPr>
          <w:rFonts w:hint="eastAsia"/>
          <w:lang w:val="en-GB"/>
        </w:rPr>
        <w:t xml:space="preserve"> 승인이 완료되면 과제 관리자와 일반 사용자가 구분되며 </w:t>
      </w:r>
      <w:r w:rsidR="003908FD">
        <w:rPr>
          <w:rFonts w:hint="eastAsia"/>
          <w:lang w:val="en-GB"/>
        </w:rPr>
        <w:t xml:space="preserve">소속 사용자들은 </w:t>
      </w:r>
      <w:r w:rsidR="00BF4C42">
        <w:rPr>
          <w:rFonts w:hint="eastAsia"/>
          <w:lang w:val="en-GB"/>
        </w:rPr>
        <w:t xml:space="preserve">자유롭게 </w:t>
      </w:r>
      <w:r w:rsidR="001F3162">
        <w:rPr>
          <w:rFonts w:hint="eastAsia"/>
          <w:lang w:val="en-GB"/>
        </w:rPr>
        <w:t>리소스</w:t>
      </w:r>
      <w:r w:rsidR="00355A90">
        <w:rPr>
          <w:rFonts w:hint="eastAsia"/>
          <w:lang w:val="en-GB"/>
        </w:rPr>
        <w:t>를</w:t>
      </w:r>
      <w:r w:rsidR="001F3162">
        <w:rPr>
          <w:rFonts w:hint="eastAsia"/>
          <w:lang w:val="en-GB"/>
        </w:rPr>
        <w:t xml:space="preserve"> </w:t>
      </w:r>
      <w:r w:rsidR="005F2A71">
        <w:rPr>
          <w:rFonts w:hint="eastAsia"/>
          <w:lang w:val="en-GB"/>
        </w:rPr>
        <w:t>할당 요청하</w:t>
      </w:r>
      <w:r w:rsidR="000D0BCF">
        <w:rPr>
          <w:rFonts w:hint="eastAsia"/>
          <w:lang w:val="en-GB"/>
        </w:rPr>
        <w:t>고</w:t>
      </w:r>
      <w:r w:rsidR="005F2A71">
        <w:rPr>
          <w:rFonts w:hint="eastAsia"/>
          <w:lang w:val="en-GB"/>
        </w:rPr>
        <w:t xml:space="preserve"> </w:t>
      </w:r>
      <w:r w:rsidR="00CF2AB6">
        <w:rPr>
          <w:rFonts w:hint="eastAsia"/>
          <w:lang w:val="en-GB"/>
        </w:rPr>
        <w:t>과제 관리자가 승인</w:t>
      </w:r>
      <w:r w:rsidR="00355A90">
        <w:rPr>
          <w:rFonts w:hint="eastAsia"/>
          <w:lang w:val="en-GB"/>
        </w:rPr>
        <w:t>하여 리소스를 분배</w:t>
      </w:r>
      <w:r w:rsidR="00B6287E">
        <w:rPr>
          <w:rFonts w:hint="eastAsia"/>
          <w:lang w:val="en-GB"/>
        </w:rPr>
        <w:t>합니다.</w:t>
      </w:r>
    </w:p>
    <w:p w14:paraId="790192CA" w14:textId="0B901A7C" w:rsidR="004407EB" w:rsidRPr="0079682A" w:rsidRDefault="00CA52D6" w:rsidP="00595E55">
      <w:pPr>
        <w:pStyle w:val="3"/>
        <w:numPr>
          <w:ilvl w:val="2"/>
          <w:numId w:val="13"/>
        </w:numPr>
      </w:pPr>
      <w:bookmarkStart w:id="15" w:name="_Toc207190825"/>
      <w:r w:rsidRPr="0079682A">
        <w:rPr>
          <w:rFonts w:hint="eastAsia"/>
          <w:bCs/>
          <w:iCs/>
        </w:rPr>
        <w:t>분석과제</w:t>
      </w:r>
      <w:r w:rsidR="000E6D51" w:rsidRPr="0079682A">
        <w:rPr>
          <w:rFonts w:hint="eastAsia"/>
          <w:bCs/>
          <w:iCs/>
        </w:rPr>
        <w:t xml:space="preserve"> 생성</w:t>
      </w:r>
      <w:bookmarkEnd w:id="15"/>
    </w:p>
    <w:p w14:paraId="717A6F87" w14:textId="7D28CEC0" w:rsidR="00FF798B" w:rsidRDefault="005C2150" w:rsidP="0079682A">
      <w:pPr>
        <w:pStyle w:val="afe"/>
        <w:numPr>
          <w:ilvl w:val="0"/>
          <w:numId w:val="9"/>
        </w:numPr>
        <w:ind w:leftChars="0"/>
        <w:jc w:val="left"/>
      </w:pPr>
      <w:r>
        <w:rPr>
          <w:rFonts w:hint="eastAsia"/>
        </w:rPr>
        <w:t xml:space="preserve">[새 과제 생성+] 버튼을 </w:t>
      </w:r>
      <w:r w:rsidR="009D5BBF">
        <w:rPr>
          <w:rFonts w:hint="eastAsia"/>
        </w:rPr>
        <w:t>클릭</w:t>
      </w:r>
      <w:r w:rsidR="00B52287">
        <w:rPr>
          <w:rFonts w:hint="eastAsia"/>
        </w:rPr>
        <w:t>합니</w:t>
      </w:r>
      <w:r w:rsidR="00232A86">
        <w:rPr>
          <w:rFonts w:hint="eastAsia"/>
        </w:rPr>
        <w:t>다.</w:t>
      </w:r>
    </w:p>
    <w:p w14:paraId="1265937E" w14:textId="6CAFC6A3" w:rsidR="00817905" w:rsidRDefault="0094420B" w:rsidP="0079682A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73541F" wp14:editId="57FD6D1B">
                <wp:simplePos x="0" y="0"/>
                <wp:positionH relativeFrom="column">
                  <wp:posOffset>3013710</wp:posOffset>
                </wp:positionH>
                <wp:positionV relativeFrom="paragraph">
                  <wp:posOffset>868045</wp:posOffset>
                </wp:positionV>
                <wp:extent cx="1528763" cy="404813"/>
                <wp:effectExtent l="0" t="0" r="14605" b="14605"/>
                <wp:wrapNone/>
                <wp:docPr id="925969778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8763" cy="4048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299767" id="직사각형 3" o:spid="_x0000_s1026" style="position:absolute;margin-left:237.3pt;margin-top:68.35pt;width:120.4pt;height:31.9pt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" filled="f" strokecolor="red" strokeweight="2pt"/>
            </w:pict>
          </mc:Fallback>
        </mc:AlternateContent>
      </w:r>
      <w:r w:rsidR="00817905" w:rsidRPr="00817905">
        <w:rPr>
          <w:noProof/>
        </w:rPr>
        <w:drawing>
          <wp:inline distT="0" distB="0" distL="0" distR="0" wp14:anchorId="44D1E6CE" wp14:editId="30F913DD">
            <wp:extent cx="3567112" cy="1360243"/>
            <wp:effectExtent l="0" t="0" r="0" b="0"/>
            <wp:docPr id="118568052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680525" name="그림 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67112" cy="136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1E310" w14:textId="1B02E614" w:rsidR="00EC484E" w:rsidRDefault="00360003" w:rsidP="0079682A">
      <w:pPr>
        <w:pStyle w:val="afe"/>
        <w:numPr>
          <w:ilvl w:val="0"/>
          <w:numId w:val="9"/>
        </w:numPr>
        <w:ind w:leftChars="0"/>
        <w:jc w:val="left"/>
      </w:pPr>
      <w:r>
        <w:rPr>
          <w:rFonts w:hint="eastAsia"/>
        </w:rPr>
        <w:t xml:space="preserve">정보 입력 후 [생성 요청]버튼을 통해 </w:t>
      </w:r>
      <w:r w:rsidR="00DA0559">
        <w:rPr>
          <w:rFonts w:hint="eastAsia"/>
        </w:rPr>
        <w:t>요청</w:t>
      </w:r>
      <w:r w:rsidR="00B52287">
        <w:rPr>
          <w:rFonts w:hint="eastAsia"/>
        </w:rPr>
        <w:t>합니</w:t>
      </w:r>
      <w:r w:rsidR="00DA0559">
        <w:rPr>
          <w:rFonts w:hint="eastAsia"/>
        </w:rPr>
        <w:t>다</w:t>
      </w:r>
      <w:r w:rsidR="00F54FA6">
        <w:rPr>
          <w:rFonts w:hint="eastAsia"/>
        </w:rPr>
        <w:t>.</w:t>
      </w:r>
    </w:p>
    <w:p w14:paraId="2EE19D7C" w14:textId="0E34C6EB" w:rsidR="0047308D" w:rsidRDefault="0047308D" w:rsidP="0079682A">
      <w:pPr>
        <w:pStyle w:val="afe"/>
        <w:numPr>
          <w:ilvl w:val="0"/>
          <w:numId w:val="9"/>
        </w:numPr>
        <w:ind w:leftChars="0"/>
        <w:jc w:val="left"/>
      </w:pPr>
      <w:r>
        <w:rPr>
          <w:rFonts w:hint="eastAsia"/>
        </w:rPr>
        <w:t>과제관리자는 팀 또는 프로젝트 내 팀장/PM/PL 급 리더가 지정되어야 하며, 과제관리자는 과제 내 자원요청 승인, 리소스 현황 등을 조회할 수 있습니다.</w:t>
      </w:r>
    </w:p>
    <w:p w14:paraId="1CFAC572" w14:textId="7FFD44E3" w:rsidR="0047308D" w:rsidRDefault="0047308D" w:rsidP="0079682A">
      <w:pPr>
        <w:pStyle w:val="afe"/>
        <w:numPr>
          <w:ilvl w:val="0"/>
          <w:numId w:val="9"/>
        </w:numPr>
        <w:ind w:leftChars="0"/>
        <w:jc w:val="left"/>
      </w:pPr>
      <w:r>
        <w:rPr>
          <w:rFonts w:hint="eastAsia"/>
        </w:rPr>
        <w:t>과제관리자는 분석과제 생성 시 노란색(별표)으로 표시되며 1명만 지정할 수 있으며 이름을 클릭하여 변경할 수 있습니다.</w:t>
      </w:r>
    </w:p>
    <w:p w14:paraId="42262F60" w14:textId="2D71A399" w:rsidR="0047308D" w:rsidRDefault="0073167B" w:rsidP="0079682A">
      <w:pPr>
        <w:pStyle w:val="afe"/>
        <w:numPr>
          <w:ilvl w:val="0"/>
          <w:numId w:val="9"/>
        </w:numPr>
        <w:ind w:leftChars="0"/>
        <w:jc w:val="left"/>
      </w:pPr>
      <w:r w:rsidRPr="00AB5A0A">
        <w:rPr>
          <w:rFonts w:hint="eastAsia"/>
          <w:b/>
          <w:bCs/>
        </w:rPr>
        <w:t xml:space="preserve">최초 기본 리소스(CPU: 4 Core, </w:t>
      </w:r>
      <w:r w:rsidR="00AB5A0A" w:rsidRPr="00AB5A0A">
        <w:rPr>
          <w:rFonts w:hint="eastAsia"/>
          <w:b/>
          <w:bCs/>
        </w:rPr>
        <w:t>Memory: 8GB, DISK: 1GB 이상)</w:t>
      </w:r>
      <w:r w:rsidR="00AB5A0A" w:rsidRPr="00AB5A0A">
        <w:rPr>
          <w:b/>
          <w:bCs/>
        </w:rPr>
        <w:br/>
      </w:r>
      <w:r w:rsidR="00C51F7E" w:rsidRPr="00AB5A0A">
        <w:rPr>
          <w:rFonts w:hint="eastAsia"/>
          <w:b/>
          <w:bCs/>
        </w:rPr>
        <w:t>인당 기본 리소스(CPU: 2Core, Memory: 4GB, DISK: 10GB)</w:t>
      </w:r>
      <w:r w:rsidR="00C51F7E">
        <w:rPr>
          <w:rFonts w:hint="eastAsia"/>
        </w:rPr>
        <w:t xml:space="preserve">를 기준으로 신청해야 하며 추가 리소스 또는 GPU 활용이 필요할 경우 관련 협의는 </w:t>
      </w:r>
      <w:proofErr w:type="spellStart"/>
      <w:r w:rsidR="003A465B">
        <w:rPr>
          <w:rFonts w:hint="eastAsia"/>
        </w:rPr>
        <w:t>분석</w:t>
      </w:r>
      <w:r w:rsidR="00C51F7E">
        <w:rPr>
          <w:rFonts w:hint="eastAsia"/>
        </w:rPr>
        <w:t>플랫폼</w:t>
      </w:r>
      <w:r w:rsidR="003A465B">
        <w:rPr>
          <w:rFonts w:hint="eastAsia"/>
        </w:rPr>
        <w:t>팀을</w:t>
      </w:r>
      <w:proofErr w:type="spellEnd"/>
      <w:r w:rsidR="00C51F7E">
        <w:rPr>
          <w:rFonts w:hint="eastAsia"/>
        </w:rPr>
        <w:t xml:space="preserve"> 통해 문의바랍니다.</w:t>
      </w:r>
    </w:p>
    <w:p w14:paraId="2939FC69" w14:textId="72DD2441" w:rsidR="006325AA" w:rsidRDefault="00382B71" w:rsidP="0079682A">
      <w:pPr>
        <w:jc w:val="center"/>
      </w:pPr>
      <w:r w:rsidRPr="001C050B">
        <w:rPr>
          <w:noProof/>
          <w:sz w:val="10"/>
          <w:szCs w:val="10"/>
          <w:lang w:val="en-GB"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0808781D" wp14:editId="7BBB0A87">
                <wp:simplePos x="0" y="0"/>
                <wp:positionH relativeFrom="column">
                  <wp:posOffset>2435249</wp:posOffset>
                </wp:positionH>
                <wp:positionV relativeFrom="paragraph">
                  <wp:posOffset>2462135</wp:posOffset>
                </wp:positionV>
                <wp:extent cx="149860" cy="149860"/>
                <wp:effectExtent l="0" t="0" r="2540" b="2540"/>
                <wp:wrapNone/>
                <wp:docPr id="326832924" name="타원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60" cy="149860"/>
                        </a:xfrm>
                        <a:prstGeom prst="ellipse">
                          <a:avLst/>
                        </a:prstGeom>
                        <a:solidFill>
                          <a:srgbClr val="EE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C2C082" w14:textId="2D3E9098" w:rsidR="00382B71" w:rsidRPr="00344725" w:rsidRDefault="003A465B" w:rsidP="00A10B13">
                            <w:pPr>
                              <w:jc w:val="center"/>
                              <w:rPr>
                                <w:rFonts w:ascii="KB금융 본문체 Light" w:eastAsia="KB금융 본문체 Light" w:hAnsi="KB금융 본문체 Light"/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KB금융 본문체 Light" w:eastAsia="KB금융 본문체 Light" w:hAnsi="KB금융 본문체 Light" w:hint="eastAsia"/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08781D" id="_x0000_s1034" style="position:absolute;left:0;text-align:left;margin-left:191.75pt;margin-top:193.85pt;width:11.8pt;height:11.8pt;z-index:25165825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" fillcolor="#e00" stroked="f" strokeweight="2pt">
                <v:textbox inset="0,0,0,0">
                  <w:txbxContent>
                    <w:p w14:paraId="19C2C082" w14:textId="2D3E9098" w:rsidR="00382B71" w:rsidRPr="00344725" w:rsidRDefault="003A465B" w:rsidP="00A10B13">
                      <w:pPr>
                        <w:jc w:val="center"/>
                        <w:rPr>
                          <w:rFonts w:ascii="KB금융 본문체 Light" w:eastAsia="KB금융 본문체 Light" w:hAnsi="KB금융 본문체 Light"/>
                          <w:b/>
                          <w:bCs/>
                          <w:color w:val="FFFFFF" w:themeColor="background1"/>
                          <w:sz w:val="10"/>
                          <w:szCs w:val="1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KB금융 본문체 Light" w:eastAsia="KB금융 본문체 Light" w:hAnsi="KB금융 본문체 Light" w:hint="eastAsia"/>
                          <w:b/>
                          <w:bCs/>
                          <w:color w:val="FFFFFF" w:themeColor="background1"/>
                          <w:sz w:val="10"/>
                          <w:szCs w:val="1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1C050B">
        <w:rPr>
          <w:noProof/>
          <w:sz w:val="10"/>
          <w:szCs w:val="10"/>
          <w:lang w:val="en-GB"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3E192DFE" wp14:editId="28C4B5B8">
                <wp:simplePos x="0" y="0"/>
                <wp:positionH relativeFrom="column">
                  <wp:posOffset>2065020</wp:posOffset>
                </wp:positionH>
                <wp:positionV relativeFrom="paragraph">
                  <wp:posOffset>1212239</wp:posOffset>
                </wp:positionV>
                <wp:extent cx="149860" cy="149860"/>
                <wp:effectExtent l="0" t="0" r="2540" b="2540"/>
                <wp:wrapNone/>
                <wp:docPr id="1953936640" name="타원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60" cy="149860"/>
                        </a:xfrm>
                        <a:prstGeom prst="ellipse">
                          <a:avLst/>
                        </a:prstGeom>
                        <a:solidFill>
                          <a:srgbClr val="EE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3A5D71" w14:textId="7773DDAE" w:rsidR="00382B71" w:rsidRPr="00344725" w:rsidRDefault="001818A6" w:rsidP="00A10B13">
                            <w:pPr>
                              <w:jc w:val="center"/>
                              <w:rPr>
                                <w:rFonts w:ascii="KB금융 본문체 Light" w:eastAsia="KB금융 본문체 Light" w:hAnsi="KB금융 본문체 Light"/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KB금융 본문체 Light" w:eastAsia="KB금융 본문체 Light" w:hAnsi="KB금융 본문체 Light" w:hint="eastAsia"/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192DFE" id="_x0000_s1035" style="position:absolute;left:0;text-align:left;margin-left:162.6pt;margin-top:95.45pt;width:11.8pt;height:11.8pt;z-index:25165825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" fillcolor="#e00" stroked="f" strokeweight="2pt">
                <v:textbox inset="0,0,0,0">
                  <w:txbxContent>
                    <w:p w14:paraId="6A3A5D71" w14:textId="7773DDAE" w:rsidR="00382B71" w:rsidRPr="00344725" w:rsidRDefault="001818A6" w:rsidP="00A10B13">
                      <w:pPr>
                        <w:jc w:val="center"/>
                        <w:rPr>
                          <w:rFonts w:ascii="KB금융 본문체 Light" w:eastAsia="KB금융 본문체 Light" w:hAnsi="KB금융 본문체 Light"/>
                          <w:b/>
                          <w:bCs/>
                          <w:color w:val="FFFFFF" w:themeColor="background1"/>
                          <w:sz w:val="10"/>
                          <w:szCs w:val="1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KB금융 본문체 Light" w:eastAsia="KB금융 본문체 Light" w:hAnsi="KB금융 본문체 Light" w:hint="eastAsia"/>
                          <w:b/>
                          <w:bCs/>
                          <w:color w:val="FFFFFF" w:themeColor="background1"/>
                          <w:sz w:val="10"/>
                          <w:szCs w:val="1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1C050B">
        <w:rPr>
          <w:noProof/>
          <w:sz w:val="10"/>
          <w:szCs w:val="10"/>
          <w:lang w:val="en-GB"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0192277E" wp14:editId="67F34CDB">
                <wp:simplePos x="0" y="0"/>
                <wp:positionH relativeFrom="column">
                  <wp:posOffset>2065643</wp:posOffset>
                </wp:positionH>
                <wp:positionV relativeFrom="paragraph">
                  <wp:posOffset>479713</wp:posOffset>
                </wp:positionV>
                <wp:extent cx="149860" cy="149860"/>
                <wp:effectExtent l="0" t="0" r="2540" b="2540"/>
                <wp:wrapNone/>
                <wp:docPr id="601339666" name="타원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60" cy="149860"/>
                        </a:xfrm>
                        <a:prstGeom prst="ellipse">
                          <a:avLst/>
                        </a:prstGeom>
                        <a:solidFill>
                          <a:srgbClr val="EE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B1795E" w14:textId="77777777" w:rsidR="00382B71" w:rsidRPr="00344725" w:rsidRDefault="00382B71" w:rsidP="00A10B13">
                            <w:pPr>
                              <w:jc w:val="center"/>
                              <w:rPr>
                                <w:rFonts w:ascii="KB금융 본문체 Light" w:eastAsia="KB금융 본문체 Light" w:hAnsi="KB금융 본문체 Light"/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344725">
                              <w:rPr>
                                <w:rFonts w:ascii="KB금융 본문체 Light" w:eastAsia="KB금융 본문체 Light" w:hAnsi="KB금융 본문체 Light" w:hint="eastAsia"/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92277E" id="_x0000_s1036" style="position:absolute;left:0;text-align:left;margin-left:162.65pt;margin-top:37.75pt;width:11.8pt;height:11.8pt;z-index:2516582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" fillcolor="#e00" stroked="f" strokeweight="2pt">
                <v:textbox inset="0,0,0,0">
                  <w:txbxContent>
                    <w:p w14:paraId="5CB1795E" w14:textId="77777777" w:rsidR="00382B71" w:rsidRPr="00344725" w:rsidRDefault="00382B71" w:rsidP="00A10B13">
                      <w:pPr>
                        <w:jc w:val="center"/>
                        <w:rPr>
                          <w:rFonts w:ascii="KB금융 본문체 Light" w:eastAsia="KB금융 본문체 Light" w:hAnsi="KB금융 본문체 Light"/>
                          <w:b/>
                          <w:bCs/>
                          <w:color w:val="FFFFFF" w:themeColor="background1"/>
                          <w:sz w:val="10"/>
                          <w:szCs w:val="1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344725">
                        <w:rPr>
                          <w:rFonts w:ascii="KB금융 본문체 Light" w:eastAsia="KB금융 본문체 Light" w:hAnsi="KB금융 본문체 Light" w:hint="eastAsia"/>
                          <w:b/>
                          <w:bCs/>
                          <w:color w:val="FFFFFF" w:themeColor="background1"/>
                          <w:sz w:val="10"/>
                          <w:szCs w:val="1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967547"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102742AE" wp14:editId="66E455F4">
                <wp:simplePos x="0" y="0"/>
                <wp:positionH relativeFrom="column">
                  <wp:posOffset>3710305</wp:posOffset>
                </wp:positionH>
                <wp:positionV relativeFrom="paragraph">
                  <wp:posOffset>4174078</wp:posOffset>
                </wp:positionV>
                <wp:extent cx="547370" cy="227965"/>
                <wp:effectExtent l="0" t="0" r="24130" b="19685"/>
                <wp:wrapNone/>
                <wp:docPr id="1732892911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370" cy="2279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283AD5AD" id="직사각형 3" o:spid="_x0000_s1026" style="position:absolute;margin-left:292.15pt;margin-top:328.65pt;width:43.1pt;height:17.9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" filled="f" strokecolor="red" strokeweight="2pt"/>
            </w:pict>
          </mc:Fallback>
        </mc:AlternateContent>
      </w:r>
      <w:r w:rsidR="00967547">
        <w:rPr>
          <w:noProof/>
        </w:rPr>
        <w:drawing>
          <wp:inline distT="0" distB="0" distL="0" distR="0" wp14:anchorId="4A0C24D3" wp14:editId="55DEA644">
            <wp:extent cx="2125683" cy="4404685"/>
            <wp:effectExtent l="0" t="0" r="7620" b="0"/>
            <wp:docPr id="712011946" name="그림 1" descr="텍스트, 스크린샷, 소프트웨어, 컴퓨터 아이콘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011946" name="그림 1" descr="텍스트, 스크린샷, 소프트웨어, 컴퓨터 아이콘이(가) 표시된 사진&#10;&#10;AI가 생성한 콘텐츠는 부정확할 수 있습니다."/>
                    <pic:cNvPicPr/>
                  </pic:nvPicPr>
                  <pic:blipFill rotWithShape="1">
                    <a:blip r:embed="rId22"/>
                    <a:srcRect l="64380" t="13644" r="703"/>
                    <a:stretch/>
                  </pic:blipFill>
                  <pic:spPr bwMode="auto">
                    <a:xfrm>
                      <a:off x="0" y="0"/>
                      <a:ext cx="2125683" cy="4404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A3899" w14:textId="52FD3527" w:rsidR="001818A6" w:rsidRDefault="001818A6" w:rsidP="0079682A">
      <w:pPr>
        <w:pStyle w:val="afe"/>
        <w:numPr>
          <w:ilvl w:val="0"/>
          <w:numId w:val="18"/>
        </w:numPr>
        <w:ind w:leftChars="0"/>
        <w:jc w:val="left"/>
        <w:rPr>
          <w:lang w:val="en-GB"/>
        </w:rPr>
      </w:pPr>
      <w:r>
        <w:rPr>
          <w:rFonts w:hint="eastAsia"/>
          <w:lang w:val="en-GB"/>
        </w:rPr>
        <w:t>생성/종료 일자는 현재 날짜보다 이전 날짜로 선택이 불가능합니다.</w:t>
      </w:r>
    </w:p>
    <w:p w14:paraId="0361BB3A" w14:textId="7F923A30" w:rsidR="001818A6" w:rsidRDefault="001818A6" w:rsidP="0079682A">
      <w:pPr>
        <w:pStyle w:val="afe"/>
        <w:numPr>
          <w:ilvl w:val="0"/>
          <w:numId w:val="18"/>
        </w:numPr>
        <w:ind w:leftChars="0"/>
        <w:jc w:val="left"/>
        <w:rPr>
          <w:lang w:val="en-GB"/>
        </w:rPr>
      </w:pPr>
      <w:r>
        <w:rPr>
          <w:rFonts w:hint="eastAsia"/>
          <w:lang w:val="en-GB"/>
        </w:rPr>
        <w:t>[추가]버튼을 통해 수행 인원 추가가 가능하며 이름 클릭 시 과제관리자로 선택됩니다.</w:t>
      </w:r>
    </w:p>
    <w:p w14:paraId="25CF3B4F" w14:textId="4FE2F400" w:rsidR="001818A6" w:rsidRDefault="001818A6" w:rsidP="0079682A">
      <w:pPr>
        <w:pStyle w:val="afe"/>
        <w:numPr>
          <w:ilvl w:val="0"/>
          <w:numId w:val="18"/>
        </w:numPr>
        <w:ind w:leftChars="0"/>
        <w:jc w:val="left"/>
        <w:rPr>
          <w:lang w:val="en-GB"/>
        </w:rPr>
      </w:pPr>
      <w:r>
        <w:rPr>
          <w:rFonts w:hint="eastAsia"/>
          <w:lang w:val="en-GB"/>
        </w:rPr>
        <w:t>버튼을 클릭하여 분석과제 내 사용할 이미지를 선택합니다.</w:t>
      </w:r>
    </w:p>
    <w:p w14:paraId="2C0CDFA3" w14:textId="77777777" w:rsidR="001818A6" w:rsidRPr="001818A6" w:rsidRDefault="001818A6" w:rsidP="0079682A">
      <w:pPr>
        <w:jc w:val="left"/>
        <w:rPr>
          <w:lang w:val="en-GB"/>
        </w:rPr>
      </w:pPr>
    </w:p>
    <w:p w14:paraId="30A92675" w14:textId="4873D5A0" w:rsidR="00131B85" w:rsidRDefault="002A7338" w:rsidP="0079682A">
      <w:pPr>
        <w:pStyle w:val="afe"/>
        <w:numPr>
          <w:ilvl w:val="0"/>
          <w:numId w:val="9"/>
        </w:numPr>
        <w:ind w:leftChars="0"/>
        <w:jc w:val="left"/>
      </w:pPr>
      <w:r>
        <w:rPr>
          <w:rFonts w:hint="eastAsia"/>
        </w:rPr>
        <w:t>요청</w:t>
      </w:r>
      <w:r w:rsidR="00131B85">
        <w:rPr>
          <w:rFonts w:hint="eastAsia"/>
        </w:rPr>
        <w:t>내역은</w:t>
      </w:r>
      <w:r w:rsidR="00131B85">
        <w:t xml:space="preserve"> </w:t>
      </w:r>
      <w:r>
        <w:rPr>
          <w:rFonts w:hint="eastAsia"/>
        </w:rPr>
        <w:t>과제요청관리</w:t>
      </w:r>
      <w:r w:rsidR="00131B85">
        <w:t>에서 진행상황을 확인할 수 있</w:t>
      </w:r>
      <w:r w:rsidR="0047308D">
        <w:rPr>
          <w:rFonts w:hint="eastAsia"/>
        </w:rPr>
        <w:t>습니</w:t>
      </w:r>
      <w:r w:rsidR="00131B85">
        <w:t>다.</w:t>
      </w:r>
    </w:p>
    <w:p w14:paraId="3DBE86CC" w14:textId="2D192FE3" w:rsidR="00131B85" w:rsidRDefault="00AC510C" w:rsidP="0079682A">
      <w:pPr>
        <w:pStyle w:val="afe"/>
        <w:ind w:leftChars="0" w:left="880"/>
        <w:jc w:val="left"/>
        <w:rPr>
          <w:u w:val="single"/>
        </w:rPr>
      </w:pPr>
      <w:r w:rsidRPr="00AC510C">
        <w:rPr>
          <w:rFonts w:hint="eastAsia"/>
          <w:u w:val="single"/>
        </w:rPr>
        <w:t>요청관리</w:t>
      </w:r>
      <w:r w:rsidR="00131B85" w:rsidRPr="00AC510C">
        <w:rPr>
          <w:u w:val="single"/>
        </w:rPr>
        <w:t xml:space="preserve"> &gt; </w:t>
      </w:r>
      <w:r w:rsidRPr="00AC510C">
        <w:rPr>
          <w:rFonts w:hint="eastAsia"/>
          <w:u w:val="single"/>
        </w:rPr>
        <w:t>과제요청관리</w:t>
      </w:r>
      <w:r w:rsidR="00A80EBD">
        <w:rPr>
          <w:rFonts w:hint="eastAsia"/>
          <w:u w:val="single"/>
        </w:rPr>
        <w:t xml:space="preserve"> &gt; 요청내역</w:t>
      </w:r>
    </w:p>
    <w:p w14:paraId="3F8CEF26" w14:textId="0BAAC94E" w:rsidR="00E4283B" w:rsidRDefault="007D21DC" w:rsidP="0079682A">
      <w:pPr>
        <w:jc w:val="left"/>
        <w:rPr>
          <w:u w:val="single"/>
        </w:rPr>
      </w:pPr>
      <w:r w:rsidRPr="001C050B">
        <w:rPr>
          <w:noProof/>
          <w:sz w:val="10"/>
          <w:szCs w:val="10"/>
          <w:lang w:val="en-GB"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49CC196B" wp14:editId="49A3D4CF">
                <wp:simplePos x="0" y="0"/>
                <wp:positionH relativeFrom="margin">
                  <wp:posOffset>3098536</wp:posOffset>
                </wp:positionH>
                <wp:positionV relativeFrom="paragraph">
                  <wp:posOffset>756285</wp:posOffset>
                </wp:positionV>
                <wp:extent cx="149860" cy="149860"/>
                <wp:effectExtent l="0" t="0" r="2540" b="2540"/>
                <wp:wrapNone/>
                <wp:docPr id="1419353193" name="타원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60" cy="149860"/>
                        </a:xfrm>
                        <a:prstGeom prst="ellipse">
                          <a:avLst/>
                        </a:prstGeom>
                        <a:solidFill>
                          <a:srgbClr val="EE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EFC3F2" w14:textId="0A60A6B3" w:rsidR="007D21DC" w:rsidRPr="00344725" w:rsidRDefault="007D21DC" w:rsidP="00A10B13">
                            <w:pPr>
                              <w:jc w:val="center"/>
                              <w:rPr>
                                <w:rFonts w:ascii="KB금융 본문체 Light" w:eastAsia="KB금융 본문체 Light" w:hAnsi="KB금융 본문체 Light"/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KB금융 본문체 Light" w:eastAsia="KB금융 본문체 Light" w:hAnsi="KB금융 본문체 Light" w:hint="eastAsia"/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CC196B" id="_x0000_s1037" style="position:absolute;margin-left:244pt;margin-top:59.55pt;width:11.8pt;height:11.8pt;z-index:251658255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" fillcolor="#e00" stroked="f" strokeweight="2pt">
                <v:textbox inset="0,0,0,0">
                  <w:txbxContent>
                    <w:p w14:paraId="4FEFC3F2" w14:textId="0A60A6B3" w:rsidR="007D21DC" w:rsidRPr="00344725" w:rsidRDefault="007D21DC" w:rsidP="00A10B13">
                      <w:pPr>
                        <w:jc w:val="center"/>
                        <w:rPr>
                          <w:rFonts w:ascii="KB금융 본문체 Light" w:eastAsia="KB금융 본문체 Light" w:hAnsi="KB금융 본문체 Light"/>
                          <w:b/>
                          <w:bCs/>
                          <w:color w:val="FFFFFF" w:themeColor="background1"/>
                          <w:sz w:val="10"/>
                          <w:szCs w:val="1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KB금융 본문체 Light" w:eastAsia="KB금융 본문체 Light" w:hAnsi="KB금융 본문체 Light" w:hint="eastAsia"/>
                          <w:b/>
                          <w:bCs/>
                          <w:color w:val="FFFFFF" w:themeColor="background1"/>
                          <w:sz w:val="10"/>
                          <w:szCs w:val="1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1C050B">
        <w:rPr>
          <w:noProof/>
          <w:sz w:val="10"/>
          <w:szCs w:val="10"/>
          <w:lang w:val="en-GB"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71F309C3" wp14:editId="1B3CDB6A">
                <wp:simplePos x="0" y="0"/>
                <wp:positionH relativeFrom="column">
                  <wp:posOffset>804833</wp:posOffset>
                </wp:positionH>
                <wp:positionV relativeFrom="paragraph">
                  <wp:posOffset>754093</wp:posOffset>
                </wp:positionV>
                <wp:extent cx="149860" cy="149860"/>
                <wp:effectExtent l="0" t="0" r="2540" b="2540"/>
                <wp:wrapNone/>
                <wp:docPr id="1509827644" name="타원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60" cy="149860"/>
                        </a:xfrm>
                        <a:prstGeom prst="ellipse">
                          <a:avLst/>
                        </a:prstGeom>
                        <a:solidFill>
                          <a:srgbClr val="EE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1257DD" w14:textId="214A7DD7" w:rsidR="007D21DC" w:rsidRPr="00344725" w:rsidRDefault="007D21DC" w:rsidP="00A10B13">
                            <w:pPr>
                              <w:jc w:val="center"/>
                              <w:rPr>
                                <w:rFonts w:ascii="KB금융 본문체 Light" w:eastAsia="KB금융 본문체 Light" w:hAnsi="KB금융 본문체 Light"/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KB금융 본문체 Light" w:eastAsia="KB금융 본문체 Light" w:hAnsi="KB금융 본문체 Light" w:hint="eastAsia"/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F309C3" id="_x0000_s1038" style="position:absolute;margin-left:63.35pt;margin-top:59.4pt;width:11.8pt;height:11.8pt;z-index:2516582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" fillcolor="#e00" stroked="f" strokeweight="2pt">
                <v:textbox inset="0,0,0,0">
                  <w:txbxContent>
                    <w:p w14:paraId="7D1257DD" w14:textId="214A7DD7" w:rsidR="007D21DC" w:rsidRPr="00344725" w:rsidRDefault="007D21DC" w:rsidP="00A10B13">
                      <w:pPr>
                        <w:jc w:val="center"/>
                        <w:rPr>
                          <w:rFonts w:ascii="KB금융 본문체 Light" w:eastAsia="KB금융 본문체 Light" w:hAnsi="KB금융 본문체 Light"/>
                          <w:b/>
                          <w:bCs/>
                          <w:color w:val="FFFFFF" w:themeColor="background1"/>
                          <w:sz w:val="10"/>
                          <w:szCs w:val="1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KB금융 본문체 Light" w:eastAsia="KB금융 본문체 Light" w:hAnsi="KB금융 본문체 Light" w:hint="eastAsia"/>
                          <w:b/>
                          <w:bCs/>
                          <w:color w:val="FFFFFF" w:themeColor="background1"/>
                          <w:sz w:val="10"/>
                          <w:szCs w:val="1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E4283B" w:rsidRPr="007D21DC">
        <w:rPr>
          <w:noProof/>
        </w:rPr>
        <w:drawing>
          <wp:inline distT="0" distB="0" distL="0" distR="0" wp14:anchorId="7C571363" wp14:editId="38851904">
            <wp:extent cx="6332220" cy="3403600"/>
            <wp:effectExtent l="0" t="0" r="0" b="6350"/>
            <wp:docPr id="242502181" name="그림 1" descr="텍스트, 스크린샷, 소프트웨어, 컴퓨터 아이콘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02181" name="그림 1" descr="텍스트, 스크린샷, 소프트웨어, 컴퓨터 아이콘이(가) 표시된 사진&#10;&#10;AI 생성 콘텐츠는 정확하지 않을 수 있습니다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BCF61" w14:textId="69B5832F" w:rsidR="007D21DC" w:rsidRDefault="007D21DC" w:rsidP="0079682A">
      <w:pPr>
        <w:pStyle w:val="afe"/>
        <w:numPr>
          <w:ilvl w:val="0"/>
          <w:numId w:val="19"/>
        </w:numPr>
        <w:ind w:leftChars="0"/>
        <w:jc w:val="left"/>
      </w:pPr>
      <w:r w:rsidRPr="007D21DC">
        <w:rPr>
          <w:rFonts w:hint="eastAsia"/>
        </w:rPr>
        <w:t>신청일자를 기준으로 검색합니다.</w:t>
      </w:r>
    </w:p>
    <w:p w14:paraId="389229DD" w14:textId="6D832E1B" w:rsidR="007D21DC" w:rsidRDefault="003C4EE8" w:rsidP="0079682A">
      <w:pPr>
        <w:pStyle w:val="afe"/>
        <w:numPr>
          <w:ilvl w:val="0"/>
          <w:numId w:val="19"/>
        </w:numPr>
        <w:ind w:leftChars="0"/>
        <w:jc w:val="left"/>
      </w:pPr>
      <w:r>
        <w:rPr>
          <w:rFonts w:hint="eastAsia"/>
        </w:rPr>
        <w:t>선택한 조건을 기준으로 검색합니다.</w:t>
      </w:r>
    </w:p>
    <w:p w14:paraId="6E8A1DAD" w14:textId="6105B085" w:rsidR="00512533" w:rsidRDefault="00512533" w:rsidP="0079682A">
      <w:pPr>
        <w:pStyle w:val="afe"/>
        <w:numPr>
          <w:ilvl w:val="0"/>
          <w:numId w:val="10"/>
        </w:numPr>
        <w:ind w:leftChars="0"/>
        <w:jc w:val="left"/>
      </w:pPr>
      <w:r>
        <w:rPr>
          <w:rFonts w:hint="eastAsia"/>
        </w:rPr>
        <w:t xml:space="preserve">승인 후 </w:t>
      </w:r>
      <w:proofErr w:type="spellStart"/>
      <w:r>
        <w:rPr>
          <w:rFonts w:hint="eastAsia"/>
        </w:rPr>
        <w:t>할당받은</w:t>
      </w:r>
      <w:proofErr w:type="spellEnd"/>
      <w:r>
        <w:rPr>
          <w:rFonts w:hint="eastAsia"/>
        </w:rPr>
        <w:t xml:space="preserve"> 리소스를 </w:t>
      </w:r>
      <w:r w:rsidR="00C17B21">
        <w:rPr>
          <w:rFonts w:hint="eastAsia"/>
        </w:rPr>
        <w:t xml:space="preserve">과제관리자가 </w:t>
      </w:r>
      <w:r>
        <w:rPr>
          <w:rFonts w:hint="eastAsia"/>
        </w:rPr>
        <w:t xml:space="preserve">자유롭게 </w:t>
      </w:r>
      <w:r w:rsidR="00C17B21">
        <w:rPr>
          <w:rFonts w:hint="eastAsia"/>
        </w:rPr>
        <w:t>분배</w:t>
      </w:r>
      <w:r>
        <w:rPr>
          <w:rFonts w:hint="eastAsia"/>
        </w:rPr>
        <w:t>할 수 있으며 이후 수정도 가능</w:t>
      </w:r>
      <w:r w:rsidR="00A80EBD">
        <w:rPr>
          <w:rFonts w:hint="eastAsia"/>
        </w:rPr>
        <w:t>합니</w:t>
      </w:r>
      <w:r>
        <w:rPr>
          <w:rFonts w:hint="eastAsia"/>
        </w:rPr>
        <w:t>다.</w:t>
      </w:r>
    </w:p>
    <w:p w14:paraId="43B8BD04" w14:textId="119F63FC" w:rsidR="000E3603" w:rsidRPr="0079682A" w:rsidRDefault="000E3603" w:rsidP="00595E55">
      <w:pPr>
        <w:pStyle w:val="3"/>
        <w:numPr>
          <w:ilvl w:val="2"/>
          <w:numId w:val="13"/>
        </w:numPr>
      </w:pPr>
      <w:bookmarkStart w:id="16" w:name="_Toc207190826"/>
      <w:r w:rsidRPr="0079682A">
        <w:rPr>
          <w:rFonts w:hint="eastAsia"/>
          <w:bCs/>
          <w:iCs/>
        </w:rPr>
        <w:t>분석과제 수정</w:t>
      </w:r>
      <w:bookmarkEnd w:id="16"/>
    </w:p>
    <w:p w14:paraId="2138279C" w14:textId="4BA8D43D" w:rsidR="000E3603" w:rsidRDefault="000E3603" w:rsidP="0079682A">
      <w:pPr>
        <w:pStyle w:val="afe"/>
        <w:numPr>
          <w:ilvl w:val="0"/>
          <w:numId w:val="9"/>
        </w:numPr>
        <w:ind w:leftChars="0"/>
        <w:jc w:val="left"/>
      </w:pPr>
      <w:r>
        <w:rPr>
          <w:rFonts w:hint="eastAsia"/>
        </w:rPr>
        <w:t xml:space="preserve">수정을 원하는 과제에 </w:t>
      </w:r>
      <w:proofErr w:type="spellStart"/>
      <w:r>
        <w:rPr>
          <w:rFonts w:hint="eastAsia"/>
        </w:rPr>
        <w:t>마우스오버하여</w:t>
      </w:r>
      <w:proofErr w:type="spellEnd"/>
      <w:r>
        <w:rPr>
          <w:rFonts w:hint="eastAsia"/>
        </w:rPr>
        <w:t xml:space="preserve"> [수정] 버튼을 클릭합니다.</w:t>
      </w:r>
    </w:p>
    <w:p w14:paraId="221615E7" w14:textId="0C0496E8" w:rsidR="003C4EE8" w:rsidRDefault="003C4EE8" w:rsidP="0079682A">
      <w:pPr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6500CB79" wp14:editId="435E65AA">
                <wp:simplePos x="0" y="0"/>
                <wp:positionH relativeFrom="column">
                  <wp:posOffset>867170</wp:posOffset>
                </wp:positionH>
                <wp:positionV relativeFrom="paragraph">
                  <wp:posOffset>1192985</wp:posOffset>
                </wp:positionV>
                <wp:extent cx="198408" cy="146649"/>
                <wp:effectExtent l="0" t="0" r="11430" b="25400"/>
                <wp:wrapNone/>
                <wp:docPr id="1251776886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408" cy="1466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6FF0DF" id="직사각형 3" o:spid="_x0000_s1026" style="position:absolute;margin-left:68.3pt;margin-top:93.95pt;width:15.6pt;height:11.55pt;z-index:25168793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" filled="f" strokecolor="red" strokeweight="2pt"/>
            </w:pict>
          </mc:Fallback>
        </mc:AlternateContent>
      </w:r>
      <w:r w:rsidRPr="003C4EE8">
        <w:rPr>
          <w:noProof/>
        </w:rPr>
        <w:drawing>
          <wp:inline distT="0" distB="0" distL="0" distR="0" wp14:anchorId="3950641D" wp14:editId="2F3715D4">
            <wp:extent cx="6332220" cy="3403600"/>
            <wp:effectExtent l="0" t="0" r="0" b="6350"/>
            <wp:docPr id="770346968" name="그림 1" descr="텍스트, 스크린샷, 소프트웨어, 컴퓨터 아이콘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46968" name="그림 1" descr="텍스트, 스크린샷, 소프트웨어, 컴퓨터 아이콘이(가) 표시된 사진&#10;&#10;AI 생성 콘텐츠는 정확하지 않을 수 있습니다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D9ACD" w14:textId="394DCFE8" w:rsidR="00DC55B3" w:rsidRDefault="007D661E" w:rsidP="0079682A">
      <w:pPr>
        <w:pStyle w:val="afe"/>
        <w:numPr>
          <w:ilvl w:val="0"/>
          <w:numId w:val="9"/>
        </w:numPr>
        <w:ind w:leftChars="0"/>
        <w:jc w:val="left"/>
      </w:pPr>
      <w:r>
        <w:rPr>
          <w:rFonts w:hint="eastAsia"/>
        </w:rPr>
        <w:t>정보 입력 후 [수정 요청] 버튼을 통해 요청합니다.</w:t>
      </w:r>
    </w:p>
    <w:p w14:paraId="1BBAD306" w14:textId="792DC25B" w:rsidR="00DC55B3" w:rsidRDefault="00446D58" w:rsidP="0079682A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2EA65ABB" wp14:editId="045F884C">
                <wp:simplePos x="0" y="0"/>
                <wp:positionH relativeFrom="column">
                  <wp:posOffset>3403335</wp:posOffset>
                </wp:positionH>
                <wp:positionV relativeFrom="paragraph">
                  <wp:posOffset>2766300</wp:posOffset>
                </wp:positionV>
                <wp:extent cx="267419" cy="172528"/>
                <wp:effectExtent l="0" t="0" r="18415" b="18415"/>
                <wp:wrapNone/>
                <wp:docPr id="450225178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419" cy="1725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BEB083" id="직사각형 3" o:spid="_x0000_s1026" style="position:absolute;margin-left:268pt;margin-top:217.8pt;width:21.05pt;height:13.6pt;z-index:25168998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" filled="f" strokecolor="red" strokeweight="2pt"/>
            </w:pict>
          </mc:Fallback>
        </mc:AlternateContent>
      </w:r>
      <w:r w:rsidR="00DC55B3" w:rsidRPr="00DC55B3">
        <w:rPr>
          <w:noProof/>
        </w:rPr>
        <w:drawing>
          <wp:inline distT="0" distB="0" distL="0" distR="0" wp14:anchorId="356DE39C" wp14:editId="77ED33D1">
            <wp:extent cx="1139118" cy="2980905"/>
            <wp:effectExtent l="0" t="0" r="4445" b="0"/>
            <wp:docPr id="2005788746" name="그림 1" descr="스크린샷, 소프트웨어, 멀티미디어 소프트웨어, 컴퓨터 아이콘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788746" name="그림 1" descr="스크린샷, 소프트웨어, 멀티미디어 소프트웨어, 컴퓨터 아이콘이(가) 표시된 사진&#10;&#10;AI 생성 콘텐츠는 정확하지 않을 수 있습니다."/>
                    <pic:cNvPicPr/>
                  </pic:nvPicPr>
                  <pic:blipFill rotWithShape="1">
                    <a:blip r:embed="rId25"/>
                    <a:srcRect l="82011" t="12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9118" cy="2980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815B8" w14:textId="77777777" w:rsidR="00A9432A" w:rsidRDefault="00A9432A" w:rsidP="0079682A">
      <w:pPr>
        <w:pStyle w:val="afe"/>
        <w:numPr>
          <w:ilvl w:val="0"/>
          <w:numId w:val="9"/>
        </w:numPr>
        <w:ind w:leftChars="0"/>
        <w:jc w:val="left"/>
      </w:pPr>
      <w:r>
        <w:rPr>
          <w:rFonts w:hint="eastAsia"/>
        </w:rPr>
        <w:t>과제관리자는 팀 또는 프로젝트 내 팀장/PM/PL 급 리더가 지정되어야 하며, 과제관리자는 과제 내 자원요청 승인, 리소스 현황 등을 조회할 수 있습니다.</w:t>
      </w:r>
    </w:p>
    <w:p w14:paraId="56B60A16" w14:textId="77777777" w:rsidR="00A9432A" w:rsidRDefault="00A9432A" w:rsidP="0079682A">
      <w:pPr>
        <w:pStyle w:val="afe"/>
        <w:numPr>
          <w:ilvl w:val="0"/>
          <w:numId w:val="9"/>
        </w:numPr>
        <w:ind w:leftChars="0"/>
        <w:jc w:val="left"/>
      </w:pPr>
      <w:r>
        <w:rPr>
          <w:rFonts w:hint="eastAsia"/>
        </w:rPr>
        <w:t>과제관리자는 분석과제 생성 시 노란색(별표)으로 표시되며 1명만 지정할 수 있으며 이름을 클릭하여 변경할 수 있습니다.</w:t>
      </w:r>
    </w:p>
    <w:p w14:paraId="20ADCA75" w14:textId="5D001028" w:rsidR="00A9432A" w:rsidRDefault="00A9432A" w:rsidP="0079682A">
      <w:pPr>
        <w:pStyle w:val="afe"/>
        <w:numPr>
          <w:ilvl w:val="0"/>
          <w:numId w:val="9"/>
        </w:numPr>
        <w:ind w:leftChars="0"/>
        <w:jc w:val="left"/>
      </w:pPr>
      <w:r>
        <w:rPr>
          <w:rFonts w:hint="eastAsia"/>
        </w:rPr>
        <w:t xml:space="preserve">인당 기본 리소스(CPU: 2Core, Memory: 4GB, DISK: 10GB)를 기준으로 신청해야 하며 추가 리소스 또는 GPU 활용이 필요할 경우 관련 협의는 </w:t>
      </w:r>
      <w:proofErr w:type="spellStart"/>
      <w:r>
        <w:rPr>
          <w:rFonts w:hint="eastAsia"/>
        </w:rPr>
        <w:t>더플랫폼추진부</w:t>
      </w:r>
      <w:proofErr w:type="spellEnd"/>
      <w:r>
        <w:rPr>
          <w:rFonts w:hint="eastAsia"/>
        </w:rPr>
        <w:t xml:space="preserve"> </w:t>
      </w:r>
      <w:r w:rsidR="00446D58">
        <w:rPr>
          <w:rFonts w:hint="eastAsia"/>
        </w:rPr>
        <w:t>강경민 대리를</w:t>
      </w:r>
      <w:r>
        <w:rPr>
          <w:rFonts w:hint="eastAsia"/>
        </w:rPr>
        <w:t xml:space="preserve"> 통해 문의바랍니다.</w:t>
      </w:r>
    </w:p>
    <w:p w14:paraId="7EB89881" w14:textId="77777777" w:rsidR="00A9432A" w:rsidRDefault="00A9432A" w:rsidP="0079682A">
      <w:pPr>
        <w:pStyle w:val="afe"/>
        <w:numPr>
          <w:ilvl w:val="0"/>
          <w:numId w:val="9"/>
        </w:numPr>
        <w:ind w:leftChars="0"/>
        <w:jc w:val="left"/>
      </w:pPr>
      <w:r>
        <w:rPr>
          <w:rFonts w:hint="eastAsia"/>
        </w:rPr>
        <w:lastRenderedPageBreak/>
        <w:t>요청내역은</w:t>
      </w:r>
      <w:r>
        <w:t xml:space="preserve"> </w:t>
      </w:r>
      <w:r>
        <w:rPr>
          <w:rFonts w:hint="eastAsia"/>
        </w:rPr>
        <w:t>과제요청관리</w:t>
      </w:r>
      <w:r>
        <w:t>에서 진행상황을 확인할 수 있</w:t>
      </w:r>
      <w:r>
        <w:rPr>
          <w:rFonts w:hint="eastAsia"/>
        </w:rPr>
        <w:t>습니</w:t>
      </w:r>
      <w:r>
        <w:t>다.</w:t>
      </w:r>
    </w:p>
    <w:p w14:paraId="0ABF86ED" w14:textId="77777777" w:rsidR="00A9432A" w:rsidRDefault="00A9432A" w:rsidP="0079682A">
      <w:pPr>
        <w:pStyle w:val="afe"/>
        <w:ind w:leftChars="0" w:left="880"/>
        <w:jc w:val="left"/>
        <w:rPr>
          <w:u w:val="single"/>
        </w:rPr>
      </w:pPr>
      <w:r w:rsidRPr="00AC510C">
        <w:rPr>
          <w:rFonts w:hint="eastAsia"/>
          <w:u w:val="single"/>
        </w:rPr>
        <w:t>요청관리</w:t>
      </w:r>
      <w:r w:rsidRPr="00AC510C">
        <w:rPr>
          <w:u w:val="single"/>
        </w:rPr>
        <w:t xml:space="preserve"> &gt; </w:t>
      </w:r>
      <w:r w:rsidRPr="00AC510C">
        <w:rPr>
          <w:rFonts w:hint="eastAsia"/>
          <w:u w:val="single"/>
        </w:rPr>
        <w:t>과제요청관리</w:t>
      </w:r>
      <w:r>
        <w:rPr>
          <w:rFonts w:hint="eastAsia"/>
          <w:u w:val="single"/>
        </w:rPr>
        <w:t xml:space="preserve"> &gt; 요청내역</w:t>
      </w:r>
    </w:p>
    <w:p w14:paraId="55B99DD5" w14:textId="77777777" w:rsidR="00FB7AE0" w:rsidRPr="00FB7AE0" w:rsidRDefault="00FB7AE0" w:rsidP="0079682A">
      <w:pPr>
        <w:jc w:val="left"/>
      </w:pPr>
    </w:p>
    <w:p w14:paraId="03C5EEFB" w14:textId="015DD803" w:rsidR="007D661E" w:rsidRDefault="00A9432A" w:rsidP="0079682A">
      <w:pPr>
        <w:pStyle w:val="afe"/>
        <w:numPr>
          <w:ilvl w:val="0"/>
          <w:numId w:val="10"/>
        </w:numPr>
        <w:ind w:leftChars="0"/>
        <w:jc w:val="left"/>
      </w:pPr>
      <w:r>
        <w:rPr>
          <w:rFonts w:hint="eastAsia"/>
        </w:rPr>
        <w:t xml:space="preserve">승인 후 </w:t>
      </w:r>
      <w:proofErr w:type="spellStart"/>
      <w:r>
        <w:rPr>
          <w:rFonts w:hint="eastAsia"/>
        </w:rPr>
        <w:t>할당받은</w:t>
      </w:r>
      <w:proofErr w:type="spellEnd"/>
      <w:r>
        <w:rPr>
          <w:rFonts w:hint="eastAsia"/>
        </w:rPr>
        <w:t xml:space="preserve"> 리소스를 과제관리자가 자유롭게 분배할 수 있으며 이후 재수정도 가능합니다.</w:t>
      </w:r>
    </w:p>
    <w:p w14:paraId="0290D04D" w14:textId="6BA06A66" w:rsidR="00A9432A" w:rsidRPr="0079682A" w:rsidRDefault="00A9432A" w:rsidP="00595E55">
      <w:pPr>
        <w:pStyle w:val="3"/>
        <w:numPr>
          <w:ilvl w:val="2"/>
          <w:numId w:val="13"/>
        </w:numPr>
      </w:pPr>
      <w:bookmarkStart w:id="17" w:name="_Toc207190827"/>
      <w:r w:rsidRPr="0079682A">
        <w:rPr>
          <w:rFonts w:hint="eastAsia"/>
          <w:bCs/>
          <w:iCs/>
        </w:rPr>
        <w:t>분석과제 만료</w:t>
      </w:r>
      <w:bookmarkEnd w:id="17"/>
    </w:p>
    <w:p w14:paraId="529EF3C6" w14:textId="53DFAB89" w:rsidR="00874D8B" w:rsidRDefault="00874D8B" w:rsidP="00613427">
      <w:pPr>
        <w:pStyle w:val="afe"/>
        <w:numPr>
          <w:ilvl w:val="0"/>
          <w:numId w:val="9"/>
        </w:numPr>
        <w:ind w:leftChars="0"/>
        <w:jc w:val="left"/>
      </w:pPr>
      <w:r>
        <w:rPr>
          <w:rFonts w:hint="eastAsia"/>
        </w:rPr>
        <w:t>생성/수정된 분석과제의 종료 일자가 도래했을 경우 다음날 00시에 과제의 상태가 [종료]로 변경되며 과제에 부여된 리소스를 사용할 수 없습니다.</w:t>
      </w:r>
      <w:r w:rsidR="00613427">
        <w:br/>
      </w:r>
      <w:r w:rsidR="00613427">
        <w:rPr>
          <w:rFonts w:hint="eastAsia"/>
        </w:rPr>
        <w:t>(ex. 종료 일자가 1월1일인 과제의 경우 1월2일 00시에 과제 상태가 [종료]로 변경됨)</w:t>
      </w:r>
    </w:p>
    <w:p w14:paraId="7D8C1B10" w14:textId="7A2A39AC" w:rsidR="00613427" w:rsidRDefault="00613427" w:rsidP="00613427">
      <w:pPr>
        <w:pStyle w:val="afe"/>
        <w:numPr>
          <w:ilvl w:val="0"/>
          <w:numId w:val="9"/>
        </w:numPr>
        <w:ind w:leftChars="0"/>
        <w:jc w:val="left"/>
      </w:pPr>
      <w:r>
        <w:rPr>
          <w:rFonts w:hint="eastAsia"/>
        </w:rPr>
        <w:t xml:space="preserve">[종료]로 변경된 과제의 경우 </w:t>
      </w:r>
      <w:r w:rsidR="00A37EE3">
        <w:rPr>
          <w:rFonts w:hint="eastAsia"/>
        </w:rPr>
        <w:t>종료 일자를 수정하더라도 상태 복구가 불가능합니다.</w:t>
      </w:r>
      <w:r w:rsidR="00A37EE3">
        <w:br/>
      </w:r>
      <w:r w:rsidR="00A37EE3" w:rsidRPr="00A138D6">
        <w:rPr>
          <w:rFonts w:hint="eastAsia"/>
          <w:b/>
          <w:bCs/>
        </w:rPr>
        <w:t xml:space="preserve">* 반드시 종료 일자 도래 전 알림을 확인하여 필요할 경우 과제 수정을 통해 기간을 </w:t>
      </w:r>
      <w:r w:rsidR="001A008C">
        <w:rPr>
          <w:rFonts w:hint="eastAsia"/>
          <w:b/>
          <w:bCs/>
        </w:rPr>
        <w:t>연장</w:t>
      </w:r>
      <w:r w:rsidR="00A37EE3" w:rsidRPr="00A138D6">
        <w:rPr>
          <w:rFonts w:hint="eastAsia"/>
          <w:b/>
          <w:bCs/>
        </w:rPr>
        <w:t>해야 합니다.</w:t>
      </w:r>
      <w:r w:rsidR="003D54B7" w:rsidRPr="00A138D6">
        <w:rPr>
          <w:b/>
          <w:bCs/>
        </w:rPr>
        <w:br/>
      </w:r>
      <w:r w:rsidR="003D54B7" w:rsidRPr="00A138D6">
        <w:rPr>
          <w:rFonts w:hint="eastAsia"/>
          <w:b/>
          <w:bCs/>
        </w:rPr>
        <w:t>* 종료된 과제 명으로 재생성을 원할 경우 관리자에게 종료된 과제를 삭제요청한 뒤 신규 생성으로 진행합니다.</w:t>
      </w:r>
      <w:r w:rsidR="001A008C">
        <w:rPr>
          <w:b/>
          <w:bCs/>
        </w:rPr>
        <w:br/>
      </w:r>
      <w:r w:rsidR="001A008C" w:rsidRPr="001A008C">
        <w:rPr>
          <w:rFonts w:hint="eastAsia"/>
          <w:b/>
          <w:bCs/>
          <w:color w:val="EE0000"/>
        </w:rPr>
        <w:t>* 종료된 과제의 경우 사전 안내 없이 부여된 리소스가 삭제될 수 있습니다. (분석환경 등)</w:t>
      </w:r>
    </w:p>
    <w:p w14:paraId="3EDFC8C6" w14:textId="77777777" w:rsidR="00A80EBD" w:rsidRPr="00A9432A" w:rsidRDefault="00A80EBD" w:rsidP="00A80EBD">
      <w:pPr>
        <w:jc w:val="left"/>
      </w:pPr>
    </w:p>
    <w:p w14:paraId="7C21017D" w14:textId="77777777" w:rsidR="001D0E79" w:rsidRDefault="001D0E79" w:rsidP="00595E55">
      <w:pPr>
        <w:pStyle w:val="3"/>
        <w:numPr>
          <w:ilvl w:val="2"/>
          <w:numId w:val="13"/>
        </w:numPr>
      </w:pPr>
      <w:bookmarkStart w:id="18" w:name="_Toc207190828"/>
      <w:r>
        <w:rPr>
          <w:rFonts w:hint="eastAsia"/>
        </w:rPr>
        <w:t>분석과제 리소스 신청</w:t>
      </w:r>
      <w:bookmarkEnd w:id="18"/>
    </w:p>
    <w:p w14:paraId="51F2C141" w14:textId="7740824C" w:rsidR="000230A2" w:rsidRPr="0012200A" w:rsidRDefault="00832D3C" w:rsidP="00B00277">
      <w:pPr>
        <w:pStyle w:val="afe"/>
        <w:numPr>
          <w:ilvl w:val="0"/>
          <w:numId w:val="14"/>
        </w:numPr>
        <w:ind w:leftChars="0"/>
        <w:jc w:val="left"/>
        <w:rPr>
          <w:b/>
          <w:bCs/>
        </w:rPr>
      </w:pPr>
      <w:r w:rsidRPr="0012200A">
        <w:rPr>
          <w:rFonts w:hint="eastAsia"/>
          <w:b/>
          <w:bCs/>
        </w:rPr>
        <w:t>분석 과제 리소스는 인당 기본 CPU : 2Core, Memo</w:t>
      </w:r>
      <w:r w:rsidR="00FE70E6" w:rsidRPr="0012200A">
        <w:rPr>
          <w:rFonts w:hint="eastAsia"/>
          <w:b/>
          <w:bCs/>
        </w:rPr>
        <w:t xml:space="preserve">ry : 4GB, DISK : 10GB 제공되며 추가 리소스 또는 GPU 활용이 필요할 경우 관련 협의는 </w:t>
      </w:r>
      <w:proofErr w:type="spellStart"/>
      <w:r w:rsidR="00F76239">
        <w:rPr>
          <w:rFonts w:hint="eastAsia"/>
          <w:b/>
          <w:bCs/>
        </w:rPr>
        <w:t>분석</w:t>
      </w:r>
      <w:r w:rsidR="00FE70E6" w:rsidRPr="0012200A">
        <w:rPr>
          <w:rFonts w:hint="eastAsia"/>
          <w:b/>
          <w:bCs/>
        </w:rPr>
        <w:t>플랫폼</w:t>
      </w:r>
      <w:r w:rsidR="00F76239">
        <w:rPr>
          <w:rFonts w:hint="eastAsia"/>
          <w:b/>
          <w:bCs/>
        </w:rPr>
        <w:t>팀을</w:t>
      </w:r>
      <w:proofErr w:type="spellEnd"/>
      <w:r w:rsidR="00FE70E6" w:rsidRPr="0012200A">
        <w:rPr>
          <w:rFonts w:hint="eastAsia"/>
          <w:b/>
          <w:bCs/>
        </w:rPr>
        <w:t xml:space="preserve"> 통해 문의 바랍니다.</w:t>
      </w:r>
    </w:p>
    <w:p w14:paraId="1943013D" w14:textId="68ECBE31" w:rsidR="001D0E79" w:rsidRDefault="001D0E79" w:rsidP="001D0E79">
      <w:pPr>
        <w:jc w:val="left"/>
        <w:rPr>
          <w:lang w:val="en-GB"/>
        </w:rPr>
      </w:pPr>
      <w:r>
        <w:rPr>
          <w:rFonts w:hint="eastAsia"/>
        </w:rPr>
        <w:t xml:space="preserve">분석과제에 소속된 </w:t>
      </w:r>
      <w:r>
        <w:rPr>
          <w:rFonts w:hint="eastAsia"/>
          <w:lang w:val="en-GB"/>
        </w:rPr>
        <w:t xml:space="preserve">사용자는 과제 관리자에게 리소스를 신청하여 </w:t>
      </w:r>
      <w:proofErr w:type="spellStart"/>
      <w:r>
        <w:rPr>
          <w:rFonts w:hint="eastAsia"/>
          <w:lang w:val="en-GB"/>
        </w:rPr>
        <w:t>할당받습니다</w:t>
      </w:r>
      <w:proofErr w:type="spellEnd"/>
      <w:r>
        <w:rPr>
          <w:rFonts w:hint="eastAsia"/>
          <w:lang w:val="en-GB"/>
        </w:rPr>
        <w:t xml:space="preserve">. 승인이 완료되면 소속 사용자들은 </w:t>
      </w:r>
      <w:proofErr w:type="spellStart"/>
      <w:r>
        <w:rPr>
          <w:rFonts w:hint="eastAsia"/>
          <w:lang w:val="en-GB"/>
        </w:rPr>
        <w:t>할당받은</w:t>
      </w:r>
      <w:proofErr w:type="spellEnd"/>
      <w:r>
        <w:rPr>
          <w:rFonts w:hint="eastAsia"/>
          <w:lang w:val="en-GB"/>
        </w:rPr>
        <w:t xml:space="preserve"> 리소스를 활용해 자유롭게 분석환경을 생성할 수 있습니다.</w:t>
      </w:r>
    </w:p>
    <w:p w14:paraId="3D039B21" w14:textId="2233CC3C" w:rsidR="001D0E79" w:rsidRDefault="001D0E79" w:rsidP="005A6F50">
      <w:pPr>
        <w:pStyle w:val="afe"/>
        <w:numPr>
          <w:ilvl w:val="0"/>
          <w:numId w:val="10"/>
        </w:numPr>
        <w:ind w:leftChars="0"/>
        <w:jc w:val="left"/>
      </w:pPr>
      <w:r>
        <w:rPr>
          <w:rFonts w:hint="eastAsia"/>
        </w:rPr>
        <w:t>분석과제 내 [리소스 요청] 버튼을 클릭</w:t>
      </w:r>
      <w:r w:rsidR="003550AA">
        <w:rPr>
          <w:rFonts w:hint="eastAsia"/>
        </w:rPr>
        <w:t>합니</w:t>
      </w:r>
      <w:r>
        <w:rPr>
          <w:rFonts w:hint="eastAsia"/>
        </w:rPr>
        <w:t>다.</w:t>
      </w:r>
    </w:p>
    <w:p w14:paraId="7A17DEF9" w14:textId="26F3E1E3" w:rsidR="005A6F50" w:rsidRDefault="005A6F50" w:rsidP="005A6F50">
      <w:pPr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3E946780" wp14:editId="6E6FF640">
                <wp:simplePos x="0" y="0"/>
                <wp:positionH relativeFrom="column">
                  <wp:posOffset>5956755</wp:posOffset>
                </wp:positionH>
                <wp:positionV relativeFrom="paragraph">
                  <wp:posOffset>1050613</wp:posOffset>
                </wp:positionV>
                <wp:extent cx="293298" cy="284672"/>
                <wp:effectExtent l="0" t="0" r="12065" b="20320"/>
                <wp:wrapNone/>
                <wp:docPr id="373057248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298" cy="2846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4183B8" id="직사각형 3" o:spid="_x0000_s1026" style="position:absolute;margin-left:469.05pt;margin-top:82.75pt;width:23.1pt;height:22.4pt;z-index:25169203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" filled="f" strokecolor="red" strokeweight="2pt"/>
            </w:pict>
          </mc:Fallback>
        </mc:AlternateContent>
      </w:r>
      <w:r w:rsidRPr="005A6F50">
        <w:rPr>
          <w:noProof/>
        </w:rPr>
        <w:drawing>
          <wp:inline distT="0" distB="0" distL="0" distR="0" wp14:anchorId="6F0ABF68" wp14:editId="1B58FBE7">
            <wp:extent cx="6332220" cy="3403600"/>
            <wp:effectExtent l="0" t="0" r="0" b="6350"/>
            <wp:docPr id="458924087" name="그림 1" descr="텍스트, 스크린샷, 소프트웨어, 컴퓨터 아이콘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24087" name="그림 1" descr="텍스트, 스크린샷, 소프트웨어, 컴퓨터 아이콘이(가) 표시된 사진&#10;&#10;AI 생성 콘텐츠는 정확하지 않을 수 있습니다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8AC7A" w14:textId="3ACCF09E" w:rsidR="00BC12A8" w:rsidRPr="003550AA" w:rsidRDefault="003C72EB" w:rsidP="005A6F50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0C89792A" wp14:editId="1242735B">
                <wp:simplePos x="0" y="0"/>
                <wp:positionH relativeFrom="column">
                  <wp:posOffset>1711960</wp:posOffset>
                </wp:positionH>
                <wp:positionV relativeFrom="paragraph">
                  <wp:posOffset>790815</wp:posOffset>
                </wp:positionV>
                <wp:extent cx="396816" cy="172529"/>
                <wp:effectExtent l="0" t="0" r="22860" b="18415"/>
                <wp:wrapNone/>
                <wp:docPr id="28206075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816" cy="1725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192F78" id="직사각형 3" o:spid="_x0000_s1026" style="position:absolute;margin-left:134.8pt;margin-top:62.25pt;width:31.25pt;height:13.6pt;z-index:25169408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" filled="f" strokecolor="red" strokeweight="2pt"/>
            </w:pict>
          </mc:Fallback>
        </mc:AlternateContent>
      </w:r>
      <w:r w:rsidR="00BC12A8">
        <w:rPr>
          <w:rFonts w:hint="eastAsia"/>
        </w:rPr>
        <w:t>* 분석환경 내 [리소스 요청]버튼도 동일한 기능</w:t>
      </w:r>
      <w:r w:rsidR="00004AC2" w:rsidRPr="00004AC2">
        <w:rPr>
          <w:noProof/>
        </w:rPr>
        <w:drawing>
          <wp:inline distT="0" distB="0" distL="0" distR="0" wp14:anchorId="358601F7" wp14:editId="0387C8E0">
            <wp:extent cx="6332220" cy="3403600"/>
            <wp:effectExtent l="0" t="0" r="0" b="6350"/>
            <wp:docPr id="1121745787" name="그림 1" descr="텍스트, 스크린샷, 소프트웨어, 컴퓨터 아이콘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745787" name="그림 1" descr="텍스트, 스크린샷, 소프트웨어, 컴퓨터 아이콘이(가) 표시된 사진&#10;&#10;AI 생성 콘텐츠는 정확하지 않을 수 있습니다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3094B" w14:textId="3E3ED35D" w:rsidR="001D0E79" w:rsidRDefault="001D0E79" w:rsidP="00EF3799">
      <w:pPr>
        <w:pStyle w:val="afe"/>
        <w:numPr>
          <w:ilvl w:val="0"/>
          <w:numId w:val="10"/>
        </w:numPr>
        <w:ind w:leftChars="0"/>
        <w:jc w:val="left"/>
      </w:pPr>
      <w:r>
        <w:rPr>
          <w:rFonts w:hint="eastAsia"/>
        </w:rPr>
        <w:t>정보 입력 후 [리소스 요청]버튼을 통해 요청</w:t>
      </w:r>
      <w:r w:rsidR="003550AA">
        <w:rPr>
          <w:rFonts w:hint="eastAsia"/>
        </w:rPr>
        <w:t>합니</w:t>
      </w:r>
      <w:r>
        <w:rPr>
          <w:rFonts w:hint="eastAsia"/>
        </w:rPr>
        <w:t>다.</w:t>
      </w:r>
    </w:p>
    <w:p w14:paraId="486866F3" w14:textId="741FE45E" w:rsidR="001D0E79" w:rsidRPr="003550AA" w:rsidRDefault="0090353E" w:rsidP="0090353E">
      <w:pPr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59BF1280" wp14:editId="2E9F7F1C">
                <wp:simplePos x="0" y="0"/>
                <wp:positionH relativeFrom="column">
                  <wp:posOffset>5801360</wp:posOffset>
                </wp:positionH>
                <wp:positionV relativeFrom="paragraph">
                  <wp:posOffset>3143514</wp:posOffset>
                </wp:positionV>
                <wp:extent cx="431321" cy="181155"/>
                <wp:effectExtent l="0" t="0" r="26035" b="28575"/>
                <wp:wrapNone/>
                <wp:docPr id="1344543194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321" cy="1811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7EC5E9" id="직사각형 3" o:spid="_x0000_s1026" style="position:absolute;margin-left:456.8pt;margin-top:247.5pt;width:33.95pt;height:14.25pt;z-index:25169613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" filled="f" strokecolor="red" strokeweight="2pt"/>
            </w:pict>
          </mc:Fallback>
        </mc:AlternateContent>
      </w:r>
      <w:r w:rsidRPr="0090353E">
        <w:rPr>
          <w:noProof/>
        </w:rPr>
        <w:drawing>
          <wp:inline distT="0" distB="0" distL="0" distR="0" wp14:anchorId="55F1A1C4" wp14:editId="482413B0">
            <wp:extent cx="6332220" cy="3403600"/>
            <wp:effectExtent l="0" t="0" r="0" b="6350"/>
            <wp:docPr id="1322882395" name="그림 1" descr="텍스트, 스크린샷, 소프트웨어, 컴퓨터 아이콘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882395" name="그림 1" descr="텍스트, 스크린샷, 소프트웨어, 컴퓨터 아이콘이(가) 표시된 사진&#10;&#10;AI 생성 콘텐츠는 정확하지 않을 수 있습니다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256E9" w14:textId="680050D5" w:rsidR="001D0E79" w:rsidRDefault="001D0E79" w:rsidP="00EF3799">
      <w:pPr>
        <w:pStyle w:val="afe"/>
        <w:numPr>
          <w:ilvl w:val="0"/>
          <w:numId w:val="10"/>
        </w:numPr>
        <w:ind w:leftChars="0"/>
        <w:jc w:val="left"/>
      </w:pPr>
      <w:r>
        <w:rPr>
          <w:rFonts w:hint="eastAsia"/>
        </w:rPr>
        <w:t>요청내역은</w:t>
      </w:r>
      <w:r>
        <w:t xml:space="preserve"> </w:t>
      </w:r>
      <w:r>
        <w:rPr>
          <w:rFonts w:hint="eastAsia"/>
        </w:rPr>
        <w:t>리소스요청관리</w:t>
      </w:r>
      <w:r>
        <w:t>에서 진행상황을 확인할 수 있</w:t>
      </w:r>
      <w:r w:rsidR="003550AA">
        <w:rPr>
          <w:rFonts w:hint="eastAsia"/>
        </w:rPr>
        <w:t>습니</w:t>
      </w:r>
      <w:r>
        <w:t>다.</w:t>
      </w:r>
    </w:p>
    <w:p w14:paraId="77AE55A4" w14:textId="740E5AA5" w:rsidR="001D0E79" w:rsidRDefault="001D0E79" w:rsidP="001D0E79">
      <w:pPr>
        <w:pStyle w:val="afe"/>
        <w:ind w:leftChars="0" w:left="880"/>
        <w:jc w:val="left"/>
        <w:rPr>
          <w:u w:val="single"/>
        </w:rPr>
      </w:pPr>
      <w:r w:rsidRPr="00AC510C">
        <w:rPr>
          <w:rFonts w:hint="eastAsia"/>
          <w:u w:val="single"/>
        </w:rPr>
        <w:t>요청관리</w:t>
      </w:r>
      <w:r w:rsidRPr="00AC510C">
        <w:rPr>
          <w:u w:val="single"/>
        </w:rPr>
        <w:t xml:space="preserve"> &gt; </w:t>
      </w:r>
      <w:r>
        <w:rPr>
          <w:rFonts w:hint="eastAsia"/>
          <w:u w:val="single"/>
        </w:rPr>
        <w:t>리소스</w:t>
      </w:r>
      <w:r w:rsidRPr="00AC510C">
        <w:rPr>
          <w:rFonts w:hint="eastAsia"/>
          <w:u w:val="single"/>
        </w:rPr>
        <w:t>요청관리</w:t>
      </w:r>
    </w:p>
    <w:p w14:paraId="05DA9717" w14:textId="764F2F42" w:rsidR="00684D72" w:rsidRPr="00684D72" w:rsidRDefault="00684D72" w:rsidP="00684D72">
      <w:pPr>
        <w:jc w:val="left"/>
        <w:rPr>
          <w:u w:val="single"/>
        </w:rPr>
      </w:pPr>
      <w:r w:rsidRPr="00684D72">
        <w:rPr>
          <w:noProof/>
        </w:rPr>
        <w:drawing>
          <wp:inline distT="0" distB="0" distL="0" distR="0" wp14:anchorId="56D4FE4C" wp14:editId="71576B0B">
            <wp:extent cx="6332220" cy="3403600"/>
            <wp:effectExtent l="0" t="0" r="0" b="6350"/>
            <wp:docPr id="204377617" name="그림 1" descr="텍스트, 스크린샷, 소프트웨어, 컴퓨터 아이콘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77617" name="그림 1" descr="텍스트, 스크린샷, 소프트웨어, 컴퓨터 아이콘이(가) 표시된 사진&#10;&#10;AI 생성 콘텐츠는 정확하지 않을 수 있습니다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A635" w14:textId="314E9DCE" w:rsidR="00FB0863" w:rsidRDefault="00FB0863" w:rsidP="00EF3799">
      <w:pPr>
        <w:pStyle w:val="afe"/>
        <w:numPr>
          <w:ilvl w:val="0"/>
          <w:numId w:val="10"/>
        </w:numPr>
        <w:ind w:leftChars="0"/>
        <w:jc w:val="left"/>
      </w:pPr>
      <w:r>
        <w:rPr>
          <w:rFonts w:hint="eastAsia"/>
        </w:rPr>
        <w:t xml:space="preserve">승인 후 </w:t>
      </w:r>
      <w:proofErr w:type="spellStart"/>
      <w:r>
        <w:rPr>
          <w:rFonts w:hint="eastAsia"/>
        </w:rPr>
        <w:t>할당받은</w:t>
      </w:r>
      <w:proofErr w:type="spellEnd"/>
      <w:r>
        <w:rPr>
          <w:rFonts w:hint="eastAsia"/>
        </w:rPr>
        <w:t xml:space="preserve"> 리소스를 자유롭게 사용할 수 있으며 </w:t>
      </w:r>
      <w:r w:rsidR="00512533">
        <w:rPr>
          <w:rFonts w:hint="eastAsia"/>
        </w:rPr>
        <w:t>이후 수정도 가능</w:t>
      </w:r>
      <w:r w:rsidR="00E05758">
        <w:rPr>
          <w:rFonts w:hint="eastAsia"/>
        </w:rPr>
        <w:t>합니</w:t>
      </w:r>
      <w:r w:rsidR="00512533">
        <w:rPr>
          <w:rFonts w:hint="eastAsia"/>
        </w:rPr>
        <w:t>다.</w:t>
      </w:r>
    </w:p>
    <w:p w14:paraId="5A542305" w14:textId="10CE103C" w:rsidR="00E05758" w:rsidRDefault="00E05758" w:rsidP="00E05758">
      <w:pPr>
        <w:pStyle w:val="afe"/>
        <w:numPr>
          <w:ilvl w:val="1"/>
          <w:numId w:val="10"/>
        </w:numPr>
        <w:ind w:leftChars="0"/>
        <w:jc w:val="left"/>
        <w:rPr>
          <w:b/>
          <w:bCs/>
        </w:rPr>
      </w:pPr>
      <w:r w:rsidRPr="00E05758">
        <w:rPr>
          <w:rFonts w:hint="eastAsia"/>
          <w:b/>
          <w:bCs/>
        </w:rPr>
        <w:t>DISK 용량의 경우 증설은 가능하지만 감소는 불가능합니다.</w:t>
      </w:r>
    </w:p>
    <w:p w14:paraId="55C7964E" w14:textId="77777777" w:rsidR="00684D72" w:rsidRPr="00684D72" w:rsidRDefault="00684D72" w:rsidP="00684D72">
      <w:pPr>
        <w:jc w:val="left"/>
        <w:rPr>
          <w:b/>
          <w:bCs/>
        </w:rPr>
      </w:pPr>
    </w:p>
    <w:p w14:paraId="005686DB" w14:textId="5D08D857" w:rsidR="00C33E6F" w:rsidRDefault="00C33E6F" w:rsidP="00C33E6F">
      <w:pPr>
        <w:pStyle w:val="20"/>
        <w:numPr>
          <w:ilvl w:val="1"/>
          <w:numId w:val="13"/>
        </w:numPr>
        <w:jc w:val="left"/>
      </w:pPr>
      <w:bookmarkStart w:id="19" w:name="_Toc207190829"/>
      <w:r>
        <w:rPr>
          <w:rFonts w:hint="eastAsia"/>
        </w:rPr>
        <w:lastRenderedPageBreak/>
        <w:t>분석환경</w:t>
      </w:r>
      <w:bookmarkEnd w:id="19"/>
      <w:r w:rsidR="00F76239">
        <w:rPr>
          <w:rFonts w:hint="eastAsia"/>
        </w:rPr>
        <w:t>(Training)</w:t>
      </w:r>
    </w:p>
    <w:p w14:paraId="6502B688" w14:textId="3056786C" w:rsidR="00AE5D85" w:rsidRDefault="00AE5D85" w:rsidP="00EF3799">
      <w:pPr>
        <w:pStyle w:val="3"/>
        <w:numPr>
          <w:ilvl w:val="2"/>
          <w:numId w:val="13"/>
        </w:numPr>
        <w:jc w:val="left"/>
      </w:pPr>
      <w:bookmarkStart w:id="20" w:name="_Toc207190830"/>
      <w:r>
        <w:rPr>
          <w:rFonts w:hint="eastAsia"/>
        </w:rPr>
        <w:t>분석</w:t>
      </w:r>
      <w:r w:rsidR="00205D3A">
        <w:rPr>
          <w:rFonts w:hint="eastAsia"/>
        </w:rPr>
        <w:t>환경</w:t>
      </w:r>
      <w:r w:rsidR="008966FA">
        <w:rPr>
          <w:rFonts w:hint="eastAsia"/>
        </w:rPr>
        <w:t>(개인 분석환경)</w:t>
      </w:r>
      <w:bookmarkEnd w:id="20"/>
    </w:p>
    <w:p w14:paraId="5578A27D" w14:textId="3306E829" w:rsidR="007B5387" w:rsidRDefault="007B5387" w:rsidP="00D62073">
      <w:pPr>
        <w:jc w:val="left"/>
        <w:rPr>
          <w:lang w:val="en-GB"/>
        </w:rPr>
      </w:pPr>
      <w:r>
        <w:rPr>
          <w:rFonts w:hint="eastAsia"/>
          <w:lang w:val="en-GB"/>
        </w:rPr>
        <w:t>분석환경(</w:t>
      </w:r>
      <w:proofErr w:type="spellStart"/>
      <w:r>
        <w:rPr>
          <w:rFonts w:hint="eastAsia"/>
          <w:lang w:val="en-GB"/>
        </w:rPr>
        <w:t>Jupyter</w:t>
      </w:r>
      <w:proofErr w:type="spellEnd"/>
      <w:r>
        <w:rPr>
          <w:rFonts w:hint="eastAsia"/>
          <w:lang w:val="en-GB"/>
        </w:rPr>
        <w:t>)에서 ADW에 접근하여 데이터 조회 및 분석을 진행할 수 있습니다. 데이터에 대한 접근통제는 Schema단위로 분류되며, 데이터 접근에 대한 협의는 DBA를 통하여 협의되어야 합니다.</w:t>
      </w:r>
    </w:p>
    <w:p w14:paraId="009FDE16" w14:textId="1C8FD8B0" w:rsidR="00AE5D85" w:rsidRPr="002421E8" w:rsidRDefault="00954677" w:rsidP="00D62073">
      <w:pPr>
        <w:jc w:val="left"/>
        <w:rPr>
          <w:lang w:val="en-GB"/>
        </w:rPr>
      </w:pPr>
      <w:r w:rsidRPr="00954677">
        <w:rPr>
          <w:rFonts w:hint="eastAsia"/>
          <w:lang w:val="en-GB"/>
        </w:rPr>
        <w:t>분석과제에</w:t>
      </w:r>
      <w:r w:rsidRPr="00954677">
        <w:rPr>
          <w:lang w:val="en-GB"/>
        </w:rPr>
        <w:t xml:space="preserve"> 소속된 사용자는 과제 관리자에게 </w:t>
      </w:r>
      <w:proofErr w:type="spellStart"/>
      <w:r w:rsidRPr="00954677">
        <w:rPr>
          <w:lang w:val="en-GB"/>
        </w:rPr>
        <w:t>할당받은</w:t>
      </w:r>
      <w:proofErr w:type="spellEnd"/>
      <w:r w:rsidRPr="00954677">
        <w:rPr>
          <w:lang w:val="en-GB"/>
        </w:rPr>
        <w:t xml:space="preserve"> 리소스를 기반으로 분석환경을 생성할 수 있으며</w:t>
      </w:r>
      <w:r>
        <w:rPr>
          <w:rFonts w:hint="eastAsia"/>
          <w:lang w:val="en-GB"/>
        </w:rPr>
        <w:t xml:space="preserve"> </w:t>
      </w:r>
      <w:r w:rsidRPr="00954677">
        <w:rPr>
          <w:rFonts w:hint="eastAsia"/>
          <w:lang w:val="en-GB"/>
        </w:rPr>
        <w:t>리소스</w:t>
      </w:r>
      <w:r w:rsidRPr="00954677">
        <w:rPr>
          <w:lang w:val="en-GB"/>
        </w:rPr>
        <w:t xml:space="preserve"> 범위 내에서 여러 개의 분석환경을 생성하는 것도 가능합니다.</w:t>
      </w:r>
    </w:p>
    <w:p w14:paraId="10179ECD" w14:textId="5477ED8C" w:rsidR="00AE5D85" w:rsidRDefault="00AE5D85" w:rsidP="00EF3799">
      <w:pPr>
        <w:pStyle w:val="afe"/>
        <w:numPr>
          <w:ilvl w:val="0"/>
          <w:numId w:val="9"/>
        </w:numPr>
        <w:ind w:leftChars="0"/>
        <w:jc w:val="left"/>
      </w:pPr>
      <w:r>
        <w:rPr>
          <w:rFonts w:hint="eastAsia"/>
        </w:rPr>
        <w:t xml:space="preserve">[새 </w:t>
      </w:r>
      <w:r w:rsidR="00D62AF6">
        <w:rPr>
          <w:rFonts w:hint="eastAsia"/>
        </w:rPr>
        <w:t>환경</w:t>
      </w:r>
      <w:r>
        <w:rPr>
          <w:rFonts w:hint="eastAsia"/>
        </w:rPr>
        <w:t xml:space="preserve"> </w:t>
      </w:r>
      <w:r w:rsidR="00D62AF6">
        <w:rPr>
          <w:rFonts w:hint="eastAsia"/>
        </w:rPr>
        <w:t>추가</w:t>
      </w:r>
      <w:r>
        <w:rPr>
          <w:rFonts w:hint="eastAsia"/>
        </w:rPr>
        <w:t>+] 버튼을 클릭</w:t>
      </w:r>
      <w:r w:rsidR="00354FDD">
        <w:rPr>
          <w:rFonts w:hint="eastAsia"/>
        </w:rPr>
        <w:t>합니</w:t>
      </w:r>
      <w:r>
        <w:rPr>
          <w:rFonts w:hint="eastAsia"/>
        </w:rPr>
        <w:t>다.</w:t>
      </w:r>
      <w:r w:rsidR="000535A8">
        <w:rPr>
          <w:rFonts w:hint="eastAsia"/>
        </w:rPr>
        <w:t>(개인 환경)</w:t>
      </w:r>
    </w:p>
    <w:p w14:paraId="69089432" w14:textId="7A30B1AC" w:rsidR="00C54696" w:rsidRPr="00354FDD" w:rsidRDefault="004C3404" w:rsidP="00125B11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2" behindDoc="0" locked="0" layoutInCell="1" allowOverlap="1" wp14:anchorId="29338B71" wp14:editId="2BA017A7">
                <wp:simplePos x="0" y="0"/>
                <wp:positionH relativeFrom="column">
                  <wp:posOffset>4602205</wp:posOffset>
                </wp:positionH>
                <wp:positionV relativeFrom="paragraph">
                  <wp:posOffset>721995</wp:posOffset>
                </wp:positionV>
                <wp:extent cx="431321" cy="181155"/>
                <wp:effectExtent l="0" t="0" r="26035" b="28575"/>
                <wp:wrapNone/>
                <wp:docPr id="2008317122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321" cy="1811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88FA9B" id="직사각형 3" o:spid="_x0000_s1026" style="position:absolute;margin-left:362.4pt;margin-top:56.85pt;width:33.95pt;height:14.25pt;z-index:25170022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" filled="f" strokecolor="red" strokeweight="2pt"/>
            </w:pict>
          </mc:Fallback>
        </mc:AlternateContent>
      </w:r>
      <w:r w:rsidR="00125B11">
        <w:rPr>
          <w:noProof/>
        </w:rPr>
        <mc:AlternateContent>
          <mc:Choice Requires="wps">
            <w:drawing>
              <wp:anchor distT="0" distB="0" distL="114300" distR="114300" simplePos="0" relativeHeight="251658261" behindDoc="0" locked="0" layoutInCell="1" allowOverlap="1" wp14:anchorId="16504707" wp14:editId="6F3680D3">
                <wp:simplePos x="0" y="0"/>
                <wp:positionH relativeFrom="column">
                  <wp:posOffset>1290152</wp:posOffset>
                </wp:positionH>
                <wp:positionV relativeFrom="paragraph">
                  <wp:posOffset>541560</wp:posOffset>
                </wp:positionV>
                <wp:extent cx="431321" cy="181155"/>
                <wp:effectExtent l="0" t="0" r="26035" b="28575"/>
                <wp:wrapNone/>
                <wp:docPr id="2034957207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321" cy="1811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A16FC8" id="직사각형 3" o:spid="_x0000_s1026" style="position:absolute;margin-left:101.6pt;margin-top:42.65pt;width:33.95pt;height:14.25pt;z-index:25169817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" filled="f" strokecolor="red" strokeweight="2pt"/>
            </w:pict>
          </mc:Fallback>
        </mc:AlternateContent>
      </w:r>
      <w:r w:rsidR="00125B11" w:rsidRPr="00125B11">
        <w:rPr>
          <w:noProof/>
        </w:rPr>
        <w:drawing>
          <wp:inline distT="0" distB="0" distL="0" distR="0" wp14:anchorId="38798445" wp14:editId="36159AA2">
            <wp:extent cx="6332220" cy="3403600"/>
            <wp:effectExtent l="0" t="0" r="0" b="6350"/>
            <wp:docPr id="567591783" name="그림 1" descr="텍스트, 스크린샷, 소프트웨어, 컴퓨터 아이콘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591783" name="그림 1" descr="텍스트, 스크린샷, 소프트웨어, 컴퓨터 아이콘이(가) 표시된 사진&#10;&#10;AI 생성 콘텐츠는 정확하지 않을 수 있습니다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BF074" w14:textId="6424D97C" w:rsidR="00C54696" w:rsidRDefault="00D32FD6" w:rsidP="00EF3799">
      <w:pPr>
        <w:pStyle w:val="afe"/>
        <w:numPr>
          <w:ilvl w:val="0"/>
          <w:numId w:val="9"/>
        </w:numPr>
        <w:ind w:leftChars="0"/>
        <w:jc w:val="left"/>
      </w:pPr>
      <w:r>
        <w:rPr>
          <w:rFonts w:hint="eastAsia"/>
        </w:rPr>
        <w:t>정보 입력 후 [</w:t>
      </w:r>
      <w:r w:rsidR="00C54696">
        <w:rPr>
          <w:rFonts w:hint="eastAsia"/>
        </w:rPr>
        <w:t>분석환경 추가</w:t>
      </w:r>
      <w:r>
        <w:rPr>
          <w:rFonts w:hint="eastAsia"/>
        </w:rPr>
        <w:t xml:space="preserve">]버튼을 통해 </w:t>
      </w:r>
      <w:r w:rsidR="00C54696">
        <w:rPr>
          <w:rFonts w:hint="eastAsia"/>
        </w:rPr>
        <w:t>생성</w:t>
      </w:r>
      <w:r w:rsidR="00354FDD">
        <w:rPr>
          <w:rFonts w:hint="eastAsia"/>
        </w:rPr>
        <w:t>합니</w:t>
      </w:r>
      <w:r>
        <w:rPr>
          <w:rFonts w:hint="eastAsia"/>
        </w:rPr>
        <w:t>다.</w:t>
      </w:r>
      <w:r w:rsidR="00B66282">
        <w:rPr>
          <w:rFonts w:hint="eastAsia"/>
        </w:rPr>
        <w:t xml:space="preserve"> (CPU 2 / RAM 4 이상)</w:t>
      </w:r>
    </w:p>
    <w:p w14:paraId="33D6B21E" w14:textId="7E76CC6B" w:rsidR="00C54696" w:rsidRDefault="0016731E" w:rsidP="0016731E">
      <w:pPr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63" behindDoc="0" locked="0" layoutInCell="1" allowOverlap="1" wp14:anchorId="177AF7A4" wp14:editId="79DF441C">
                <wp:simplePos x="0" y="0"/>
                <wp:positionH relativeFrom="column">
                  <wp:posOffset>5732145</wp:posOffset>
                </wp:positionH>
                <wp:positionV relativeFrom="paragraph">
                  <wp:posOffset>3056519</wp:posOffset>
                </wp:positionV>
                <wp:extent cx="491706" cy="189781"/>
                <wp:effectExtent l="0" t="0" r="22860" b="20320"/>
                <wp:wrapNone/>
                <wp:docPr id="448555809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706" cy="18978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0AC611" id="직사각형 3" o:spid="_x0000_s1026" style="position:absolute;margin-left:451.35pt;margin-top:240.65pt;width:38.7pt;height:14.95pt;z-index:25170227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" filled="f" strokecolor="red" strokeweight="2pt"/>
            </w:pict>
          </mc:Fallback>
        </mc:AlternateContent>
      </w:r>
      <w:r w:rsidR="003B281C" w:rsidRPr="003B281C">
        <w:rPr>
          <w:noProof/>
        </w:rPr>
        <w:drawing>
          <wp:inline distT="0" distB="0" distL="0" distR="0" wp14:anchorId="47E4E4FF" wp14:editId="02D8F3AA">
            <wp:extent cx="6332220" cy="3403600"/>
            <wp:effectExtent l="0" t="0" r="0" b="6350"/>
            <wp:docPr id="1089319414" name="그림 1" descr="텍스트, 스크린샷, 소프트웨어, 컴퓨터 아이콘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319414" name="그림 1" descr="텍스트, 스크린샷, 소프트웨어, 컴퓨터 아이콘이(가) 표시된 사진&#10;&#10;AI 생성 콘텐츠는 정확하지 않을 수 있습니다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4B86A" w14:textId="60A66C2E" w:rsidR="00161E28" w:rsidRDefault="00C54696" w:rsidP="00EF3799">
      <w:pPr>
        <w:pStyle w:val="afe"/>
        <w:numPr>
          <w:ilvl w:val="0"/>
          <w:numId w:val="9"/>
        </w:numPr>
        <w:ind w:leftChars="0"/>
        <w:jc w:val="left"/>
      </w:pPr>
      <w:r>
        <w:rPr>
          <w:rFonts w:hint="eastAsia"/>
        </w:rPr>
        <w:t>생성된 분석환경은 분석환경 페이지에서 확인할 수 있</w:t>
      </w:r>
      <w:r w:rsidR="00B66282">
        <w:rPr>
          <w:rFonts w:hint="eastAsia"/>
        </w:rPr>
        <w:t>습니</w:t>
      </w:r>
      <w:r>
        <w:rPr>
          <w:rFonts w:hint="eastAsia"/>
        </w:rPr>
        <w:t>다.</w:t>
      </w:r>
    </w:p>
    <w:p w14:paraId="03618C7F" w14:textId="5C7F6257" w:rsidR="00C54696" w:rsidRDefault="00C54696" w:rsidP="00D62073">
      <w:pPr>
        <w:pStyle w:val="afe"/>
        <w:ind w:leftChars="0" w:left="880"/>
        <w:jc w:val="left"/>
        <w:rPr>
          <w:u w:val="single"/>
        </w:rPr>
      </w:pPr>
      <w:r>
        <w:rPr>
          <w:rFonts w:hint="eastAsia"/>
          <w:u w:val="single"/>
        </w:rPr>
        <w:t>분석환경</w:t>
      </w:r>
      <w:r w:rsidRPr="00AC510C">
        <w:rPr>
          <w:u w:val="single"/>
        </w:rPr>
        <w:t xml:space="preserve"> &gt; </w:t>
      </w:r>
      <w:r>
        <w:rPr>
          <w:rFonts w:hint="eastAsia"/>
          <w:u w:val="single"/>
        </w:rPr>
        <w:t>개인분석환경</w:t>
      </w:r>
    </w:p>
    <w:p w14:paraId="3E353870" w14:textId="1020DFEA" w:rsidR="0013774E" w:rsidRPr="0013774E" w:rsidRDefault="00556AE3" w:rsidP="0013774E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4" behindDoc="0" locked="0" layoutInCell="1" allowOverlap="1" wp14:anchorId="50A53D87" wp14:editId="636541CF">
                <wp:simplePos x="0" y="0"/>
                <wp:positionH relativeFrom="column">
                  <wp:posOffset>824038</wp:posOffset>
                </wp:positionH>
                <wp:positionV relativeFrom="paragraph">
                  <wp:posOffset>963773</wp:posOffset>
                </wp:positionV>
                <wp:extent cx="5434642" cy="310551"/>
                <wp:effectExtent l="0" t="0" r="13970" b="13335"/>
                <wp:wrapNone/>
                <wp:docPr id="1516578999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4642" cy="3105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70B5AB" id="직사각형 3" o:spid="_x0000_s1026" style="position:absolute;margin-left:64.9pt;margin-top:75.9pt;width:427.9pt;height:24.45pt;z-index:25170432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" filled="f" strokecolor="red" strokeweight="2pt"/>
            </w:pict>
          </mc:Fallback>
        </mc:AlternateContent>
      </w:r>
      <w:r w:rsidR="0013774E" w:rsidRPr="0013774E">
        <w:rPr>
          <w:noProof/>
        </w:rPr>
        <w:drawing>
          <wp:inline distT="0" distB="0" distL="0" distR="0" wp14:anchorId="6BB62B84" wp14:editId="57B15DED">
            <wp:extent cx="6332220" cy="3403600"/>
            <wp:effectExtent l="0" t="0" r="0" b="6350"/>
            <wp:docPr id="1071298685" name="그림 1" descr="텍스트, 스크린샷, 소프트웨어, 컴퓨터 아이콘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298685" name="그림 1" descr="텍스트, 스크린샷, 소프트웨어, 컴퓨터 아이콘이(가) 표시된 사진&#10;&#10;AI 생성 콘텐츠는 정확하지 않을 수 있습니다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8D91A" w14:textId="444EB060" w:rsidR="00C17B21" w:rsidRDefault="00C17B21" w:rsidP="00EF3799">
      <w:pPr>
        <w:pStyle w:val="afe"/>
        <w:numPr>
          <w:ilvl w:val="0"/>
          <w:numId w:val="10"/>
        </w:numPr>
        <w:ind w:leftChars="0"/>
        <w:jc w:val="left"/>
      </w:pPr>
      <w:r>
        <w:rPr>
          <w:rFonts w:hint="eastAsia"/>
        </w:rPr>
        <w:t>생성 후 분석환경을 자유롭게 사용할 수 있으며 이후 수정도 가능</w:t>
      </w:r>
      <w:r w:rsidR="003921BD">
        <w:rPr>
          <w:rFonts w:hint="eastAsia"/>
        </w:rPr>
        <w:t>합니</w:t>
      </w:r>
      <w:r>
        <w:rPr>
          <w:rFonts w:hint="eastAsia"/>
        </w:rPr>
        <w:t>다.</w:t>
      </w:r>
      <w:r w:rsidR="00D47D7E">
        <w:rPr>
          <w:rFonts w:hint="eastAsia"/>
        </w:rPr>
        <w:t>(이미지 태그 한정)</w:t>
      </w:r>
    </w:p>
    <w:p w14:paraId="32C823AD" w14:textId="7CFB5FC9" w:rsidR="001065B1" w:rsidRDefault="001065B1" w:rsidP="001065B1">
      <w:pPr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65" behindDoc="0" locked="0" layoutInCell="1" allowOverlap="1" wp14:anchorId="3BA099A1" wp14:editId="795B651F">
                <wp:simplePos x="0" y="0"/>
                <wp:positionH relativeFrom="column">
                  <wp:posOffset>4611035</wp:posOffset>
                </wp:positionH>
                <wp:positionV relativeFrom="paragraph">
                  <wp:posOffset>1875263</wp:posOffset>
                </wp:positionV>
                <wp:extent cx="1604117" cy="638355"/>
                <wp:effectExtent l="0" t="0" r="15240" b="28575"/>
                <wp:wrapNone/>
                <wp:docPr id="975732470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4117" cy="6383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0E926C" id="직사각형 3" o:spid="_x0000_s1026" style="position:absolute;margin-left:363.05pt;margin-top:147.65pt;width:126.3pt;height:50.25pt;z-index:25170637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" filled="f" strokecolor="red" strokeweight="2pt"/>
            </w:pict>
          </mc:Fallback>
        </mc:AlternateContent>
      </w:r>
      <w:r w:rsidRPr="001065B1">
        <w:rPr>
          <w:noProof/>
        </w:rPr>
        <w:drawing>
          <wp:inline distT="0" distB="0" distL="0" distR="0" wp14:anchorId="76D1C067" wp14:editId="5065FDA6">
            <wp:extent cx="6332220" cy="3403600"/>
            <wp:effectExtent l="0" t="0" r="0" b="6350"/>
            <wp:docPr id="120644031" name="그림 1" descr="텍스트, 스크린샷, 소프트웨어, 컴퓨터 아이콘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44031" name="그림 1" descr="텍스트, 스크린샷, 소프트웨어, 컴퓨터 아이콘이(가) 표시된 사진&#10;&#10;AI 생성 콘텐츠는 정확하지 않을 수 있습니다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389E7" w14:textId="40EBBB04" w:rsidR="00D47D7E" w:rsidRDefault="00D47D7E" w:rsidP="00EF3799">
      <w:pPr>
        <w:pStyle w:val="afe"/>
        <w:numPr>
          <w:ilvl w:val="0"/>
          <w:numId w:val="10"/>
        </w:numPr>
        <w:ind w:leftChars="0"/>
        <w:jc w:val="left"/>
      </w:pPr>
      <w:r>
        <w:rPr>
          <w:rFonts w:hint="eastAsia"/>
        </w:rPr>
        <w:t>생성된 분석환경을 삭제하여 리소스를 회수하고 새로운 분석환경을 생성할 수 있</w:t>
      </w:r>
      <w:r w:rsidR="003921BD">
        <w:rPr>
          <w:rFonts w:hint="eastAsia"/>
        </w:rPr>
        <w:t>습니</w:t>
      </w:r>
      <w:r>
        <w:rPr>
          <w:rFonts w:hint="eastAsia"/>
        </w:rPr>
        <w:t>다.</w:t>
      </w:r>
    </w:p>
    <w:p w14:paraId="55D0BF5E" w14:textId="7AEB23D3" w:rsidR="00E64860" w:rsidRPr="00C17B21" w:rsidRDefault="00E64860" w:rsidP="00E64860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7" behindDoc="0" locked="0" layoutInCell="1" allowOverlap="1" wp14:anchorId="09E00B70" wp14:editId="538E75D2">
                <wp:simplePos x="0" y="0"/>
                <wp:positionH relativeFrom="column">
                  <wp:posOffset>2342287</wp:posOffset>
                </wp:positionH>
                <wp:positionV relativeFrom="paragraph">
                  <wp:posOffset>1412347</wp:posOffset>
                </wp:positionV>
                <wp:extent cx="1630393" cy="854015"/>
                <wp:effectExtent l="0" t="0" r="27305" b="22860"/>
                <wp:wrapNone/>
                <wp:docPr id="9901206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0393" cy="8540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42CCA" id="직사각형 3" o:spid="_x0000_s1026" style="position:absolute;margin-left:184.45pt;margin-top:111.2pt;width:128.4pt;height:67.25pt;z-index:2517104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66" behindDoc="0" locked="0" layoutInCell="1" allowOverlap="1" wp14:anchorId="0DB54752" wp14:editId="633BCB4E">
                <wp:simplePos x="0" y="0"/>
                <wp:positionH relativeFrom="column">
                  <wp:posOffset>832665</wp:posOffset>
                </wp:positionH>
                <wp:positionV relativeFrom="paragraph">
                  <wp:posOffset>972401</wp:posOffset>
                </wp:positionV>
                <wp:extent cx="845388" cy="439767"/>
                <wp:effectExtent l="0" t="0" r="12065" b="17780"/>
                <wp:wrapNone/>
                <wp:docPr id="469895051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388" cy="4397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1D5FE6" id="직사각형 3" o:spid="_x0000_s1026" style="position:absolute;margin-left:65.55pt;margin-top:76.55pt;width:66.55pt;height:34.65pt;z-index:25170841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" filled="f" strokecolor="red" strokeweight="2pt"/>
            </w:pict>
          </mc:Fallback>
        </mc:AlternateContent>
      </w:r>
      <w:r w:rsidRPr="00E64860">
        <w:rPr>
          <w:noProof/>
        </w:rPr>
        <w:drawing>
          <wp:inline distT="0" distB="0" distL="0" distR="0" wp14:anchorId="0279516A" wp14:editId="7C14C904">
            <wp:extent cx="6332220" cy="3403600"/>
            <wp:effectExtent l="0" t="0" r="0" b="6350"/>
            <wp:docPr id="1878037585" name="그림 1" descr="텍스트, 스크린샷, 소프트웨어, 컴퓨터 아이콘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037585" name="그림 1" descr="텍스트, 스크린샷, 소프트웨어, 컴퓨터 아이콘이(가) 표시된 사진&#10;&#10;AI 생성 콘텐츠는 정확하지 않을 수 있습니다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0E187" w14:textId="255A32F9" w:rsidR="008966FA" w:rsidRDefault="008966FA" w:rsidP="00EF3799">
      <w:pPr>
        <w:pStyle w:val="3"/>
        <w:numPr>
          <w:ilvl w:val="2"/>
          <w:numId w:val="13"/>
        </w:numPr>
        <w:jc w:val="left"/>
      </w:pPr>
      <w:bookmarkStart w:id="21" w:name="_Toc207190831"/>
      <w:r>
        <w:rPr>
          <w:rFonts w:hint="eastAsia"/>
        </w:rPr>
        <w:t>분석환경(공용 분석환경)</w:t>
      </w:r>
      <w:bookmarkEnd w:id="21"/>
    </w:p>
    <w:p w14:paraId="63DE5393" w14:textId="1DB0F70E" w:rsidR="004302B1" w:rsidRDefault="004302B1" w:rsidP="00D62073">
      <w:pPr>
        <w:jc w:val="left"/>
        <w:rPr>
          <w:lang w:val="en-GB"/>
        </w:rPr>
      </w:pPr>
      <w:r w:rsidRPr="004302B1">
        <w:rPr>
          <w:rFonts w:hint="eastAsia"/>
          <w:lang w:val="en-GB"/>
        </w:rPr>
        <w:t>분석과제에</w:t>
      </w:r>
      <w:r w:rsidRPr="004302B1">
        <w:rPr>
          <w:lang w:val="en-GB"/>
        </w:rPr>
        <w:t xml:space="preserve"> 소속된 사용자는 </w:t>
      </w:r>
      <w:r w:rsidR="006F0AC6">
        <w:rPr>
          <w:rFonts w:hint="eastAsia"/>
          <w:lang w:val="en-GB"/>
        </w:rPr>
        <w:t xml:space="preserve">사전에 생성된 </w:t>
      </w:r>
      <w:proofErr w:type="spellStart"/>
      <w:r w:rsidR="006A2529">
        <w:rPr>
          <w:rFonts w:hint="eastAsia"/>
          <w:lang w:val="en-GB"/>
        </w:rPr>
        <w:t>Jupyter</w:t>
      </w:r>
      <w:proofErr w:type="spellEnd"/>
      <w:r w:rsidR="006A2529">
        <w:rPr>
          <w:rFonts w:hint="eastAsia"/>
          <w:lang w:val="en-GB"/>
        </w:rPr>
        <w:t xml:space="preserve"> Hub</w:t>
      </w:r>
      <w:r w:rsidR="00414B89">
        <w:rPr>
          <w:rFonts w:hint="eastAsia"/>
          <w:lang w:val="en-GB"/>
        </w:rPr>
        <w:t>의</w:t>
      </w:r>
      <w:r w:rsidR="006A2529">
        <w:rPr>
          <w:rFonts w:hint="eastAsia"/>
          <w:lang w:val="en-GB"/>
        </w:rPr>
        <w:t xml:space="preserve"> </w:t>
      </w:r>
      <w:r w:rsidR="00C61ECC">
        <w:rPr>
          <w:rFonts w:hint="eastAsia"/>
          <w:lang w:val="en-GB"/>
        </w:rPr>
        <w:t xml:space="preserve">접속 </w:t>
      </w:r>
      <w:r w:rsidR="006A2529">
        <w:rPr>
          <w:rFonts w:hint="eastAsia"/>
          <w:lang w:val="en-GB"/>
        </w:rPr>
        <w:t xml:space="preserve">URL을 등록하여 </w:t>
      </w:r>
      <w:r w:rsidR="008B49FD">
        <w:rPr>
          <w:rFonts w:hint="eastAsia"/>
          <w:lang w:val="en-GB"/>
        </w:rPr>
        <w:t xml:space="preserve">해당 URL로 </w:t>
      </w:r>
      <w:r w:rsidR="006A2529">
        <w:rPr>
          <w:rFonts w:hint="eastAsia"/>
          <w:lang w:val="en-GB"/>
        </w:rPr>
        <w:t xml:space="preserve">바로 </w:t>
      </w:r>
      <w:r w:rsidR="008B49FD">
        <w:rPr>
          <w:rFonts w:hint="eastAsia"/>
          <w:lang w:val="en-GB"/>
        </w:rPr>
        <w:t>접근</w:t>
      </w:r>
      <w:r w:rsidR="006A2529">
        <w:rPr>
          <w:rFonts w:hint="eastAsia"/>
          <w:lang w:val="en-GB"/>
        </w:rPr>
        <w:t>할 수 있는 공용 분석</w:t>
      </w:r>
      <w:r w:rsidR="008B49FD">
        <w:rPr>
          <w:rFonts w:hint="eastAsia"/>
          <w:lang w:val="en-GB"/>
        </w:rPr>
        <w:t>환경을</w:t>
      </w:r>
      <w:r w:rsidR="006A2529">
        <w:rPr>
          <w:rFonts w:hint="eastAsia"/>
          <w:lang w:val="en-GB"/>
        </w:rPr>
        <w:t xml:space="preserve"> 등록할 수 있습니다.</w:t>
      </w:r>
    </w:p>
    <w:p w14:paraId="0142F369" w14:textId="12B34471" w:rsidR="000535A8" w:rsidRDefault="000535A8" w:rsidP="00EF3799">
      <w:pPr>
        <w:pStyle w:val="afe"/>
        <w:numPr>
          <w:ilvl w:val="0"/>
          <w:numId w:val="9"/>
        </w:numPr>
        <w:ind w:leftChars="0"/>
        <w:jc w:val="left"/>
      </w:pPr>
      <w:r>
        <w:rPr>
          <w:rFonts w:hint="eastAsia"/>
        </w:rPr>
        <w:t>[새 환경 추가+] 버튼을 클릭</w:t>
      </w:r>
      <w:r w:rsidR="000872BD">
        <w:rPr>
          <w:rFonts w:hint="eastAsia"/>
        </w:rPr>
        <w:t>합니</w:t>
      </w:r>
      <w:r>
        <w:rPr>
          <w:rFonts w:hint="eastAsia"/>
        </w:rPr>
        <w:t>다.(공용 환경)</w:t>
      </w:r>
    </w:p>
    <w:p w14:paraId="0080B786" w14:textId="00F2716D" w:rsidR="000535A8" w:rsidRDefault="00955C48" w:rsidP="00955C48">
      <w:pPr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69" behindDoc="0" locked="0" layoutInCell="1" allowOverlap="1" wp14:anchorId="1B3829B4" wp14:editId="4C1EC694">
                <wp:simplePos x="0" y="0"/>
                <wp:positionH relativeFrom="column">
                  <wp:posOffset>4998540</wp:posOffset>
                </wp:positionH>
                <wp:positionV relativeFrom="paragraph">
                  <wp:posOffset>704335</wp:posOffset>
                </wp:positionV>
                <wp:extent cx="448573" cy="181155"/>
                <wp:effectExtent l="0" t="0" r="27940" b="28575"/>
                <wp:wrapNone/>
                <wp:docPr id="1283800278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573" cy="1811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F01FC2" id="직사각형 3" o:spid="_x0000_s1026" style="position:absolute;margin-left:393.6pt;margin-top:55.45pt;width:35.3pt;height:14.25pt;z-index:2517145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68" behindDoc="0" locked="0" layoutInCell="1" allowOverlap="1" wp14:anchorId="22FEF50C" wp14:editId="140C813D">
                <wp:simplePos x="0" y="0"/>
                <wp:positionH relativeFrom="column">
                  <wp:posOffset>1289865</wp:posOffset>
                </wp:positionH>
                <wp:positionV relativeFrom="paragraph">
                  <wp:posOffset>541128</wp:posOffset>
                </wp:positionV>
                <wp:extent cx="448573" cy="181155"/>
                <wp:effectExtent l="0" t="0" r="27940" b="28575"/>
                <wp:wrapNone/>
                <wp:docPr id="322734435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573" cy="1811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B29BC" id="직사각형 3" o:spid="_x0000_s1026" style="position:absolute;margin-left:101.55pt;margin-top:42.6pt;width:35.3pt;height:14.25pt;z-index:25171251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" filled="f" strokecolor="red" strokeweight="2pt"/>
            </w:pict>
          </mc:Fallback>
        </mc:AlternateContent>
      </w:r>
      <w:r w:rsidRPr="00955C48">
        <w:rPr>
          <w:noProof/>
        </w:rPr>
        <w:drawing>
          <wp:inline distT="0" distB="0" distL="0" distR="0" wp14:anchorId="23B6E82B" wp14:editId="1FA152D5">
            <wp:extent cx="6332220" cy="3403600"/>
            <wp:effectExtent l="0" t="0" r="0" b="6350"/>
            <wp:docPr id="1896252633" name="그림 1" descr="텍스트, 스크린샷, 소프트웨어, 컴퓨터 아이콘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252633" name="그림 1" descr="텍스트, 스크린샷, 소프트웨어, 컴퓨터 아이콘이(가) 표시된 사진&#10;&#10;AI 생성 콘텐츠는 정확하지 않을 수 있습니다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D41E2" w14:textId="6A15F7FA" w:rsidR="000535A8" w:rsidRDefault="000535A8" w:rsidP="00EF3799">
      <w:pPr>
        <w:pStyle w:val="afe"/>
        <w:numPr>
          <w:ilvl w:val="0"/>
          <w:numId w:val="9"/>
        </w:numPr>
        <w:ind w:leftChars="0"/>
        <w:jc w:val="left"/>
      </w:pPr>
      <w:r>
        <w:rPr>
          <w:rFonts w:hint="eastAsia"/>
        </w:rPr>
        <w:t xml:space="preserve">정보 입력 후 [분석환경 추가]버튼을 통해 </w:t>
      </w:r>
      <w:r w:rsidR="00DF344E">
        <w:rPr>
          <w:rFonts w:hint="eastAsia"/>
        </w:rPr>
        <w:t>등록</w:t>
      </w:r>
      <w:r w:rsidR="000872BD">
        <w:rPr>
          <w:rFonts w:hint="eastAsia"/>
        </w:rPr>
        <w:t>합니</w:t>
      </w:r>
      <w:r>
        <w:rPr>
          <w:rFonts w:hint="eastAsia"/>
        </w:rPr>
        <w:t>다.</w:t>
      </w:r>
    </w:p>
    <w:p w14:paraId="48A554E7" w14:textId="0C77E6B9" w:rsidR="000535A8" w:rsidRDefault="006A3EAD" w:rsidP="006A3EAD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0" behindDoc="0" locked="0" layoutInCell="1" allowOverlap="1" wp14:anchorId="4E99DD6E" wp14:editId="60CD28E2">
                <wp:simplePos x="0" y="0"/>
                <wp:positionH relativeFrom="column">
                  <wp:posOffset>5827359</wp:posOffset>
                </wp:positionH>
                <wp:positionV relativeFrom="paragraph">
                  <wp:posOffset>3059993</wp:posOffset>
                </wp:positionV>
                <wp:extent cx="413804" cy="189781"/>
                <wp:effectExtent l="0" t="0" r="24765" b="20320"/>
                <wp:wrapNone/>
                <wp:docPr id="795085057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804" cy="18978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77585D" id="직사각형 3" o:spid="_x0000_s1026" style="position:absolute;margin-left:458.85pt;margin-top:240.95pt;width:32.6pt;height:14.95pt;z-index:25171661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" filled="f" strokecolor="red" strokeweight="2pt"/>
            </w:pict>
          </mc:Fallback>
        </mc:AlternateContent>
      </w:r>
      <w:r w:rsidRPr="006A3EAD">
        <w:rPr>
          <w:noProof/>
        </w:rPr>
        <w:drawing>
          <wp:inline distT="0" distB="0" distL="0" distR="0" wp14:anchorId="28529387" wp14:editId="7CF3B43A">
            <wp:extent cx="6332220" cy="3403600"/>
            <wp:effectExtent l="0" t="0" r="0" b="6350"/>
            <wp:docPr id="1244448300" name="그림 1" descr="텍스트, 스크린샷, 소프트웨어, 컴퓨터 아이콘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448300" name="그림 1" descr="텍스트, 스크린샷, 소프트웨어, 컴퓨터 아이콘이(가) 표시된 사진&#10;&#10;AI 생성 콘텐츠는 정확하지 않을 수 있습니다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EC53" w14:textId="6139DBA2" w:rsidR="000535A8" w:rsidRDefault="00DF344E" w:rsidP="00EF3799">
      <w:pPr>
        <w:pStyle w:val="afe"/>
        <w:numPr>
          <w:ilvl w:val="0"/>
          <w:numId w:val="9"/>
        </w:numPr>
        <w:ind w:leftChars="0"/>
        <w:jc w:val="left"/>
      </w:pPr>
      <w:r>
        <w:rPr>
          <w:rFonts w:hint="eastAsia"/>
        </w:rPr>
        <w:t>등록한</w:t>
      </w:r>
      <w:r w:rsidR="000535A8">
        <w:rPr>
          <w:rFonts w:hint="eastAsia"/>
        </w:rPr>
        <w:t xml:space="preserve"> 분석환경은 분석환경 페이지에서 확인할 수 있</w:t>
      </w:r>
      <w:r w:rsidR="000872BD">
        <w:rPr>
          <w:rFonts w:hint="eastAsia"/>
        </w:rPr>
        <w:t>습니</w:t>
      </w:r>
      <w:r w:rsidR="000535A8">
        <w:rPr>
          <w:rFonts w:hint="eastAsia"/>
        </w:rPr>
        <w:t>다.</w:t>
      </w:r>
    </w:p>
    <w:p w14:paraId="22563963" w14:textId="44D9C777" w:rsidR="000872BD" w:rsidRDefault="000535A8" w:rsidP="00EE7B96">
      <w:pPr>
        <w:pStyle w:val="afe"/>
        <w:ind w:leftChars="0" w:left="880"/>
        <w:jc w:val="left"/>
        <w:rPr>
          <w:u w:val="single"/>
        </w:rPr>
      </w:pPr>
      <w:r>
        <w:rPr>
          <w:rFonts w:hint="eastAsia"/>
          <w:u w:val="single"/>
        </w:rPr>
        <w:t>분석환경</w:t>
      </w:r>
      <w:r w:rsidRPr="00AC510C">
        <w:rPr>
          <w:u w:val="single"/>
        </w:rPr>
        <w:t xml:space="preserve"> &gt; </w:t>
      </w:r>
      <w:r w:rsidR="00DF344E">
        <w:rPr>
          <w:rFonts w:hint="eastAsia"/>
          <w:u w:val="single"/>
        </w:rPr>
        <w:t>공용</w:t>
      </w:r>
      <w:r>
        <w:rPr>
          <w:rFonts w:hint="eastAsia"/>
          <w:u w:val="single"/>
        </w:rPr>
        <w:t>분석환경</w:t>
      </w:r>
    </w:p>
    <w:p w14:paraId="55BAD7D1" w14:textId="6EDAF3F0" w:rsidR="00EE7B96" w:rsidRPr="00EE7B96" w:rsidRDefault="006A3EAD" w:rsidP="00EE7B96">
      <w:pPr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71" behindDoc="0" locked="0" layoutInCell="1" allowOverlap="1" wp14:anchorId="10DE916F" wp14:editId="12BE25D3">
                <wp:simplePos x="0" y="0"/>
                <wp:positionH relativeFrom="column">
                  <wp:posOffset>815412</wp:posOffset>
                </wp:positionH>
                <wp:positionV relativeFrom="paragraph">
                  <wp:posOffset>1495939</wp:posOffset>
                </wp:positionV>
                <wp:extent cx="5469147" cy="439947"/>
                <wp:effectExtent l="0" t="0" r="17780" b="17780"/>
                <wp:wrapNone/>
                <wp:docPr id="441803289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9147" cy="4399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9BE6CA" id="직사각형 3" o:spid="_x0000_s1026" style="position:absolute;margin-left:64.2pt;margin-top:117.8pt;width:430.65pt;height:34.65pt;z-index:2517186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" filled="f" strokecolor="red" strokeweight="2pt"/>
            </w:pict>
          </mc:Fallback>
        </mc:AlternateContent>
      </w:r>
      <w:r w:rsidRPr="006A3EAD">
        <w:rPr>
          <w:noProof/>
        </w:rPr>
        <w:drawing>
          <wp:inline distT="0" distB="0" distL="0" distR="0" wp14:anchorId="48A18EEC" wp14:editId="440142E6">
            <wp:extent cx="6332220" cy="3403600"/>
            <wp:effectExtent l="0" t="0" r="0" b="6350"/>
            <wp:docPr id="201521733" name="그림 1" descr="텍스트, 스크린샷, 소프트웨어, 컴퓨터 아이콘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21733" name="그림 1" descr="텍스트, 스크린샷, 소프트웨어, 컴퓨터 아이콘이(가) 표시된 사진&#10;&#10;AI 생성 콘텐츠는 정확하지 않을 수 있습니다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4205C" w14:textId="796532E0" w:rsidR="002D2489" w:rsidRDefault="002D2489" w:rsidP="002D2489">
      <w:pPr>
        <w:pStyle w:val="afe"/>
        <w:numPr>
          <w:ilvl w:val="0"/>
          <w:numId w:val="9"/>
        </w:numPr>
        <w:ind w:leftChars="0"/>
        <w:jc w:val="left"/>
      </w:pPr>
      <w:r>
        <w:rPr>
          <w:rFonts w:hint="eastAsia"/>
        </w:rPr>
        <w:t>생성 후 분석환경을 자유롭게 사용할 수 있으며 이후 수정도 가능합니다. (소속 과제는 고정)</w:t>
      </w:r>
    </w:p>
    <w:p w14:paraId="2074840C" w14:textId="77777777" w:rsidR="002D2489" w:rsidRDefault="002D2489" w:rsidP="002D2489">
      <w:pPr>
        <w:jc w:val="left"/>
      </w:pPr>
    </w:p>
    <w:p w14:paraId="3A1B3A7B" w14:textId="77777777" w:rsidR="00F11485" w:rsidRDefault="00F11485" w:rsidP="002D2489">
      <w:pPr>
        <w:jc w:val="left"/>
      </w:pPr>
    </w:p>
    <w:p w14:paraId="53574FEC" w14:textId="6B7F2C1A" w:rsidR="00F11485" w:rsidRDefault="00F11485" w:rsidP="00F11485">
      <w:pPr>
        <w:pStyle w:val="20"/>
        <w:numPr>
          <w:ilvl w:val="1"/>
          <w:numId w:val="13"/>
        </w:numPr>
        <w:jc w:val="left"/>
      </w:pPr>
      <w:r>
        <w:rPr>
          <w:rFonts w:hint="eastAsia"/>
        </w:rPr>
        <w:t>분석과제(Inference)</w:t>
      </w:r>
    </w:p>
    <w:p w14:paraId="57A1E4F4" w14:textId="14C93DC3" w:rsidR="00F11485" w:rsidRDefault="004229F4" w:rsidP="00F11485">
      <w:pPr>
        <w:jc w:val="left"/>
        <w:rPr>
          <w:lang w:val="en-GB"/>
        </w:rPr>
      </w:pPr>
      <w:r>
        <w:rPr>
          <w:rFonts w:hint="eastAsia"/>
          <w:lang w:val="en-GB"/>
        </w:rPr>
        <w:t>Inference</w:t>
      </w:r>
      <w:r w:rsidR="00F11485">
        <w:rPr>
          <w:rFonts w:hint="eastAsia"/>
          <w:lang w:val="en-GB"/>
        </w:rPr>
        <w:t xml:space="preserve"> 영역은 </w:t>
      </w:r>
      <w:r>
        <w:rPr>
          <w:rFonts w:hint="eastAsia"/>
          <w:lang w:val="en-GB"/>
        </w:rPr>
        <w:t>Training</w:t>
      </w:r>
      <w:r w:rsidR="00F11485">
        <w:rPr>
          <w:rFonts w:hint="eastAsia"/>
          <w:lang w:val="en-GB"/>
        </w:rPr>
        <w:t xml:space="preserve"> 환경에서 </w:t>
      </w:r>
      <w:r>
        <w:rPr>
          <w:rFonts w:hint="eastAsia"/>
          <w:lang w:val="en-GB"/>
        </w:rPr>
        <w:t>생성된</w:t>
      </w:r>
      <w:r w:rsidR="00F11485">
        <w:rPr>
          <w:rFonts w:hint="eastAsia"/>
          <w:lang w:val="en-GB"/>
        </w:rPr>
        <w:t xml:space="preserve"> 모델을 </w:t>
      </w:r>
      <w:r>
        <w:rPr>
          <w:rFonts w:hint="eastAsia"/>
          <w:lang w:val="en-GB"/>
        </w:rPr>
        <w:t>실제 서비스에서 사용할 수 있도록 배포하고 활용하는 모든 과정을 포함합니다.</w:t>
      </w:r>
    </w:p>
    <w:p w14:paraId="6AA67FD9" w14:textId="7670E313" w:rsidR="00051256" w:rsidRDefault="00051256" w:rsidP="00F11485">
      <w:pPr>
        <w:jc w:val="left"/>
        <w:rPr>
          <w:lang w:val="en-GB"/>
        </w:rPr>
      </w:pPr>
      <w:r>
        <w:rPr>
          <w:rFonts w:hint="eastAsia"/>
          <w:lang w:val="en-GB"/>
        </w:rPr>
        <w:t>진행하는 모든 작업(Pipeline 등)은 Inference 영역의 리소스를 사용합니다.</w:t>
      </w:r>
    </w:p>
    <w:p w14:paraId="42303B7E" w14:textId="01996099" w:rsidR="00F11485" w:rsidRPr="00FF4B39" w:rsidRDefault="00051256" w:rsidP="00F11485">
      <w:pPr>
        <w:jc w:val="left"/>
        <w:rPr>
          <w:rFonts w:hint="eastAsia"/>
          <w:lang w:val="en-GB"/>
        </w:rPr>
      </w:pPr>
      <w:r>
        <w:rPr>
          <w:rFonts w:hint="eastAsia"/>
          <w:lang w:val="en-GB"/>
        </w:rPr>
        <w:t>분석과제를 처음 생성할 때 함께 신청하거나 이미 생성된 분석과제를 수정하여 분석과제에 Inference 영역을 추가할 수 있습니다.</w:t>
      </w:r>
    </w:p>
    <w:p w14:paraId="4F67296A" w14:textId="77777777" w:rsidR="00F11485" w:rsidRPr="0079682A" w:rsidRDefault="00F11485" w:rsidP="00F11485">
      <w:pPr>
        <w:pStyle w:val="3"/>
        <w:numPr>
          <w:ilvl w:val="2"/>
          <w:numId w:val="13"/>
        </w:numPr>
      </w:pPr>
      <w:r w:rsidRPr="0079682A">
        <w:rPr>
          <w:rFonts w:hint="eastAsia"/>
          <w:bCs/>
          <w:iCs/>
        </w:rPr>
        <w:lastRenderedPageBreak/>
        <w:t>분석과제 생성</w:t>
      </w:r>
    </w:p>
    <w:p w14:paraId="76125096" w14:textId="44A54C0C" w:rsidR="00F11485" w:rsidRDefault="00F11485" w:rsidP="00F11485">
      <w:pPr>
        <w:jc w:val="center"/>
      </w:pPr>
      <w:r w:rsidRPr="001C050B">
        <w:rPr>
          <w:noProof/>
          <w:sz w:val="10"/>
          <w:szCs w:val="10"/>
          <w:lang w:val="en-GB"/>
        </w:rPr>
        <mc:AlternateContent>
          <mc:Choice Requires="wps">
            <w:drawing>
              <wp:anchor distT="0" distB="0" distL="114300" distR="114300" simplePos="0" relativeHeight="251662408" behindDoc="0" locked="0" layoutInCell="1" allowOverlap="1" wp14:anchorId="1B244326" wp14:editId="5116F151">
                <wp:simplePos x="0" y="0"/>
                <wp:positionH relativeFrom="column">
                  <wp:posOffset>3664137</wp:posOffset>
                </wp:positionH>
                <wp:positionV relativeFrom="paragraph">
                  <wp:posOffset>1623508</wp:posOffset>
                </wp:positionV>
                <wp:extent cx="149860" cy="149860"/>
                <wp:effectExtent l="0" t="0" r="2540" b="2540"/>
                <wp:wrapNone/>
                <wp:docPr id="1626272268" name="타원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60" cy="149860"/>
                        </a:xfrm>
                        <a:prstGeom prst="ellipse">
                          <a:avLst/>
                        </a:prstGeom>
                        <a:solidFill>
                          <a:srgbClr val="EE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492CBB" w14:textId="77777777" w:rsidR="00F11485" w:rsidRPr="00344725" w:rsidRDefault="00F11485" w:rsidP="00F11485">
                            <w:pPr>
                              <w:jc w:val="center"/>
                              <w:rPr>
                                <w:rFonts w:ascii="KB금융 본문체 Light" w:eastAsia="KB금융 본문체 Light" w:hAnsi="KB금융 본문체 Light"/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344725">
                              <w:rPr>
                                <w:rFonts w:ascii="KB금융 본문체 Light" w:eastAsia="KB금융 본문체 Light" w:hAnsi="KB금융 본문체 Light" w:hint="eastAsia"/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244326" id="_x0000_s1039" style="position:absolute;left:0;text-align:left;margin-left:288.5pt;margin-top:127.85pt;width:11.8pt;height:11.8pt;z-index:251662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" fillcolor="#e00" stroked="f" strokeweight="2pt">
                <v:textbox inset="0,0,0,0">
                  <w:txbxContent>
                    <w:p w14:paraId="18492CBB" w14:textId="77777777" w:rsidR="00F11485" w:rsidRPr="00344725" w:rsidRDefault="00F11485" w:rsidP="00F11485">
                      <w:pPr>
                        <w:jc w:val="center"/>
                        <w:rPr>
                          <w:rFonts w:ascii="KB금융 본문체 Light" w:eastAsia="KB금융 본문체 Light" w:hAnsi="KB금융 본문체 Light"/>
                          <w:b/>
                          <w:bCs/>
                          <w:color w:val="FFFFFF" w:themeColor="background1"/>
                          <w:sz w:val="10"/>
                          <w:szCs w:val="1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344725">
                        <w:rPr>
                          <w:rFonts w:ascii="KB금융 본문체 Light" w:eastAsia="KB금융 본문체 Light" w:hAnsi="KB금융 본문체 Light" w:hint="eastAsia"/>
                          <w:b/>
                          <w:bCs/>
                          <w:color w:val="FFFFFF" w:themeColor="background1"/>
                          <w:sz w:val="10"/>
                          <w:szCs w:val="1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84" behindDoc="0" locked="0" layoutInCell="1" allowOverlap="1" wp14:anchorId="3EA55CF7" wp14:editId="68EC4838">
                <wp:simplePos x="0" y="0"/>
                <wp:positionH relativeFrom="column">
                  <wp:posOffset>3710305</wp:posOffset>
                </wp:positionH>
                <wp:positionV relativeFrom="paragraph">
                  <wp:posOffset>4174078</wp:posOffset>
                </wp:positionV>
                <wp:extent cx="547370" cy="227965"/>
                <wp:effectExtent l="0" t="0" r="24130" b="19685"/>
                <wp:wrapNone/>
                <wp:docPr id="2113477379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370" cy="2279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BCDA8B" id="직사각형 3" o:spid="_x0000_s1026" style="position:absolute;margin-left:292.15pt;margin-top:328.65pt;width:43.1pt;height:17.95pt;z-index:251661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4B9B7A0A" wp14:editId="26A5A87A">
            <wp:extent cx="2125683" cy="4404685"/>
            <wp:effectExtent l="0" t="0" r="7620" b="0"/>
            <wp:docPr id="1823426640" name="그림 1" descr="텍스트, 스크린샷, 소프트웨어, 컴퓨터 아이콘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011946" name="그림 1" descr="텍스트, 스크린샷, 소프트웨어, 컴퓨터 아이콘이(가) 표시된 사진&#10;&#10;AI가 생성한 콘텐츠는 부정확할 수 있습니다."/>
                    <pic:cNvPicPr/>
                  </pic:nvPicPr>
                  <pic:blipFill rotWithShape="1">
                    <a:blip r:embed="rId22"/>
                    <a:srcRect l="64380" t="13644" r="703"/>
                    <a:stretch/>
                  </pic:blipFill>
                  <pic:spPr bwMode="auto">
                    <a:xfrm>
                      <a:off x="0" y="0"/>
                      <a:ext cx="2125683" cy="4404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A8C45" w14:textId="7455DA91" w:rsidR="00F11485" w:rsidRDefault="00AA16C9" w:rsidP="00AA16C9">
      <w:pPr>
        <w:pStyle w:val="afe"/>
        <w:numPr>
          <w:ilvl w:val="0"/>
          <w:numId w:val="28"/>
        </w:numPr>
        <w:ind w:leftChars="0"/>
        <w:jc w:val="left"/>
        <w:rPr>
          <w:lang w:val="en-GB"/>
        </w:rPr>
      </w:pPr>
      <w:r>
        <w:rPr>
          <w:rFonts w:hint="eastAsia"/>
          <w:lang w:val="en-GB"/>
        </w:rPr>
        <w:t xml:space="preserve">Inference영역 리소스가 필요할 경우 </w:t>
      </w:r>
      <w:proofErr w:type="spellStart"/>
      <w:r>
        <w:rPr>
          <w:rFonts w:hint="eastAsia"/>
          <w:lang w:val="en-GB"/>
        </w:rPr>
        <w:t>토글</w:t>
      </w:r>
      <w:proofErr w:type="spellEnd"/>
      <w:r>
        <w:rPr>
          <w:rFonts w:hint="eastAsia"/>
          <w:lang w:val="en-GB"/>
        </w:rPr>
        <w:t xml:space="preserve"> 버튼을 클릭하여 활성화 후 리소스를 입력하여 신청합니다.</w:t>
      </w:r>
      <w:r>
        <w:rPr>
          <w:lang w:val="en-GB"/>
        </w:rPr>
        <w:br/>
      </w:r>
      <w:r w:rsidR="008B7F79" w:rsidRPr="008B7F79">
        <w:rPr>
          <w:rFonts w:hint="eastAsia"/>
          <w:b/>
          <w:bCs/>
          <w:lang w:val="en-GB"/>
        </w:rPr>
        <w:t xml:space="preserve">* </w:t>
      </w:r>
      <w:proofErr w:type="spellStart"/>
      <w:r w:rsidR="008B7F79" w:rsidRPr="008B7F79">
        <w:rPr>
          <w:rFonts w:hint="eastAsia"/>
          <w:b/>
          <w:bCs/>
          <w:lang w:val="en-GB"/>
        </w:rPr>
        <w:t>신청전</w:t>
      </w:r>
      <w:proofErr w:type="spellEnd"/>
      <w:r w:rsidR="008B7F79" w:rsidRPr="008B7F79">
        <w:rPr>
          <w:rFonts w:hint="eastAsia"/>
          <w:b/>
          <w:bCs/>
          <w:lang w:val="en-GB"/>
        </w:rPr>
        <w:t xml:space="preserve"> 반드시 </w:t>
      </w:r>
      <w:proofErr w:type="spellStart"/>
      <w:r w:rsidR="008B7F79" w:rsidRPr="008B7F79">
        <w:rPr>
          <w:rFonts w:hint="eastAsia"/>
          <w:b/>
          <w:bCs/>
          <w:lang w:val="en-GB"/>
        </w:rPr>
        <w:t>분석플랫폼팀과</w:t>
      </w:r>
      <w:proofErr w:type="spellEnd"/>
      <w:r w:rsidR="008B7F79" w:rsidRPr="008B7F79">
        <w:rPr>
          <w:rFonts w:hint="eastAsia"/>
          <w:b/>
          <w:bCs/>
          <w:lang w:val="en-GB"/>
        </w:rPr>
        <w:t xml:space="preserve"> 사전협의 후 신청해야 합니다.</w:t>
      </w:r>
      <w:r w:rsidR="008B7F79" w:rsidRPr="008B7F79">
        <w:rPr>
          <w:b/>
          <w:bCs/>
          <w:lang w:val="en-GB"/>
        </w:rPr>
        <w:br/>
      </w:r>
      <w:r w:rsidR="008B7F79" w:rsidRPr="008B7F79">
        <w:rPr>
          <w:rFonts w:hint="eastAsia"/>
          <w:b/>
          <w:bCs/>
          <w:lang w:val="en-GB"/>
        </w:rPr>
        <w:t>* 이외 3.3.1.1. 과정과 동일</w:t>
      </w:r>
    </w:p>
    <w:p w14:paraId="16D59556" w14:textId="77777777" w:rsidR="00F11485" w:rsidRPr="001818A6" w:rsidRDefault="00F11485" w:rsidP="00F11485">
      <w:pPr>
        <w:jc w:val="left"/>
        <w:rPr>
          <w:lang w:val="en-GB"/>
        </w:rPr>
      </w:pPr>
    </w:p>
    <w:p w14:paraId="5D383120" w14:textId="77777777" w:rsidR="00F11485" w:rsidRPr="0079682A" w:rsidRDefault="00F11485" w:rsidP="00F11485">
      <w:pPr>
        <w:pStyle w:val="3"/>
        <w:numPr>
          <w:ilvl w:val="2"/>
          <w:numId w:val="13"/>
        </w:numPr>
      </w:pPr>
      <w:r w:rsidRPr="0079682A">
        <w:rPr>
          <w:rFonts w:hint="eastAsia"/>
          <w:bCs/>
          <w:iCs/>
        </w:rPr>
        <w:t>분석과제 수정</w:t>
      </w:r>
    </w:p>
    <w:p w14:paraId="4FC18DBD" w14:textId="73BAC855" w:rsidR="00F11485" w:rsidRPr="00AE4ABA" w:rsidRDefault="00813B59" w:rsidP="001566A8">
      <w:pPr>
        <w:jc w:val="left"/>
        <w:rPr>
          <w:i/>
          <w:iCs/>
          <w:color w:val="808080" w:themeColor="background1" w:themeShade="80"/>
          <w:sz w:val="18"/>
          <w:szCs w:val="16"/>
        </w:rPr>
      </w:pPr>
      <w:r w:rsidRPr="00AE4ABA">
        <w:rPr>
          <w:rFonts w:hint="eastAsia"/>
          <w:i/>
          <w:iCs/>
          <w:color w:val="808080" w:themeColor="background1" w:themeShade="80"/>
          <w:sz w:val="18"/>
          <w:szCs w:val="16"/>
        </w:rPr>
        <w:t>3.3.1.2. 분석과제 수정, 4.4.1.1.의 Inference영역 참고하여 리소스 입력 후 수정 요청</w:t>
      </w:r>
    </w:p>
    <w:p w14:paraId="774CC0E1" w14:textId="04226A13" w:rsidR="00F11485" w:rsidRDefault="00F11485" w:rsidP="00953D66">
      <w:pPr>
        <w:jc w:val="left"/>
        <w:rPr>
          <w:rFonts w:hint="eastAsia"/>
        </w:rPr>
      </w:pPr>
    </w:p>
    <w:p w14:paraId="56906309" w14:textId="77777777" w:rsidR="00F11485" w:rsidRPr="0079682A" w:rsidRDefault="00F11485" w:rsidP="00F11485">
      <w:pPr>
        <w:pStyle w:val="3"/>
        <w:numPr>
          <w:ilvl w:val="2"/>
          <w:numId w:val="13"/>
        </w:numPr>
      </w:pPr>
      <w:r w:rsidRPr="0079682A">
        <w:rPr>
          <w:rFonts w:hint="eastAsia"/>
          <w:bCs/>
          <w:iCs/>
        </w:rPr>
        <w:t>분석과제 만료</w:t>
      </w:r>
    </w:p>
    <w:p w14:paraId="78E13E99" w14:textId="030891E0" w:rsidR="00F11485" w:rsidRDefault="00953D66" w:rsidP="00953D66">
      <w:pPr>
        <w:jc w:val="left"/>
        <w:rPr>
          <w:rFonts w:hint="eastAsia"/>
        </w:rPr>
      </w:pPr>
      <w:r w:rsidRPr="00AE4ABA">
        <w:rPr>
          <w:rFonts w:hint="eastAsia"/>
          <w:i/>
          <w:iCs/>
          <w:color w:val="808080" w:themeColor="background1" w:themeShade="80"/>
          <w:sz w:val="18"/>
          <w:szCs w:val="16"/>
        </w:rPr>
        <w:t>3.3.1.</w:t>
      </w:r>
      <w:r w:rsidR="0016509F">
        <w:rPr>
          <w:rFonts w:hint="eastAsia"/>
          <w:i/>
          <w:iCs/>
          <w:color w:val="808080" w:themeColor="background1" w:themeShade="80"/>
          <w:sz w:val="18"/>
          <w:szCs w:val="16"/>
        </w:rPr>
        <w:t>3</w:t>
      </w:r>
      <w:r w:rsidRPr="00AE4ABA">
        <w:rPr>
          <w:rFonts w:hint="eastAsia"/>
          <w:i/>
          <w:iCs/>
          <w:color w:val="808080" w:themeColor="background1" w:themeShade="80"/>
          <w:sz w:val="18"/>
          <w:szCs w:val="16"/>
        </w:rPr>
        <w:t xml:space="preserve">. 분석과제 </w:t>
      </w:r>
      <w:r w:rsidR="0016509F">
        <w:rPr>
          <w:rFonts w:hint="eastAsia"/>
          <w:i/>
          <w:iCs/>
          <w:color w:val="808080" w:themeColor="background1" w:themeShade="80"/>
          <w:sz w:val="18"/>
          <w:szCs w:val="16"/>
        </w:rPr>
        <w:t>만료 내용과 동일</w:t>
      </w:r>
    </w:p>
    <w:p w14:paraId="7692EFBB" w14:textId="77777777" w:rsidR="00F11485" w:rsidRPr="00684D72" w:rsidRDefault="00F11485" w:rsidP="00F11485">
      <w:pPr>
        <w:jc w:val="left"/>
        <w:rPr>
          <w:rFonts w:hint="eastAsia"/>
          <w:b/>
          <w:bCs/>
        </w:rPr>
      </w:pPr>
    </w:p>
    <w:p w14:paraId="7E03CA72" w14:textId="20A9CDE8" w:rsidR="00F11485" w:rsidRDefault="00F11485" w:rsidP="00F11485">
      <w:pPr>
        <w:pStyle w:val="20"/>
        <w:numPr>
          <w:ilvl w:val="1"/>
          <w:numId w:val="13"/>
        </w:numPr>
        <w:jc w:val="left"/>
      </w:pPr>
      <w:r>
        <w:rPr>
          <w:rFonts w:hint="eastAsia"/>
        </w:rPr>
        <w:lastRenderedPageBreak/>
        <w:t>분석환경(</w:t>
      </w:r>
      <w:r w:rsidR="0016509F">
        <w:rPr>
          <w:rFonts w:hint="eastAsia"/>
        </w:rPr>
        <w:t>Inference</w:t>
      </w:r>
      <w:r>
        <w:rPr>
          <w:rFonts w:hint="eastAsia"/>
        </w:rPr>
        <w:t>)</w:t>
      </w:r>
    </w:p>
    <w:p w14:paraId="5198B361" w14:textId="6B79A712" w:rsidR="00F11485" w:rsidRDefault="00A27919" w:rsidP="00F11485">
      <w:pPr>
        <w:jc w:val="left"/>
        <w:rPr>
          <w:lang w:val="en-GB"/>
        </w:rPr>
      </w:pPr>
      <w:r>
        <w:rPr>
          <w:rFonts w:hint="eastAsia"/>
          <w:lang w:val="en-GB"/>
        </w:rPr>
        <w:t>Inference 영역의 분석환경은 IT 관리자에게 생성을 요청해야 하며 해당 과제의 공용 분석환경으로 생성되어 전달받습니다.</w:t>
      </w:r>
    </w:p>
    <w:p w14:paraId="0B2FEC5D" w14:textId="532BAF8E" w:rsidR="00A27919" w:rsidRPr="002421E8" w:rsidRDefault="00A27919" w:rsidP="00F11485">
      <w:pPr>
        <w:jc w:val="left"/>
        <w:rPr>
          <w:rFonts w:hint="eastAsia"/>
          <w:lang w:val="en-GB"/>
        </w:rPr>
      </w:pPr>
      <w:r>
        <w:rPr>
          <w:rFonts w:hint="eastAsia"/>
          <w:lang w:val="en-GB"/>
        </w:rPr>
        <w:t>(기본 값은 CPU 0.5 Core / RAM 1GB이며 필요 시 협의하여 증설할 수 있습니다.)</w:t>
      </w:r>
    </w:p>
    <w:p w14:paraId="0F419B0D" w14:textId="773A67DA" w:rsidR="00F11485" w:rsidRDefault="00C87DFF" w:rsidP="00087609">
      <w:pPr>
        <w:pStyle w:val="afe"/>
        <w:numPr>
          <w:ilvl w:val="0"/>
          <w:numId w:val="9"/>
        </w:numPr>
        <w:ind w:leftChars="0"/>
        <w:jc w:val="left"/>
      </w:pPr>
      <w:r>
        <w:rPr>
          <w:rFonts w:hint="eastAsia"/>
        </w:rPr>
        <w:t>Inference 영역 공용 분석환경은 분석환경 페이지에서 확인할 수 있습니다.</w:t>
      </w:r>
    </w:p>
    <w:p w14:paraId="5E3630D9" w14:textId="038F25E1" w:rsidR="00F11485" w:rsidRDefault="00F11485" w:rsidP="00977EF5">
      <w:pPr>
        <w:pStyle w:val="afe"/>
        <w:ind w:leftChars="0" w:left="880"/>
        <w:jc w:val="left"/>
      </w:pPr>
      <w:r>
        <w:rPr>
          <w:rFonts w:hint="eastAsia"/>
          <w:u w:val="single"/>
        </w:rPr>
        <w:t>분석환경</w:t>
      </w:r>
      <w:r w:rsidRPr="00AC510C">
        <w:rPr>
          <w:u w:val="single"/>
        </w:rPr>
        <w:t xml:space="preserve"> &gt; </w:t>
      </w:r>
      <w:r>
        <w:rPr>
          <w:rFonts w:hint="eastAsia"/>
          <w:u w:val="single"/>
        </w:rPr>
        <w:t>개인분석환경</w:t>
      </w:r>
    </w:p>
    <w:p w14:paraId="575473E2" w14:textId="77777777" w:rsidR="00A52207" w:rsidRPr="00657C2E" w:rsidRDefault="00A52207" w:rsidP="00A52207">
      <w:pPr>
        <w:jc w:val="left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456" behindDoc="0" locked="0" layoutInCell="1" allowOverlap="1" wp14:anchorId="5DEE889B" wp14:editId="22FB848B">
                <wp:simplePos x="0" y="0"/>
                <wp:positionH relativeFrom="column">
                  <wp:posOffset>815412</wp:posOffset>
                </wp:positionH>
                <wp:positionV relativeFrom="paragraph">
                  <wp:posOffset>1495939</wp:posOffset>
                </wp:positionV>
                <wp:extent cx="5469147" cy="439947"/>
                <wp:effectExtent l="0" t="0" r="17780" b="17780"/>
                <wp:wrapNone/>
                <wp:docPr id="1958378797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9147" cy="4399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EFC544" id="직사각형 3" o:spid="_x0000_s1026" style="position:absolute;margin-left:64.2pt;margin-top:117.8pt;width:430.65pt;height:34.65pt;z-index:251664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" filled="f" strokecolor="red" strokeweight="2pt"/>
            </w:pict>
          </mc:Fallback>
        </mc:AlternateContent>
      </w:r>
      <w:r w:rsidRPr="006A3EAD">
        <w:rPr>
          <w:noProof/>
        </w:rPr>
        <w:drawing>
          <wp:inline distT="0" distB="0" distL="0" distR="0" wp14:anchorId="261880FE" wp14:editId="15196878">
            <wp:extent cx="6332220" cy="3403600"/>
            <wp:effectExtent l="0" t="0" r="0" b="6350"/>
            <wp:docPr id="1987587871" name="그림 1" descr="텍스트, 스크린샷, 소프트웨어, 컴퓨터 아이콘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21733" name="그림 1" descr="텍스트, 스크린샷, 소프트웨어, 컴퓨터 아이콘이(가) 표시된 사진&#10;&#10;AI 생성 콘텐츠는 정확하지 않을 수 있습니다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2AB1" w14:textId="66EE2944" w:rsidR="00F11485" w:rsidRDefault="00657C2E" w:rsidP="002D2489">
      <w:pPr>
        <w:jc w:val="left"/>
        <w:rPr>
          <w:b/>
          <w:bCs/>
        </w:rPr>
      </w:pPr>
      <w:r w:rsidRPr="00657C2E">
        <w:rPr>
          <w:rFonts w:hint="eastAsia"/>
          <w:b/>
          <w:bCs/>
        </w:rPr>
        <w:t>* 생성 후 리소스 수정 등이 필요할 경우 IT 관리자에게 추가로 요청해야 합니다.</w:t>
      </w:r>
    </w:p>
    <w:p w14:paraId="62B28607" w14:textId="77777777" w:rsidR="00561B70" w:rsidRPr="00657C2E" w:rsidRDefault="00561B70" w:rsidP="002D2489">
      <w:pPr>
        <w:jc w:val="left"/>
        <w:rPr>
          <w:rFonts w:hint="eastAsia"/>
          <w:b/>
          <w:bCs/>
        </w:rPr>
      </w:pPr>
    </w:p>
    <w:p w14:paraId="06DC574D" w14:textId="77777777" w:rsidR="00DA6ECB" w:rsidRPr="003241B4" w:rsidRDefault="00DA6ECB" w:rsidP="00561B70">
      <w:pPr>
        <w:pStyle w:val="11"/>
        <w:numPr>
          <w:ilvl w:val="0"/>
          <w:numId w:val="13"/>
        </w:numPr>
      </w:pPr>
      <w:bookmarkStart w:id="22" w:name="_Toc207190832"/>
      <w:proofErr w:type="spellStart"/>
      <w:r>
        <w:rPr>
          <w:rFonts w:hint="eastAsia"/>
        </w:rPr>
        <w:t>오브젝트스토리지</w:t>
      </w:r>
      <w:bookmarkEnd w:id="22"/>
      <w:proofErr w:type="spellEnd"/>
    </w:p>
    <w:p w14:paraId="4E0DD680" w14:textId="77777777" w:rsidR="00DA6ECB" w:rsidRDefault="00DA6ECB" w:rsidP="00561B70">
      <w:pPr>
        <w:jc w:val="left"/>
        <w:rPr>
          <w:lang w:val="en-GB"/>
        </w:rPr>
      </w:pPr>
      <w:r w:rsidRPr="003D5F6F">
        <w:rPr>
          <w:rFonts w:hint="eastAsia"/>
          <w:lang w:val="en-GB"/>
        </w:rPr>
        <w:t>사용자</w:t>
      </w:r>
      <w:r>
        <w:rPr>
          <w:rFonts w:hint="eastAsia"/>
          <w:lang w:val="en-GB"/>
        </w:rPr>
        <w:t>는</w:t>
      </w:r>
      <w:r w:rsidRPr="003D5F6F">
        <w:rPr>
          <w:rFonts w:hint="eastAsia"/>
          <w:lang w:val="en-GB"/>
        </w:rPr>
        <w:t xml:space="preserve"> </w:t>
      </w:r>
      <w:r>
        <w:rPr>
          <w:rFonts w:hint="eastAsia"/>
          <w:lang w:val="en-GB"/>
        </w:rPr>
        <w:t xml:space="preserve">버킷을 사용하기 위해 </w:t>
      </w:r>
      <w:proofErr w:type="spellStart"/>
      <w:r>
        <w:rPr>
          <w:rFonts w:hint="eastAsia"/>
          <w:lang w:val="en-GB"/>
        </w:rPr>
        <w:t>데이터레이크</w:t>
      </w:r>
      <w:proofErr w:type="spellEnd"/>
      <w:r>
        <w:rPr>
          <w:rFonts w:hint="eastAsia"/>
          <w:lang w:val="en-GB"/>
        </w:rPr>
        <w:t xml:space="preserve"> 관리자에게 버킷을 요청할 수 있습니다. 소속 인원을 </w:t>
      </w:r>
      <w:proofErr w:type="spellStart"/>
      <w:r>
        <w:rPr>
          <w:rFonts w:hint="eastAsia"/>
          <w:lang w:val="en-GB"/>
        </w:rPr>
        <w:t>여러명으로</w:t>
      </w:r>
      <w:proofErr w:type="spellEnd"/>
      <w:r>
        <w:rPr>
          <w:rFonts w:hint="eastAsia"/>
          <w:lang w:val="en-GB"/>
        </w:rPr>
        <w:t xml:space="preserve"> 지정하여 공용 버킷으로 신청할 수도 있으며 승인이 완료되면 해당 버킷을 사용할 수 있습니다. </w:t>
      </w:r>
      <w:proofErr w:type="spellStart"/>
      <w:r>
        <w:rPr>
          <w:rFonts w:hint="eastAsia"/>
          <w:lang w:val="en-GB"/>
        </w:rPr>
        <w:t>버킷명은</w:t>
      </w:r>
      <w:proofErr w:type="spellEnd"/>
      <w:r>
        <w:rPr>
          <w:rFonts w:hint="eastAsia"/>
          <w:lang w:val="en-GB"/>
        </w:rPr>
        <w:t xml:space="preserve"> 등록 후 수정이 불가능하지만 소속 인원은 이후에도 변경이 가능합니다.</w:t>
      </w:r>
    </w:p>
    <w:p w14:paraId="03EAC8D1" w14:textId="77777777" w:rsidR="00DA6ECB" w:rsidRDefault="00DA6ECB" w:rsidP="00561B70">
      <w:pPr>
        <w:jc w:val="left"/>
        <w:rPr>
          <w:lang w:val="en-GB"/>
        </w:rPr>
      </w:pPr>
    </w:p>
    <w:p w14:paraId="6126A502" w14:textId="77777777" w:rsidR="00DA6ECB" w:rsidRDefault="00DA6ECB" w:rsidP="00561B70">
      <w:pPr>
        <w:pStyle w:val="afe"/>
        <w:numPr>
          <w:ilvl w:val="0"/>
          <w:numId w:val="12"/>
        </w:numPr>
        <w:ind w:leftChars="0"/>
        <w:jc w:val="left"/>
        <w:rPr>
          <w:lang w:val="en-GB"/>
        </w:rPr>
      </w:pPr>
      <w:proofErr w:type="spellStart"/>
      <w:r>
        <w:rPr>
          <w:rFonts w:hint="eastAsia"/>
          <w:lang w:val="en-GB"/>
        </w:rPr>
        <w:t>오브젝트스토리지</w:t>
      </w:r>
      <w:proofErr w:type="spellEnd"/>
      <w:r>
        <w:rPr>
          <w:rFonts w:hint="eastAsia"/>
          <w:lang w:val="en-GB"/>
        </w:rPr>
        <w:t xml:space="preserve"> 개요</w:t>
      </w:r>
    </w:p>
    <w:p w14:paraId="22952894" w14:textId="77777777" w:rsidR="00DA6ECB" w:rsidRDefault="00DA6ECB" w:rsidP="00561B70">
      <w:pPr>
        <w:pStyle w:val="afe"/>
        <w:numPr>
          <w:ilvl w:val="1"/>
          <w:numId w:val="12"/>
        </w:numPr>
        <w:ind w:leftChars="0"/>
        <w:jc w:val="left"/>
        <w:rPr>
          <w:lang w:val="en-GB"/>
        </w:rPr>
      </w:pPr>
      <w:proofErr w:type="spellStart"/>
      <w:r>
        <w:rPr>
          <w:rFonts w:hint="eastAsia"/>
          <w:lang w:val="en-GB"/>
        </w:rPr>
        <w:t>오브젝트스토리지는</w:t>
      </w:r>
      <w:proofErr w:type="spellEnd"/>
      <w:r>
        <w:rPr>
          <w:rFonts w:hint="eastAsia"/>
          <w:lang w:val="en-GB"/>
        </w:rPr>
        <w:t xml:space="preserve"> S3 프로토콜 기반의 파일 저장소로 파일 업로드, 저장, 파일 다운로드, 버킷(Bucket) 관리에 대한 기능을 제공합니다.</w:t>
      </w:r>
    </w:p>
    <w:p w14:paraId="4F4269FD" w14:textId="77777777" w:rsidR="00DA6ECB" w:rsidRDefault="00DA6ECB" w:rsidP="00561B70">
      <w:pPr>
        <w:pStyle w:val="afe"/>
        <w:numPr>
          <w:ilvl w:val="1"/>
          <w:numId w:val="12"/>
        </w:numPr>
        <w:ind w:leftChars="0"/>
        <w:jc w:val="left"/>
        <w:rPr>
          <w:lang w:val="en-GB"/>
        </w:rPr>
      </w:pPr>
      <w:proofErr w:type="spellStart"/>
      <w:r>
        <w:rPr>
          <w:rFonts w:hint="eastAsia"/>
          <w:lang w:val="en-GB"/>
        </w:rPr>
        <w:t>오브젝트스토리지는</w:t>
      </w:r>
      <w:proofErr w:type="spellEnd"/>
      <w:r>
        <w:rPr>
          <w:rFonts w:hint="eastAsia"/>
          <w:lang w:val="en-GB"/>
        </w:rPr>
        <w:t xml:space="preserve"> 일반적으로 사용되는 폴더(Folder)라는 개념 대신 버킷(Bucket)단위를 사용하여 데이터를 관리합니다.</w:t>
      </w:r>
    </w:p>
    <w:p w14:paraId="41E8FFE7" w14:textId="77777777" w:rsidR="00DA6ECB" w:rsidRPr="0021138D" w:rsidRDefault="00DA6ECB" w:rsidP="00561B70">
      <w:pPr>
        <w:pStyle w:val="afe"/>
        <w:numPr>
          <w:ilvl w:val="1"/>
          <w:numId w:val="12"/>
        </w:numPr>
        <w:ind w:leftChars="0"/>
        <w:jc w:val="left"/>
        <w:rPr>
          <w:lang w:val="en-GB"/>
        </w:rPr>
      </w:pPr>
      <w:r>
        <w:rPr>
          <w:rFonts w:hint="eastAsia"/>
          <w:lang w:val="en-GB"/>
        </w:rPr>
        <w:lastRenderedPageBreak/>
        <w:t xml:space="preserve">버킷(Bucket)은 </w:t>
      </w:r>
      <w:proofErr w:type="spellStart"/>
      <w:r>
        <w:rPr>
          <w:rFonts w:hint="eastAsia"/>
          <w:lang w:val="en-GB"/>
        </w:rPr>
        <w:t>데이터레이크</w:t>
      </w:r>
      <w:proofErr w:type="spellEnd"/>
      <w:r>
        <w:rPr>
          <w:rFonts w:hint="eastAsia"/>
          <w:lang w:val="en-GB"/>
        </w:rPr>
        <w:t xml:space="preserve"> 관리자에 의해 생성되며, 접근제어 정책을 통해 사용자별 접근 권한을 설정할 수 있습니다.</w:t>
      </w:r>
    </w:p>
    <w:p w14:paraId="22AE1776" w14:textId="11E2032B" w:rsidR="00DA6ECB" w:rsidRDefault="00DA6ECB" w:rsidP="00613740">
      <w:pPr>
        <w:pStyle w:val="20"/>
        <w:numPr>
          <w:ilvl w:val="1"/>
          <w:numId w:val="13"/>
        </w:numPr>
        <w:jc w:val="left"/>
      </w:pPr>
      <w:bookmarkStart w:id="23" w:name="_Toc207190833"/>
      <w:r>
        <w:rPr>
          <w:rFonts w:hint="eastAsia"/>
        </w:rPr>
        <w:t>버킷 요청</w:t>
      </w:r>
      <w:bookmarkEnd w:id="23"/>
    </w:p>
    <w:p w14:paraId="0BC6DBD8" w14:textId="77777777" w:rsidR="00DA6ECB" w:rsidRPr="002F549F" w:rsidRDefault="00DA6ECB" w:rsidP="00561B70">
      <w:pPr>
        <w:pStyle w:val="afe"/>
        <w:numPr>
          <w:ilvl w:val="0"/>
          <w:numId w:val="9"/>
        </w:numPr>
        <w:ind w:leftChars="0"/>
        <w:jc w:val="left"/>
      </w:pPr>
      <w:r>
        <w:rPr>
          <w:rFonts w:hint="eastAsia"/>
        </w:rPr>
        <w:t>[버킷 요청+]버튼을 클릭합니다.</w:t>
      </w:r>
    </w:p>
    <w:p w14:paraId="66EC9601" w14:textId="77777777" w:rsidR="00DA6ECB" w:rsidRDefault="00DA6ECB" w:rsidP="00561B70">
      <w:pPr>
        <w:rPr>
          <w:lang w:val="en-GB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8" behindDoc="0" locked="0" layoutInCell="1" allowOverlap="1" wp14:anchorId="04AB402F" wp14:editId="38C9F20A">
                <wp:simplePos x="0" y="0"/>
                <wp:positionH relativeFrom="column">
                  <wp:posOffset>1885086</wp:posOffset>
                </wp:positionH>
                <wp:positionV relativeFrom="paragraph">
                  <wp:posOffset>125263</wp:posOffset>
                </wp:positionV>
                <wp:extent cx="845389" cy="301924"/>
                <wp:effectExtent l="0" t="0" r="12065" b="22225"/>
                <wp:wrapNone/>
                <wp:docPr id="2047711614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389" cy="3019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2CB552" id="직사각형 3" o:spid="_x0000_s1026" style="position:absolute;margin-left:148.45pt;margin-top:9.85pt;width:66.55pt;height:23.75pt;z-index:25177088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" filled="f" strokecolor="red" strokeweight="2pt"/>
            </w:pict>
          </mc:Fallback>
        </mc:AlternateContent>
      </w:r>
      <w:r w:rsidRPr="002F549F">
        <w:rPr>
          <w:noProof/>
          <w:lang w:val="en-GB"/>
        </w:rPr>
        <w:drawing>
          <wp:inline distT="0" distB="0" distL="0" distR="0" wp14:anchorId="3657457D" wp14:editId="4D118B20">
            <wp:extent cx="4052414" cy="871267"/>
            <wp:effectExtent l="0" t="0" r="5715" b="5080"/>
            <wp:docPr id="266889739" name="그림 1" descr="스크린샷, 텍스트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89739" name="그림 1" descr="스크린샷, 텍스트, 소프트웨어, 멀티미디어 소프트웨어이(가) 표시된 사진&#10;&#10;AI 생성 콘텐츠는 정확하지 않을 수 있습니다."/>
                    <pic:cNvPicPr/>
                  </pic:nvPicPr>
                  <pic:blipFill rotWithShape="1">
                    <a:blip r:embed="rId38"/>
                    <a:srcRect l="13351" t="15207" r="59398" b="73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831" cy="878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38878" w14:textId="77777777" w:rsidR="00DA6ECB" w:rsidRPr="002F549F" w:rsidRDefault="00DA6ECB" w:rsidP="00561B70">
      <w:pPr>
        <w:pStyle w:val="afe"/>
        <w:numPr>
          <w:ilvl w:val="0"/>
          <w:numId w:val="9"/>
        </w:numPr>
        <w:ind w:leftChars="0"/>
        <w:jc w:val="left"/>
      </w:pPr>
      <w:r>
        <w:rPr>
          <w:rFonts w:hint="eastAsia"/>
        </w:rPr>
        <w:t>정보 입력 후 [요청 전송]버튼을 통해 요청합니다.</w:t>
      </w:r>
      <w:r>
        <w:br/>
      </w:r>
      <w:r w:rsidRPr="002F549F">
        <w:rPr>
          <w:rFonts w:hint="eastAsia"/>
          <w:b/>
          <w:bCs/>
        </w:rPr>
        <w:t xml:space="preserve">* 버킷 할당 용량의 경우 인당 기본 리소스(3 GB)로 할당되며 추가 용량이 필요할 경우 관련 협의는 인프라시스템부 </w:t>
      </w:r>
      <w:proofErr w:type="spellStart"/>
      <w:r w:rsidRPr="002F549F">
        <w:rPr>
          <w:rFonts w:hint="eastAsia"/>
          <w:b/>
          <w:bCs/>
        </w:rPr>
        <w:t>이창화</w:t>
      </w:r>
      <w:proofErr w:type="spellEnd"/>
      <w:r w:rsidRPr="002F549F">
        <w:rPr>
          <w:rFonts w:hint="eastAsia"/>
          <w:b/>
          <w:bCs/>
        </w:rPr>
        <w:t xml:space="preserve"> 차장을 통해 문의바랍니다.</w:t>
      </w:r>
    </w:p>
    <w:p w14:paraId="42D730D8" w14:textId="77777777" w:rsidR="00DA6ECB" w:rsidRDefault="00DA6ECB" w:rsidP="00561B70">
      <w:r>
        <w:rPr>
          <w:noProof/>
        </w:rPr>
        <mc:AlternateContent>
          <mc:Choice Requires="wps">
            <w:drawing>
              <wp:anchor distT="0" distB="0" distL="114300" distR="114300" simplePos="0" relativeHeight="251658279" behindDoc="0" locked="0" layoutInCell="1" allowOverlap="1" wp14:anchorId="351325BD" wp14:editId="3A9B98B4">
                <wp:simplePos x="0" y="0"/>
                <wp:positionH relativeFrom="column">
                  <wp:posOffset>5817870</wp:posOffset>
                </wp:positionH>
                <wp:positionV relativeFrom="paragraph">
                  <wp:posOffset>3120126</wp:posOffset>
                </wp:positionV>
                <wp:extent cx="431117" cy="215360"/>
                <wp:effectExtent l="0" t="0" r="26670" b="13335"/>
                <wp:wrapNone/>
                <wp:docPr id="1608735368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117" cy="215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636C91" id="직사각형 3" o:spid="_x0000_s1026" style="position:absolute;margin-left:458.1pt;margin-top:245.7pt;width:33.95pt;height:16.95pt;z-index:25177190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" filled="f" strokecolor="red" strokeweight="2pt"/>
            </w:pict>
          </mc:Fallback>
        </mc:AlternateContent>
      </w:r>
      <w:r w:rsidRPr="001C050B">
        <w:rPr>
          <w:noProof/>
          <w:sz w:val="10"/>
          <w:szCs w:val="10"/>
          <w:lang w:val="en-GB"/>
        </w:rPr>
        <mc:AlternateContent>
          <mc:Choice Requires="wps">
            <w:drawing>
              <wp:anchor distT="0" distB="0" distL="114300" distR="114300" simplePos="0" relativeHeight="251658281" behindDoc="0" locked="0" layoutInCell="1" allowOverlap="1" wp14:anchorId="7E3E1172" wp14:editId="2E303D5F">
                <wp:simplePos x="0" y="0"/>
                <wp:positionH relativeFrom="column">
                  <wp:posOffset>4541520</wp:posOffset>
                </wp:positionH>
                <wp:positionV relativeFrom="paragraph">
                  <wp:posOffset>1044575</wp:posOffset>
                </wp:positionV>
                <wp:extent cx="149860" cy="149860"/>
                <wp:effectExtent l="0" t="0" r="2540" b="2540"/>
                <wp:wrapNone/>
                <wp:docPr id="1791630199" name="타원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60" cy="149860"/>
                        </a:xfrm>
                        <a:prstGeom prst="ellipse">
                          <a:avLst/>
                        </a:prstGeom>
                        <a:solidFill>
                          <a:srgbClr val="EE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8C98B3" w14:textId="77777777" w:rsidR="00DA6ECB" w:rsidRPr="00344725" w:rsidRDefault="00DA6ECB" w:rsidP="00DA6ECB">
                            <w:pPr>
                              <w:jc w:val="center"/>
                              <w:rPr>
                                <w:rFonts w:ascii="KB금융 본문체 Light" w:eastAsia="KB금융 본문체 Light" w:hAnsi="KB금융 본문체 Light"/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KB금융 본문체 Light" w:eastAsia="KB금융 본문체 Light" w:hAnsi="KB금융 본문체 Light" w:hint="eastAsia"/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3E1172" id="_x0000_s1040" style="position:absolute;left:0;text-align:left;margin-left:357.6pt;margin-top:82.25pt;width:11.8pt;height:11.8pt;z-index:25165828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" fillcolor="#e00" stroked="f" strokeweight="2pt">
                <v:textbox inset="0,0,0,0">
                  <w:txbxContent>
                    <w:p w14:paraId="6F8C98B3" w14:textId="77777777" w:rsidR="00DA6ECB" w:rsidRPr="00344725" w:rsidRDefault="00DA6ECB" w:rsidP="00DA6ECB">
                      <w:pPr>
                        <w:jc w:val="center"/>
                        <w:rPr>
                          <w:rFonts w:ascii="KB금융 본문체 Light" w:eastAsia="KB금융 본문체 Light" w:hAnsi="KB금융 본문체 Light"/>
                          <w:b/>
                          <w:bCs/>
                          <w:color w:val="FFFFFF" w:themeColor="background1"/>
                          <w:sz w:val="10"/>
                          <w:szCs w:val="1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KB금융 본문체 Light" w:eastAsia="KB금융 본문체 Light" w:hAnsi="KB금융 본문체 Light" w:hint="eastAsia"/>
                          <w:b/>
                          <w:bCs/>
                          <w:color w:val="FFFFFF" w:themeColor="background1"/>
                          <w:sz w:val="10"/>
                          <w:szCs w:val="1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1C050B">
        <w:rPr>
          <w:noProof/>
          <w:sz w:val="10"/>
          <w:szCs w:val="10"/>
          <w:lang w:val="en-GB"/>
        </w:rPr>
        <mc:AlternateContent>
          <mc:Choice Requires="wps">
            <w:drawing>
              <wp:anchor distT="0" distB="0" distL="114300" distR="114300" simplePos="0" relativeHeight="251658280" behindDoc="0" locked="0" layoutInCell="1" allowOverlap="1" wp14:anchorId="0BAF4234" wp14:editId="5D8B6C74">
                <wp:simplePos x="0" y="0"/>
                <wp:positionH relativeFrom="column">
                  <wp:posOffset>4542310</wp:posOffset>
                </wp:positionH>
                <wp:positionV relativeFrom="paragraph">
                  <wp:posOffset>688208</wp:posOffset>
                </wp:positionV>
                <wp:extent cx="149860" cy="149860"/>
                <wp:effectExtent l="0" t="0" r="2540" b="2540"/>
                <wp:wrapNone/>
                <wp:docPr id="2015882623" name="타원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60" cy="149860"/>
                        </a:xfrm>
                        <a:prstGeom prst="ellipse">
                          <a:avLst/>
                        </a:prstGeom>
                        <a:solidFill>
                          <a:srgbClr val="EE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CAEF0E" w14:textId="77777777" w:rsidR="00DA6ECB" w:rsidRPr="00344725" w:rsidRDefault="00DA6ECB" w:rsidP="00DA6ECB">
                            <w:pPr>
                              <w:jc w:val="center"/>
                              <w:rPr>
                                <w:rFonts w:ascii="KB금융 본문체 Light" w:eastAsia="KB금융 본문체 Light" w:hAnsi="KB금융 본문체 Light"/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344725">
                              <w:rPr>
                                <w:rFonts w:ascii="KB금융 본문체 Light" w:eastAsia="KB금융 본문체 Light" w:hAnsi="KB금융 본문체 Light" w:hint="eastAsia"/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AF4234" id="_x0000_s1041" style="position:absolute;left:0;text-align:left;margin-left:357.65pt;margin-top:54.2pt;width:11.8pt;height:11.8pt;z-index:251658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" fillcolor="#e00" stroked="f" strokeweight="2pt">
                <v:textbox inset="0,0,0,0">
                  <w:txbxContent>
                    <w:p w14:paraId="7FCAEF0E" w14:textId="77777777" w:rsidR="00DA6ECB" w:rsidRPr="00344725" w:rsidRDefault="00DA6ECB" w:rsidP="00DA6ECB">
                      <w:pPr>
                        <w:jc w:val="center"/>
                        <w:rPr>
                          <w:rFonts w:ascii="KB금융 본문체 Light" w:eastAsia="KB금융 본문체 Light" w:hAnsi="KB금융 본문체 Light"/>
                          <w:b/>
                          <w:bCs/>
                          <w:color w:val="FFFFFF" w:themeColor="background1"/>
                          <w:sz w:val="10"/>
                          <w:szCs w:val="1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344725">
                        <w:rPr>
                          <w:rFonts w:ascii="KB금융 본문체 Light" w:eastAsia="KB금융 본문체 Light" w:hAnsi="KB금융 본문체 Light" w:hint="eastAsia"/>
                          <w:b/>
                          <w:bCs/>
                          <w:color w:val="FFFFFF" w:themeColor="background1"/>
                          <w:sz w:val="10"/>
                          <w:szCs w:val="1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62440F">
        <w:rPr>
          <w:noProof/>
        </w:rPr>
        <w:drawing>
          <wp:inline distT="0" distB="0" distL="0" distR="0" wp14:anchorId="48CC7462" wp14:editId="6699B010">
            <wp:extent cx="6332220" cy="3403600"/>
            <wp:effectExtent l="0" t="0" r="0" b="6350"/>
            <wp:docPr id="1041333641" name="그림 1" descr="텍스트, 스크린샷, 소프트웨어, 컴퓨터 아이콘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33641" name="그림 1" descr="텍스트, 스크린샷, 소프트웨어, 컴퓨터 아이콘이(가) 표시된 사진&#10;&#10;AI 생성 콘텐츠는 정확하지 않을 수 있습니다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9B2B9" w14:textId="77777777" w:rsidR="00DA6ECB" w:rsidRDefault="00DA6ECB" w:rsidP="00561B70">
      <w:pPr>
        <w:pStyle w:val="afe"/>
        <w:numPr>
          <w:ilvl w:val="0"/>
          <w:numId w:val="26"/>
        </w:numPr>
        <w:ind w:leftChars="0"/>
      </w:pPr>
      <w:r>
        <w:rPr>
          <w:rFonts w:hint="eastAsia"/>
        </w:rPr>
        <w:t xml:space="preserve">버킷 요청 버튼 클릭 시 </w:t>
      </w:r>
      <w:proofErr w:type="spellStart"/>
      <w:r>
        <w:rPr>
          <w:rFonts w:hint="eastAsia"/>
        </w:rPr>
        <w:t>버킷명이</w:t>
      </w:r>
      <w:proofErr w:type="spellEnd"/>
      <w:r>
        <w:rPr>
          <w:rFonts w:hint="eastAsia"/>
        </w:rPr>
        <w:t xml:space="preserve"> 신청자 사번으로 선택됩니다. (소속 인원이 2명 이상일 경우 </w:t>
      </w:r>
      <w:proofErr w:type="spellStart"/>
      <w:r>
        <w:rPr>
          <w:rFonts w:hint="eastAsia"/>
        </w:rPr>
        <w:t>버킷명을</w:t>
      </w:r>
      <w:proofErr w:type="spellEnd"/>
      <w:r>
        <w:rPr>
          <w:rFonts w:hint="eastAsia"/>
        </w:rPr>
        <w:t xml:space="preserve"> 지정하여 요청 가능합니다.)</w:t>
      </w:r>
    </w:p>
    <w:p w14:paraId="5BCA3E65" w14:textId="77777777" w:rsidR="00DA6ECB" w:rsidRDefault="00DA6ECB" w:rsidP="00561B70">
      <w:pPr>
        <w:pStyle w:val="afe"/>
        <w:numPr>
          <w:ilvl w:val="0"/>
          <w:numId w:val="26"/>
        </w:numPr>
        <w:ind w:leftChars="0"/>
      </w:pPr>
      <w:r>
        <w:rPr>
          <w:rFonts w:hint="eastAsia"/>
        </w:rPr>
        <w:t>버킷 요청 버튼 클릭 시 소속 인원에 신청자가 자동으로 포함되며 필요 시 인원을 추가할 수 있습니다.</w:t>
      </w:r>
    </w:p>
    <w:p w14:paraId="78C884B3" w14:textId="77777777" w:rsidR="00DA6ECB" w:rsidRDefault="00DA6ECB" w:rsidP="00561B70"/>
    <w:p w14:paraId="3F97C954" w14:textId="382BD34C" w:rsidR="00DA6ECB" w:rsidRPr="00826EDE" w:rsidRDefault="00DA6ECB" w:rsidP="00561B70">
      <w:pPr>
        <w:pStyle w:val="3"/>
        <w:numPr>
          <w:ilvl w:val="2"/>
          <w:numId w:val="13"/>
        </w:numPr>
      </w:pPr>
      <w:r w:rsidRPr="00826EDE">
        <w:rPr>
          <w:rFonts w:hint="eastAsia"/>
          <w:bCs/>
          <w:iCs/>
        </w:rPr>
        <w:t>버킷 요청 내역</w:t>
      </w:r>
    </w:p>
    <w:p w14:paraId="3D13708F" w14:textId="77777777" w:rsidR="00DA6ECB" w:rsidRDefault="00DA6ECB" w:rsidP="00561B70">
      <w:pPr>
        <w:pStyle w:val="afe"/>
        <w:numPr>
          <w:ilvl w:val="0"/>
          <w:numId w:val="9"/>
        </w:numPr>
        <w:ind w:leftChars="0"/>
        <w:jc w:val="left"/>
      </w:pPr>
      <w:r>
        <w:rPr>
          <w:rFonts w:hint="eastAsia"/>
        </w:rPr>
        <w:t>[요청 내역]버튼을 클릭합니다.</w:t>
      </w:r>
    </w:p>
    <w:p w14:paraId="2DD1FE02" w14:textId="77777777" w:rsidR="00DA6ECB" w:rsidRPr="00416D2A" w:rsidRDefault="00DA6ECB" w:rsidP="00561B7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82" behindDoc="0" locked="0" layoutInCell="1" allowOverlap="1" wp14:anchorId="31043533" wp14:editId="0979A1C6">
                <wp:simplePos x="0" y="0"/>
                <wp:positionH relativeFrom="column">
                  <wp:posOffset>2721850</wp:posOffset>
                </wp:positionH>
                <wp:positionV relativeFrom="paragraph">
                  <wp:posOffset>158139</wp:posOffset>
                </wp:positionV>
                <wp:extent cx="724618" cy="258792"/>
                <wp:effectExtent l="0" t="0" r="18415" b="27305"/>
                <wp:wrapNone/>
                <wp:docPr id="6724415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4618" cy="2587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19B477" id="직사각형 3" o:spid="_x0000_s1026" style="position:absolute;margin-left:214.3pt;margin-top:12.45pt;width:57.05pt;height:20.4pt;z-index:25177497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" filled="f" strokecolor="red" strokeweight="2pt"/>
            </w:pict>
          </mc:Fallback>
        </mc:AlternateContent>
      </w:r>
      <w:r w:rsidRPr="002F549F">
        <w:rPr>
          <w:noProof/>
          <w:lang w:val="en-GB"/>
        </w:rPr>
        <w:drawing>
          <wp:inline distT="0" distB="0" distL="0" distR="0" wp14:anchorId="1A3FDDE8" wp14:editId="1F30D0DE">
            <wp:extent cx="4052414" cy="871267"/>
            <wp:effectExtent l="0" t="0" r="5715" b="5080"/>
            <wp:docPr id="657746152" name="그림 1" descr="스크린샷, 텍스트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89739" name="그림 1" descr="스크린샷, 텍스트, 소프트웨어, 멀티미디어 소프트웨어이(가) 표시된 사진&#10;&#10;AI 생성 콘텐츠는 정확하지 않을 수 있습니다."/>
                    <pic:cNvPicPr/>
                  </pic:nvPicPr>
                  <pic:blipFill rotWithShape="1">
                    <a:blip r:embed="rId38"/>
                    <a:srcRect l="13351" t="15207" r="59398" b="73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831" cy="878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A6751" w14:textId="77777777" w:rsidR="00DA6ECB" w:rsidRDefault="00DA6ECB" w:rsidP="00561B70">
      <w:pPr>
        <w:pStyle w:val="afe"/>
        <w:numPr>
          <w:ilvl w:val="0"/>
          <w:numId w:val="9"/>
        </w:numPr>
        <w:ind w:leftChars="0"/>
        <w:jc w:val="left"/>
      </w:pPr>
      <w:r>
        <w:rPr>
          <w:rFonts w:hint="eastAsia"/>
        </w:rPr>
        <w:t>버킷 요청 내역을 확인합니다.</w:t>
      </w:r>
    </w:p>
    <w:p w14:paraId="662A9166" w14:textId="77777777" w:rsidR="00DA6ECB" w:rsidRDefault="00DA6ECB" w:rsidP="00561B70">
      <w:pPr>
        <w:jc w:val="left"/>
      </w:pPr>
      <w:r w:rsidRPr="002E6BC0">
        <w:rPr>
          <w:noProof/>
        </w:rPr>
        <w:drawing>
          <wp:inline distT="0" distB="0" distL="0" distR="0" wp14:anchorId="2EC9A858" wp14:editId="094C0DB1">
            <wp:extent cx="6332220" cy="3403600"/>
            <wp:effectExtent l="0" t="0" r="0" b="6350"/>
            <wp:docPr id="31656446" name="그림 1" descr="텍스트, 스크린샷, 소프트웨어, 컴퓨터 아이콘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56446" name="그림 1" descr="텍스트, 스크린샷, 소프트웨어, 컴퓨터 아이콘이(가) 표시된 사진&#10;&#10;AI 생성 콘텐츠는 정확하지 않을 수 있습니다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8E361" w14:textId="500D3DC4" w:rsidR="00DA6ECB" w:rsidRPr="00826EDE" w:rsidRDefault="00DA6ECB" w:rsidP="00561B70">
      <w:pPr>
        <w:pStyle w:val="3"/>
        <w:numPr>
          <w:ilvl w:val="2"/>
          <w:numId w:val="13"/>
        </w:numPr>
      </w:pPr>
      <w:r w:rsidRPr="00826EDE">
        <w:rPr>
          <w:rFonts w:hint="eastAsia"/>
          <w:bCs/>
          <w:iCs/>
        </w:rPr>
        <w:t>버킷 설정</w:t>
      </w:r>
    </w:p>
    <w:p w14:paraId="77D7B43C" w14:textId="77777777" w:rsidR="00DA6ECB" w:rsidRDefault="00DA6ECB" w:rsidP="00561B70">
      <w:pPr>
        <w:pStyle w:val="afe"/>
        <w:numPr>
          <w:ilvl w:val="0"/>
          <w:numId w:val="9"/>
        </w:numPr>
        <w:ind w:leftChars="0"/>
        <w:jc w:val="left"/>
      </w:pPr>
      <w:r>
        <w:rPr>
          <w:rFonts w:hint="eastAsia"/>
        </w:rPr>
        <w:t>[설정]버튼을 클릭합니다.</w:t>
      </w:r>
    </w:p>
    <w:p w14:paraId="292A6440" w14:textId="77777777" w:rsidR="00DA6ECB" w:rsidRDefault="00DA6ECB" w:rsidP="00561B70">
      <w:r>
        <w:rPr>
          <w:noProof/>
        </w:rPr>
        <mc:AlternateContent>
          <mc:Choice Requires="wps">
            <w:drawing>
              <wp:anchor distT="0" distB="0" distL="114300" distR="114300" simplePos="0" relativeHeight="251658283" behindDoc="0" locked="0" layoutInCell="1" allowOverlap="1" wp14:anchorId="45B5EAFC" wp14:editId="6F049B6A">
                <wp:simplePos x="0" y="0"/>
                <wp:positionH relativeFrom="column">
                  <wp:posOffset>3489601</wp:posOffset>
                </wp:positionH>
                <wp:positionV relativeFrom="paragraph">
                  <wp:posOffset>478023</wp:posOffset>
                </wp:positionV>
                <wp:extent cx="379478" cy="362310"/>
                <wp:effectExtent l="0" t="0" r="20955" b="19050"/>
                <wp:wrapNone/>
                <wp:docPr id="150837728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478" cy="3623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45852F" id="직사각형 3" o:spid="_x0000_s1026" style="position:absolute;margin-left:274.75pt;margin-top:37.65pt;width:29.9pt;height:28.55pt;z-index:25177600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" filled="f" strokecolor="red" strokeweight="2pt"/>
            </w:pict>
          </mc:Fallback>
        </mc:AlternateContent>
      </w:r>
      <w:r w:rsidRPr="002F549F">
        <w:rPr>
          <w:noProof/>
          <w:lang w:val="en-GB"/>
        </w:rPr>
        <w:drawing>
          <wp:inline distT="0" distB="0" distL="0" distR="0" wp14:anchorId="1ECB117E" wp14:editId="6F6ADC79">
            <wp:extent cx="4052414" cy="871267"/>
            <wp:effectExtent l="0" t="0" r="5715" b="5080"/>
            <wp:docPr id="413660506" name="그림 1" descr="스크린샷, 텍스트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89739" name="그림 1" descr="스크린샷, 텍스트, 소프트웨어, 멀티미디어 소프트웨어이(가) 표시된 사진&#10;&#10;AI 생성 콘텐츠는 정확하지 않을 수 있습니다."/>
                    <pic:cNvPicPr/>
                  </pic:nvPicPr>
                  <pic:blipFill rotWithShape="1">
                    <a:blip r:embed="rId38"/>
                    <a:srcRect l="13351" t="15207" r="59398" b="73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831" cy="878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4A7DE" w14:textId="77777777" w:rsidR="00DA6ECB" w:rsidRDefault="00DA6ECB" w:rsidP="00561B70">
      <w:pPr>
        <w:pStyle w:val="afe"/>
        <w:numPr>
          <w:ilvl w:val="0"/>
          <w:numId w:val="9"/>
        </w:numPr>
        <w:ind w:leftChars="0"/>
        <w:jc w:val="left"/>
      </w:pPr>
      <w:r>
        <w:rPr>
          <w:rFonts w:hint="eastAsia"/>
        </w:rPr>
        <w:t>정보 입력 후 [수정 요청]버튼을 통해 요청합니다.</w:t>
      </w:r>
      <w:r>
        <w:br/>
      </w:r>
      <w:r w:rsidRPr="00030E66">
        <w:rPr>
          <w:rFonts w:hint="eastAsia"/>
          <w:b/>
          <w:bCs/>
        </w:rPr>
        <w:t xml:space="preserve">* 버킷 할당 용량의 경우 인당 기본 리소스(3 GB)로 할당되며 추가 용량이 필요할 경우 관련 협의는 인프라시스템부 </w:t>
      </w:r>
      <w:proofErr w:type="spellStart"/>
      <w:r w:rsidRPr="00030E66">
        <w:rPr>
          <w:rFonts w:hint="eastAsia"/>
          <w:b/>
          <w:bCs/>
        </w:rPr>
        <w:t>이창화</w:t>
      </w:r>
      <w:proofErr w:type="spellEnd"/>
      <w:r w:rsidRPr="00030E66">
        <w:rPr>
          <w:rFonts w:hint="eastAsia"/>
          <w:b/>
          <w:bCs/>
        </w:rPr>
        <w:t xml:space="preserve"> 차장을 통해 문의바랍니다.</w:t>
      </w:r>
    </w:p>
    <w:p w14:paraId="7CB8C776" w14:textId="77777777" w:rsidR="00DA6ECB" w:rsidRPr="00030E66" w:rsidRDefault="00DA6ECB" w:rsidP="00561B70">
      <w:r>
        <w:rPr>
          <w:rFonts w:hint="eastAsia"/>
          <w:noProof/>
        </w:rPr>
        <w:lastRenderedPageBreak/>
        <w:drawing>
          <wp:inline distT="0" distB="0" distL="0" distR="0" wp14:anchorId="7198F5A8" wp14:editId="141516DC">
            <wp:extent cx="6099175" cy="3277870"/>
            <wp:effectExtent l="0" t="0" r="0" b="0"/>
            <wp:docPr id="1351041529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8F593" w14:textId="4C7670EB" w:rsidR="00DA6ECB" w:rsidRDefault="00DA6ECB" w:rsidP="00561B70">
      <w:pPr>
        <w:pStyle w:val="20"/>
        <w:numPr>
          <w:ilvl w:val="1"/>
          <w:numId w:val="13"/>
        </w:numPr>
        <w:jc w:val="left"/>
      </w:pPr>
      <w:bookmarkStart w:id="24" w:name="_Toc207190834"/>
      <w:r>
        <w:rPr>
          <w:rFonts w:hint="eastAsia"/>
        </w:rPr>
        <w:t>파일 업로드</w:t>
      </w:r>
      <w:bookmarkEnd w:id="24"/>
    </w:p>
    <w:p w14:paraId="5381DE0B" w14:textId="77777777" w:rsidR="00DA6ECB" w:rsidRDefault="00DA6ECB" w:rsidP="00561B70">
      <w:pPr>
        <w:pStyle w:val="afe"/>
        <w:numPr>
          <w:ilvl w:val="0"/>
          <w:numId w:val="9"/>
        </w:numPr>
        <w:ind w:leftChars="0"/>
        <w:jc w:val="left"/>
      </w:pPr>
      <w:r>
        <w:rPr>
          <w:rFonts w:hint="eastAsia"/>
        </w:rPr>
        <w:t>파일을 업로드할 위치 혹은 [빈 폴더 생성] 버튼을 클릭하여 새 경로(폴더)를 생성합니다.</w:t>
      </w:r>
    </w:p>
    <w:p w14:paraId="38303D70" w14:textId="77777777" w:rsidR="00DA6ECB" w:rsidRDefault="00DA6ECB" w:rsidP="00561B70">
      <w:pPr>
        <w:pStyle w:val="afe"/>
        <w:numPr>
          <w:ilvl w:val="0"/>
          <w:numId w:val="9"/>
        </w:numPr>
        <w:ind w:leftChars="0"/>
        <w:jc w:val="left"/>
      </w:pPr>
      <w:r>
        <w:rPr>
          <w:rFonts w:hint="eastAsia"/>
        </w:rPr>
        <w:t>[파일 업로드] 버튼을 클릭합니다. (1GB 이내 파일만 업로드 가능)</w:t>
      </w:r>
    </w:p>
    <w:p w14:paraId="2DB1CBAE" w14:textId="77777777" w:rsidR="00DA6ECB" w:rsidRDefault="00DA6ECB" w:rsidP="00561B70">
      <w:pPr>
        <w:jc w:val="left"/>
      </w:pPr>
      <w:r w:rsidRPr="001C050B">
        <w:rPr>
          <w:noProof/>
          <w:sz w:val="10"/>
          <w:szCs w:val="10"/>
          <w:lang w:val="en-GB"/>
        </w:rPr>
        <mc:AlternateContent>
          <mc:Choice Requires="wps">
            <w:drawing>
              <wp:anchor distT="0" distB="0" distL="114300" distR="114300" simplePos="0" relativeHeight="251658288" behindDoc="0" locked="0" layoutInCell="1" allowOverlap="1" wp14:anchorId="081AADE6" wp14:editId="028DF7F9">
                <wp:simplePos x="0" y="0"/>
                <wp:positionH relativeFrom="column">
                  <wp:posOffset>4868545</wp:posOffset>
                </wp:positionH>
                <wp:positionV relativeFrom="paragraph">
                  <wp:posOffset>1041664</wp:posOffset>
                </wp:positionV>
                <wp:extent cx="149860" cy="149860"/>
                <wp:effectExtent l="0" t="0" r="2540" b="2540"/>
                <wp:wrapNone/>
                <wp:docPr id="961549077" name="타원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60" cy="149860"/>
                        </a:xfrm>
                        <a:prstGeom prst="ellipse">
                          <a:avLst/>
                        </a:prstGeom>
                        <a:solidFill>
                          <a:srgbClr val="EE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41D8CF" w14:textId="77777777" w:rsidR="00DA6ECB" w:rsidRPr="00344725" w:rsidRDefault="00DA6ECB" w:rsidP="00DA6ECB">
                            <w:pPr>
                              <w:jc w:val="center"/>
                              <w:rPr>
                                <w:rFonts w:ascii="KB금융 본문체 Light" w:eastAsia="KB금융 본문체 Light" w:hAnsi="KB금융 본문체 Light"/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KB금융 본문체 Light" w:eastAsia="KB금융 본문체 Light" w:hAnsi="KB금융 본문체 Light" w:hint="eastAsia"/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1AADE6" id="_x0000_s1042" style="position:absolute;margin-left:383.35pt;margin-top:82pt;width:11.8pt;height:11.8pt;z-index:25165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" fillcolor="#e00" stroked="f" strokeweight="2pt">
                <v:textbox inset="0,0,0,0">
                  <w:txbxContent>
                    <w:p w14:paraId="2741D8CF" w14:textId="77777777" w:rsidR="00DA6ECB" w:rsidRPr="00344725" w:rsidRDefault="00DA6ECB" w:rsidP="00DA6ECB">
                      <w:pPr>
                        <w:jc w:val="center"/>
                        <w:rPr>
                          <w:rFonts w:ascii="KB금융 본문체 Light" w:eastAsia="KB금융 본문체 Light" w:hAnsi="KB금융 본문체 Light"/>
                          <w:b/>
                          <w:bCs/>
                          <w:color w:val="FFFFFF" w:themeColor="background1"/>
                          <w:sz w:val="10"/>
                          <w:szCs w:val="1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KB금융 본문체 Light" w:eastAsia="KB금융 본문체 Light" w:hAnsi="KB금융 본문체 Light" w:hint="eastAsia"/>
                          <w:b/>
                          <w:bCs/>
                          <w:color w:val="FFFFFF" w:themeColor="background1"/>
                          <w:sz w:val="10"/>
                          <w:szCs w:val="1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Pr="001C050B">
        <w:rPr>
          <w:noProof/>
          <w:sz w:val="10"/>
          <w:szCs w:val="10"/>
          <w:lang w:val="en-GB"/>
        </w:rPr>
        <mc:AlternateContent>
          <mc:Choice Requires="wps">
            <w:drawing>
              <wp:anchor distT="0" distB="0" distL="114300" distR="114300" simplePos="0" relativeHeight="251658289" behindDoc="0" locked="0" layoutInCell="1" allowOverlap="1" wp14:anchorId="1B6EAD67" wp14:editId="7FFF06C2">
                <wp:simplePos x="0" y="0"/>
                <wp:positionH relativeFrom="column">
                  <wp:posOffset>5230579</wp:posOffset>
                </wp:positionH>
                <wp:positionV relativeFrom="paragraph">
                  <wp:posOffset>1036776</wp:posOffset>
                </wp:positionV>
                <wp:extent cx="149860" cy="149860"/>
                <wp:effectExtent l="0" t="0" r="2540" b="2540"/>
                <wp:wrapNone/>
                <wp:docPr id="728739237" name="타원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60" cy="149860"/>
                        </a:xfrm>
                        <a:prstGeom prst="ellipse">
                          <a:avLst/>
                        </a:prstGeom>
                        <a:solidFill>
                          <a:srgbClr val="EE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274642" w14:textId="77777777" w:rsidR="00DA6ECB" w:rsidRPr="00344725" w:rsidRDefault="00DA6ECB" w:rsidP="00DA6ECB">
                            <w:pPr>
                              <w:jc w:val="center"/>
                              <w:rPr>
                                <w:rFonts w:ascii="KB금융 본문체 Light" w:eastAsia="KB금융 본문체 Light" w:hAnsi="KB금융 본문체 Light"/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KB금융 본문체 Light" w:eastAsia="KB금융 본문체 Light" w:hAnsi="KB금융 본문체 Light" w:hint="eastAsia"/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6EAD67" id="_x0000_s1043" style="position:absolute;margin-left:411.85pt;margin-top:81.65pt;width:11.8pt;height:11.8pt;z-index:2516582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" fillcolor="#e00" stroked="f" strokeweight="2pt">
                <v:textbox inset="0,0,0,0">
                  <w:txbxContent>
                    <w:p w14:paraId="24274642" w14:textId="77777777" w:rsidR="00DA6ECB" w:rsidRPr="00344725" w:rsidRDefault="00DA6ECB" w:rsidP="00DA6ECB">
                      <w:pPr>
                        <w:jc w:val="center"/>
                        <w:rPr>
                          <w:rFonts w:ascii="KB금융 본문체 Light" w:eastAsia="KB금융 본문체 Light" w:hAnsi="KB금융 본문체 Light"/>
                          <w:b/>
                          <w:bCs/>
                          <w:color w:val="FFFFFF" w:themeColor="background1"/>
                          <w:sz w:val="10"/>
                          <w:szCs w:val="1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KB금융 본문체 Light" w:eastAsia="KB금융 본문체 Light" w:hAnsi="KB금융 본문체 Light" w:hint="eastAsia"/>
                          <w:b/>
                          <w:bCs/>
                          <w:color w:val="FFFFFF" w:themeColor="background1"/>
                          <w:sz w:val="10"/>
                          <w:szCs w:val="1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Pr="001C050B">
        <w:rPr>
          <w:noProof/>
          <w:sz w:val="10"/>
          <w:szCs w:val="10"/>
          <w:lang w:val="en-GB"/>
        </w:rPr>
        <mc:AlternateContent>
          <mc:Choice Requires="wps">
            <w:drawing>
              <wp:anchor distT="0" distB="0" distL="114300" distR="114300" simplePos="0" relativeHeight="251658287" behindDoc="0" locked="0" layoutInCell="1" allowOverlap="1" wp14:anchorId="75B3361C" wp14:editId="772FD744">
                <wp:simplePos x="0" y="0"/>
                <wp:positionH relativeFrom="column">
                  <wp:posOffset>4757036</wp:posOffset>
                </wp:positionH>
                <wp:positionV relativeFrom="paragraph">
                  <wp:posOffset>887623</wp:posOffset>
                </wp:positionV>
                <wp:extent cx="149860" cy="149860"/>
                <wp:effectExtent l="0" t="0" r="2540" b="2540"/>
                <wp:wrapNone/>
                <wp:docPr id="991212128" name="타원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60" cy="149860"/>
                        </a:xfrm>
                        <a:prstGeom prst="ellipse">
                          <a:avLst/>
                        </a:prstGeom>
                        <a:solidFill>
                          <a:srgbClr val="EE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BF0947" w14:textId="77777777" w:rsidR="00DA6ECB" w:rsidRPr="00344725" w:rsidRDefault="00DA6ECB" w:rsidP="00DA6ECB">
                            <w:pPr>
                              <w:jc w:val="center"/>
                              <w:rPr>
                                <w:rFonts w:ascii="KB금융 본문체 Light" w:eastAsia="KB금융 본문체 Light" w:hAnsi="KB금융 본문체 Light"/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KB금융 본문체 Light" w:eastAsia="KB금융 본문체 Light" w:hAnsi="KB금융 본문체 Light" w:hint="eastAsia"/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B3361C" id="_x0000_s1044" style="position:absolute;margin-left:374.55pt;margin-top:69.9pt;width:11.8pt;height:11.8pt;z-index:25165828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" fillcolor="#e00" stroked="f" strokeweight="2pt">
                <v:textbox inset="0,0,0,0">
                  <w:txbxContent>
                    <w:p w14:paraId="11BF0947" w14:textId="77777777" w:rsidR="00DA6ECB" w:rsidRPr="00344725" w:rsidRDefault="00DA6ECB" w:rsidP="00DA6ECB">
                      <w:pPr>
                        <w:jc w:val="center"/>
                        <w:rPr>
                          <w:rFonts w:ascii="KB금융 본문체 Light" w:eastAsia="KB금융 본문체 Light" w:hAnsi="KB금융 본문체 Light"/>
                          <w:b/>
                          <w:bCs/>
                          <w:color w:val="FFFFFF" w:themeColor="background1"/>
                          <w:sz w:val="10"/>
                          <w:szCs w:val="1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KB금융 본문체 Light" w:eastAsia="KB금융 본문체 Light" w:hAnsi="KB금융 본문체 Light" w:hint="eastAsia"/>
                          <w:b/>
                          <w:bCs/>
                          <w:color w:val="FFFFFF" w:themeColor="background1"/>
                          <w:sz w:val="10"/>
                          <w:szCs w:val="1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1C050B">
        <w:rPr>
          <w:noProof/>
          <w:sz w:val="10"/>
          <w:szCs w:val="10"/>
          <w:lang w:val="en-GB"/>
        </w:rPr>
        <mc:AlternateContent>
          <mc:Choice Requires="wps">
            <w:drawing>
              <wp:anchor distT="0" distB="0" distL="114300" distR="114300" simplePos="0" relativeHeight="251658286" behindDoc="0" locked="0" layoutInCell="1" allowOverlap="1" wp14:anchorId="016238BA" wp14:editId="3026F623">
                <wp:simplePos x="0" y="0"/>
                <wp:positionH relativeFrom="column">
                  <wp:posOffset>728980</wp:posOffset>
                </wp:positionH>
                <wp:positionV relativeFrom="paragraph">
                  <wp:posOffset>904959</wp:posOffset>
                </wp:positionV>
                <wp:extent cx="149860" cy="149860"/>
                <wp:effectExtent l="0" t="0" r="2540" b="2540"/>
                <wp:wrapNone/>
                <wp:docPr id="901043908" name="타원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60" cy="149860"/>
                        </a:xfrm>
                        <a:prstGeom prst="ellipse">
                          <a:avLst/>
                        </a:prstGeom>
                        <a:solidFill>
                          <a:srgbClr val="EE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D39E37" w14:textId="77777777" w:rsidR="00DA6ECB" w:rsidRPr="00344725" w:rsidRDefault="00DA6ECB" w:rsidP="00DA6ECB">
                            <w:pPr>
                              <w:jc w:val="center"/>
                              <w:rPr>
                                <w:rFonts w:ascii="KB금융 본문체 Light" w:eastAsia="KB금융 본문체 Light" w:hAnsi="KB금융 본문체 Light"/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KB금융 본문체 Light" w:eastAsia="KB금융 본문체 Light" w:hAnsi="KB금융 본문체 Light" w:hint="eastAsia"/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6238BA" id="_x0000_s1045" style="position:absolute;margin-left:57.4pt;margin-top:71.25pt;width:11.8pt;height:11.8pt;z-index:25165828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" fillcolor="#e00" stroked="f" strokeweight="2pt">
                <v:textbox inset="0,0,0,0">
                  <w:txbxContent>
                    <w:p w14:paraId="68D39E37" w14:textId="77777777" w:rsidR="00DA6ECB" w:rsidRPr="00344725" w:rsidRDefault="00DA6ECB" w:rsidP="00DA6ECB">
                      <w:pPr>
                        <w:jc w:val="center"/>
                        <w:rPr>
                          <w:rFonts w:ascii="KB금융 본문체 Light" w:eastAsia="KB금융 본문체 Light" w:hAnsi="KB금융 본문체 Light"/>
                          <w:b/>
                          <w:bCs/>
                          <w:color w:val="FFFFFF" w:themeColor="background1"/>
                          <w:sz w:val="10"/>
                          <w:szCs w:val="1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KB금융 본문체 Light" w:eastAsia="KB금융 본문체 Light" w:hAnsi="KB금융 본문체 Light" w:hint="eastAsia"/>
                          <w:b/>
                          <w:bCs/>
                          <w:color w:val="FFFFFF" w:themeColor="background1"/>
                          <w:sz w:val="10"/>
                          <w:szCs w:val="1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1C050B">
        <w:rPr>
          <w:noProof/>
          <w:sz w:val="10"/>
          <w:szCs w:val="10"/>
          <w:lang w:val="en-GB"/>
        </w:rPr>
        <mc:AlternateContent>
          <mc:Choice Requires="wps">
            <w:drawing>
              <wp:anchor distT="0" distB="0" distL="114300" distR="114300" simplePos="0" relativeHeight="251658285" behindDoc="0" locked="0" layoutInCell="1" allowOverlap="1" wp14:anchorId="61BD69E4" wp14:editId="3A94389E">
                <wp:simplePos x="0" y="0"/>
                <wp:positionH relativeFrom="column">
                  <wp:posOffset>729435</wp:posOffset>
                </wp:positionH>
                <wp:positionV relativeFrom="paragraph">
                  <wp:posOffset>612476</wp:posOffset>
                </wp:positionV>
                <wp:extent cx="149860" cy="149860"/>
                <wp:effectExtent l="0" t="0" r="2540" b="2540"/>
                <wp:wrapNone/>
                <wp:docPr id="1323975523" name="타원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60" cy="149860"/>
                        </a:xfrm>
                        <a:prstGeom prst="ellipse">
                          <a:avLst/>
                        </a:prstGeom>
                        <a:solidFill>
                          <a:srgbClr val="EE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699161" w14:textId="77777777" w:rsidR="00DA6ECB" w:rsidRPr="00344725" w:rsidRDefault="00DA6ECB" w:rsidP="00DA6ECB">
                            <w:pPr>
                              <w:jc w:val="center"/>
                              <w:rPr>
                                <w:rFonts w:ascii="KB금융 본문체 Light" w:eastAsia="KB금융 본문체 Light" w:hAnsi="KB금융 본문체 Light"/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344725">
                              <w:rPr>
                                <w:rFonts w:ascii="KB금융 본문체 Light" w:eastAsia="KB금융 본문체 Light" w:hAnsi="KB금융 본문체 Light" w:hint="eastAsia"/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BD69E4" id="_x0000_s1046" style="position:absolute;margin-left:57.45pt;margin-top:48.25pt;width:11.8pt;height:11.8pt;z-index:25165828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" fillcolor="#e00" stroked="f" strokeweight="2pt">
                <v:textbox inset="0,0,0,0">
                  <w:txbxContent>
                    <w:p w14:paraId="19699161" w14:textId="77777777" w:rsidR="00DA6ECB" w:rsidRPr="00344725" w:rsidRDefault="00DA6ECB" w:rsidP="00DA6ECB">
                      <w:pPr>
                        <w:jc w:val="center"/>
                        <w:rPr>
                          <w:rFonts w:ascii="KB금융 본문체 Light" w:eastAsia="KB금융 본문체 Light" w:hAnsi="KB금융 본문체 Light"/>
                          <w:b/>
                          <w:bCs/>
                          <w:color w:val="FFFFFF" w:themeColor="background1"/>
                          <w:sz w:val="10"/>
                          <w:szCs w:val="1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344725">
                        <w:rPr>
                          <w:rFonts w:ascii="KB금융 본문체 Light" w:eastAsia="KB금융 본문체 Light" w:hAnsi="KB금융 본문체 Light" w:hint="eastAsia"/>
                          <w:b/>
                          <w:bCs/>
                          <w:color w:val="FFFFFF" w:themeColor="background1"/>
                          <w:sz w:val="10"/>
                          <w:szCs w:val="1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84" behindDoc="0" locked="0" layoutInCell="1" allowOverlap="1" wp14:anchorId="634CCD07" wp14:editId="14627843">
                <wp:simplePos x="0" y="0"/>
                <wp:positionH relativeFrom="column">
                  <wp:posOffset>5646204</wp:posOffset>
                </wp:positionH>
                <wp:positionV relativeFrom="paragraph">
                  <wp:posOffset>1078410</wp:posOffset>
                </wp:positionV>
                <wp:extent cx="361843" cy="189781"/>
                <wp:effectExtent l="0" t="0" r="19685" b="20320"/>
                <wp:wrapNone/>
                <wp:docPr id="848026569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843" cy="18978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812C99" id="직사각형 3" o:spid="_x0000_s1026" style="position:absolute;margin-left:444.6pt;margin-top:84.9pt;width:28.5pt;height:14.95pt;z-index:25177702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" filled="f" strokecolor="red" strokeweight="2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20AC5957" wp14:editId="0EEC1E86">
            <wp:extent cx="6099175" cy="3277870"/>
            <wp:effectExtent l="0" t="0" r="0" b="0"/>
            <wp:docPr id="175948421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F8B75" w14:textId="77777777" w:rsidR="00DA6ECB" w:rsidRDefault="00DA6ECB" w:rsidP="00561B70">
      <w:pPr>
        <w:pStyle w:val="afe"/>
        <w:numPr>
          <w:ilvl w:val="0"/>
          <w:numId w:val="27"/>
        </w:numPr>
        <w:ind w:leftChars="0"/>
        <w:jc w:val="left"/>
      </w:pPr>
      <w:r>
        <w:rPr>
          <w:rFonts w:hint="eastAsia"/>
        </w:rPr>
        <w:t>소속된 버킷의 목록을 표시합니다. 선택 시 해당 버킷의 오브젝트들이 아래에 표시됩니다.</w:t>
      </w:r>
    </w:p>
    <w:p w14:paraId="52F5D8A7" w14:textId="77777777" w:rsidR="00DA6ECB" w:rsidRDefault="00DA6ECB" w:rsidP="00561B70">
      <w:pPr>
        <w:pStyle w:val="afe"/>
        <w:numPr>
          <w:ilvl w:val="0"/>
          <w:numId w:val="27"/>
        </w:numPr>
        <w:ind w:leftChars="0"/>
        <w:jc w:val="left"/>
      </w:pPr>
      <w:r>
        <w:rPr>
          <w:rFonts w:hint="eastAsia"/>
        </w:rPr>
        <w:t>버킷 내 현 위치를 표시합니다.</w:t>
      </w:r>
    </w:p>
    <w:p w14:paraId="3C854DA5" w14:textId="77777777" w:rsidR="00DA6ECB" w:rsidRDefault="00DA6ECB" w:rsidP="00561B70">
      <w:pPr>
        <w:pStyle w:val="afe"/>
        <w:numPr>
          <w:ilvl w:val="0"/>
          <w:numId w:val="27"/>
        </w:numPr>
        <w:ind w:leftChars="0"/>
        <w:jc w:val="left"/>
      </w:pPr>
      <w:r>
        <w:rPr>
          <w:rFonts w:hint="eastAsia"/>
        </w:rPr>
        <w:t>현 위치를 기준으로 오브젝트명으로 검색합니다.</w:t>
      </w:r>
    </w:p>
    <w:p w14:paraId="610077A6" w14:textId="77777777" w:rsidR="00DA6ECB" w:rsidRDefault="00DA6ECB" w:rsidP="00561B70">
      <w:pPr>
        <w:pStyle w:val="afe"/>
        <w:numPr>
          <w:ilvl w:val="0"/>
          <w:numId w:val="27"/>
        </w:numPr>
        <w:ind w:leftChars="0"/>
        <w:jc w:val="left"/>
      </w:pPr>
      <w:r>
        <w:rPr>
          <w:rFonts w:hint="eastAsia"/>
        </w:rPr>
        <w:t xml:space="preserve">현 위치에서 버킷 상태를 </w:t>
      </w:r>
      <w:proofErr w:type="spellStart"/>
      <w:r>
        <w:rPr>
          <w:rFonts w:hint="eastAsia"/>
        </w:rPr>
        <w:t>새로고침합니다</w:t>
      </w:r>
      <w:proofErr w:type="spellEnd"/>
      <w:r>
        <w:rPr>
          <w:rFonts w:hint="eastAsia"/>
        </w:rPr>
        <w:t>.</w:t>
      </w:r>
    </w:p>
    <w:p w14:paraId="69FB0ACC" w14:textId="77777777" w:rsidR="00DA6ECB" w:rsidRDefault="00DA6ECB" w:rsidP="00561B70">
      <w:pPr>
        <w:pStyle w:val="afe"/>
        <w:numPr>
          <w:ilvl w:val="0"/>
          <w:numId w:val="27"/>
        </w:numPr>
        <w:ind w:leftChars="0"/>
        <w:jc w:val="left"/>
      </w:pPr>
      <w:r>
        <w:rPr>
          <w:rFonts w:hint="eastAsia"/>
        </w:rPr>
        <w:lastRenderedPageBreak/>
        <w:t>현 위치에 빈 폴더를 생성합니다.</w:t>
      </w:r>
    </w:p>
    <w:p w14:paraId="5EDA18BD" w14:textId="77777777" w:rsidR="00DA6ECB" w:rsidRDefault="00DA6ECB" w:rsidP="00561B70">
      <w:pPr>
        <w:jc w:val="left"/>
      </w:pPr>
    </w:p>
    <w:p w14:paraId="6FF3E253" w14:textId="77777777" w:rsidR="00DA6ECB" w:rsidRDefault="00DA6ECB" w:rsidP="00561B70">
      <w:pPr>
        <w:pStyle w:val="afe"/>
        <w:numPr>
          <w:ilvl w:val="0"/>
          <w:numId w:val="9"/>
        </w:numPr>
        <w:ind w:leftChars="0"/>
        <w:jc w:val="left"/>
      </w:pPr>
      <w:r>
        <w:rPr>
          <w:rFonts w:hint="eastAsia"/>
        </w:rPr>
        <w:t>업로드할 파일을 선택한 후 [저장]버튼을 클릭합니다.</w:t>
      </w:r>
    </w:p>
    <w:p w14:paraId="7A3E77EB" w14:textId="77777777" w:rsidR="00DA6ECB" w:rsidRDefault="00DA6ECB" w:rsidP="00561B70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90" behindDoc="0" locked="0" layoutInCell="1" allowOverlap="1" wp14:anchorId="135BABD6" wp14:editId="3EDBEA36">
                <wp:simplePos x="0" y="0"/>
                <wp:positionH relativeFrom="column">
                  <wp:posOffset>3438129</wp:posOffset>
                </wp:positionH>
                <wp:positionV relativeFrom="paragraph">
                  <wp:posOffset>2248955</wp:posOffset>
                </wp:positionV>
                <wp:extent cx="361843" cy="189781"/>
                <wp:effectExtent l="0" t="0" r="19685" b="20320"/>
                <wp:wrapNone/>
                <wp:docPr id="1183159062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843" cy="18978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E1F9DE" id="직사각형 3" o:spid="_x0000_s1026" style="position:absolute;margin-left:270.7pt;margin-top:177.1pt;width:28.5pt;height:14.95pt;z-index:25178317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" filled="f" strokecolor="red" strokeweight="2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15B4FFAC" wp14:editId="5BC12C18">
            <wp:extent cx="6099175" cy="3277870"/>
            <wp:effectExtent l="0" t="0" r="0" b="0"/>
            <wp:docPr id="1558033484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B769F" w14:textId="77777777" w:rsidR="00DA6ECB" w:rsidRDefault="00DA6ECB" w:rsidP="00561B70">
      <w:pPr>
        <w:pStyle w:val="afe"/>
        <w:numPr>
          <w:ilvl w:val="0"/>
          <w:numId w:val="9"/>
        </w:numPr>
        <w:ind w:leftChars="0"/>
        <w:jc w:val="left"/>
      </w:pPr>
      <w:r>
        <w:rPr>
          <w:rFonts w:hint="eastAsia"/>
        </w:rPr>
        <w:t>선택한 경로에 업로드 된 파일을 확인할 수 있습니다.</w:t>
      </w:r>
    </w:p>
    <w:p w14:paraId="06527C2B" w14:textId="77777777" w:rsidR="00DA6ECB" w:rsidRPr="002A19F7" w:rsidRDefault="00DA6ECB" w:rsidP="00561B70">
      <w:pPr>
        <w:jc w:val="left"/>
      </w:pPr>
    </w:p>
    <w:p w14:paraId="25723F43" w14:textId="5E9F2AAE" w:rsidR="00DA6ECB" w:rsidRDefault="00DA6ECB" w:rsidP="00561B70">
      <w:pPr>
        <w:pStyle w:val="20"/>
        <w:numPr>
          <w:ilvl w:val="1"/>
          <w:numId w:val="13"/>
        </w:numPr>
        <w:jc w:val="left"/>
      </w:pPr>
      <w:bookmarkStart w:id="25" w:name="_Toc207190835"/>
      <w:r>
        <w:rPr>
          <w:rFonts w:hint="eastAsia"/>
        </w:rPr>
        <w:t>파일 다운로드</w:t>
      </w:r>
      <w:bookmarkEnd w:id="25"/>
    </w:p>
    <w:p w14:paraId="2AF1A550" w14:textId="77777777" w:rsidR="00DA6ECB" w:rsidRDefault="00DA6ECB" w:rsidP="00561B70">
      <w:pPr>
        <w:pStyle w:val="afe"/>
        <w:numPr>
          <w:ilvl w:val="0"/>
          <w:numId w:val="9"/>
        </w:numPr>
        <w:ind w:leftChars="0"/>
        <w:jc w:val="left"/>
      </w:pPr>
      <w:r>
        <w:rPr>
          <w:rFonts w:hint="eastAsia"/>
        </w:rPr>
        <w:t>파일이 저장된 버킷과 경로를 선택합니다.</w:t>
      </w:r>
    </w:p>
    <w:p w14:paraId="135FBBD7" w14:textId="77777777" w:rsidR="00DA6ECB" w:rsidRDefault="00DA6ECB" w:rsidP="00561B70">
      <w:pPr>
        <w:pStyle w:val="afe"/>
        <w:numPr>
          <w:ilvl w:val="0"/>
          <w:numId w:val="9"/>
        </w:numPr>
        <w:ind w:leftChars="0"/>
        <w:jc w:val="left"/>
      </w:pPr>
      <w:r>
        <w:rPr>
          <w:rFonts w:hint="eastAsia"/>
        </w:rPr>
        <w:t>파일을 다운로드할 위치에서 파일 우측의 [다운로드] 버튼을 클릭합니다.</w:t>
      </w:r>
    </w:p>
    <w:p w14:paraId="5AB5EF69" w14:textId="77777777" w:rsidR="00DA6ECB" w:rsidRDefault="00DA6ECB" w:rsidP="00561B70">
      <w:pPr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91" behindDoc="0" locked="0" layoutInCell="1" allowOverlap="1" wp14:anchorId="1CC580EB" wp14:editId="5FEF75EF">
                <wp:simplePos x="0" y="0"/>
                <wp:positionH relativeFrom="column">
                  <wp:posOffset>5706589</wp:posOffset>
                </wp:positionH>
                <wp:positionV relativeFrom="paragraph">
                  <wp:posOffset>1748778</wp:posOffset>
                </wp:positionV>
                <wp:extent cx="206040" cy="146649"/>
                <wp:effectExtent l="0" t="0" r="22860" b="25400"/>
                <wp:wrapNone/>
                <wp:docPr id="1218552654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040" cy="1466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7ED678" id="직사각형 3" o:spid="_x0000_s1026" style="position:absolute;margin-left:449.35pt;margin-top:137.7pt;width:16.2pt;height:11.55pt;z-index:25178419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" filled="f" strokecolor="red" strokeweight="2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008C455E" wp14:editId="204DDE13">
            <wp:extent cx="6099175" cy="3277870"/>
            <wp:effectExtent l="0" t="0" r="0" b="0"/>
            <wp:docPr id="1967193647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E73DA" w14:textId="77777777" w:rsidR="00DA6ECB" w:rsidRDefault="00DA6ECB" w:rsidP="00561B70">
      <w:pPr>
        <w:pStyle w:val="afe"/>
        <w:numPr>
          <w:ilvl w:val="0"/>
          <w:numId w:val="9"/>
        </w:numPr>
        <w:ind w:leftChars="0"/>
        <w:jc w:val="left"/>
      </w:pPr>
      <w:r>
        <w:rPr>
          <w:rFonts w:hint="eastAsia"/>
        </w:rPr>
        <w:t>브라우저에서 다운로드가 자동으로 시작되며 저장 위치는 브라우저 설정에 따라 지정됩니다.</w:t>
      </w:r>
    </w:p>
    <w:p w14:paraId="0F9F2A78" w14:textId="77777777" w:rsidR="00DA6ECB" w:rsidRDefault="00DA6ECB" w:rsidP="00561B70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92" behindDoc="0" locked="0" layoutInCell="1" allowOverlap="1" wp14:anchorId="664D37D9" wp14:editId="3B6466F9">
                <wp:simplePos x="0" y="0"/>
                <wp:positionH relativeFrom="column">
                  <wp:posOffset>4559276</wp:posOffset>
                </wp:positionH>
                <wp:positionV relativeFrom="paragraph">
                  <wp:posOffset>221914</wp:posOffset>
                </wp:positionV>
                <wp:extent cx="1069676" cy="698739"/>
                <wp:effectExtent l="0" t="0" r="16510" b="25400"/>
                <wp:wrapNone/>
                <wp:docPr id="610788711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676" cy="6987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1FA154" id="직사각형 3" o:spid="_x0000_s1026" style="position:absolute;margin-left:359pt;margin-top:17.45pt;width:84.25pt;height:55pt;z-index:25178521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" filled="f" strokecolor="red" strokeweight="2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15CF263E" wp14:editId="46FACC73">
            <wp:extent cx="6099175" cy="3277870"/>
            <wp:effectExtent l="0" t="0" r="0" b="0"/>
            <wp:docPr id="598060779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D00E1" w14:textId="5B63BC18" w:rsidR="00DA6ECB" w:rsidRDefault="00DA6ECB" w:rsidP="00561B70">
      <w:pPr>
        <w:pStyle w:val="20"/>
        <w:numPr>
          <w:ilvl w:val="1"/>
          <w:numId w:val="13"/>
        </w:numPr>
        <w:jc w:val="left"/>
      </w:pPr>
      <w:bookmarkStart w:id="26" w:name="_Toc207190836"/>
      <w:r>
        <w:rPr>
          <w:rFonts w:hint="eastAsia"/>
        </w:rPr>
        <w:t>파일 삭제</w:t>
      </w:r>
      <w:bookmarkEnd w:id="26"/>
    </w:p>
    <w:p w14:paraId="218795ED" w14:textId="77777777" w:rsidR="00DA6ECB" w:rsidRDefault="00DA6ECB" w:rsidP="00561B70">
      <w:pPr>
        <w:pStyle w:val="afe"/>
        <w:numPr>
          <w:ilvl w:val="0"/>
          <w:numId w:val="9"/>
        </w:numPr>
        <w:ind w:leftChars="0"/>
        <w:jc w:val="left"/>
      </w:pPr>
      <w:r>
        <w:rPr>
          <w:rFonts w:hint="eastAsia"/>
        </w:rPr>
        <w:t>삭제할 파일을 선택합니다. (복수 선택 가능)</w:t>
      </w:r>
    </w:p>
    <w:p w14:paraId="698F64EF" w14:textId="77777777" w:rsidR="00DA6ECB" w:rsidRDefault="00DA6ECB" w:rsidP="00561B70">
      <w:pPr>
        <w:pStyle w:val="afe"/>
        <w:numPr>
          <w:ilvl w:val="0"/>
          <w:numId w:val="9"/>
        </w:numPr>
        <w:ind w:leftChars="0"/>
        <w:jc w:val="left"/>
      </w:pPr>
      <w:r>
        <w:rPr>
          <w:rFonts w:hint="eastAsia"/>
        </w:rPr>
        <w:t>[삭제] -&gt; [항목 삭제] -&gt; [확인] 버튼을 클릭합니다.</w:t>
      </w:r>
    </w:p>
    <w:p w14:paraId="3D201BBC" w14:textId="77777777" w:rsidR="00DA6ECB" w:rsidRDefault="00DA6ECB" w:rsidP="00561B70">
      <w:pPr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95" behindDoc="0" locked="0" layoutInCell="1" allowOverlap="1" wp14:anchorId="1E822CE6" wp14:editId="03013439">
                <wp:simplePos x="0" y="0"/>
                <wp:positionH relativeFrom="column">
                  <wp:posOffset>3506853</wp:posOffset>
                </wp:positionH>
                <wp:positionV relativeFrom="paragraph">
                  <wp:posOffset>1981690</wp:posOffset>
                </wp:positionV>
                <wp:extent cx="388189" cy="215661"/>
                <wp:effectExtent l="0" t="0" r="12065" b="13335"/>
                <wp:wrapNone/>
                <wp:docPr id="24918435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9" cy="2156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31A282" id="직사각형 3" o:spid="_x0000_s1026" style="position:absolute;margin-left:276.15pt;margin-top:156.05pt;width:30.55pt;height:17pt;z-index:2517882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94" behindDoc="0" locked="0" layoutInCell="1" allowOverlap="1" wp14:anchorId="603D18D1" wp14:editId="22EDE6EB">
                <wp:simplePos x="0" y="0"/>
                <wp:positionH relativeFrom="column">
                  <wp:posOffset>3601672</wp:posOffset>
                </wp:positionH>
                <wp:positionV relativeFrom="paragraph">
                  <wp:posOffset>532261</wp:posOffset>
                </wp:positionV>
                <wp:extent cx="250166" cy="189781"/>
                <wp:effectExtent l="0" t="0" r="17145" b="20320"/>
                <wp:wrapNone/>
                <wp:docPr id="428048297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8978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BA40AF" id="직사각형 3" o:spid="_x0000_s1026" style="position:absolute;margin-left:283.6pt;margin-top:41.9pt;width:19.7pt;height:14.95pt;z-index:2517872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93" behindDoc="0" locked="0" layoutInCell="1" allowOverlap="1" wp14:anchorId="1BC07973" wp14:editId="41FFED78">
                <wp:simplePos x="0" y="0"/>
                <wp:positionH relativeFrom="column">
                  <wp:posOffset>2118001</wp:posOffset>
                </wp:positionH>
                <wp:positionV relativeFrom="paragraph">
                  <wp:posOffset>1239820</wp:posOffset>
                </wp:positionV>
                <wp:extent cx="250166" cy="189781"/>
                <wp:effectExtent l="0" t="0" r="17145" b="20320"/>
                <wp:wrapNone/>
                <wp:docPr id="1334906950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8978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6038E5" id="직사각형 3" o:spid="_x0000_s1026" style="position:absolute;margin-left:166.75pt;margin-top:97.6pt;width:19.7pt;height:14.95pt;z-index:251786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" filled="f" strokecolor="red" strokeweight="2pt"/>
            </w:pict>
          </mc:Fallback>
        </mc:AlternateContent>
      </w:r>
      <w:r w:rsidRPr="002308FC">
        <w:rPr>
          <w:noProof/>
        </w:rPr>
        <w:drawing>
          <wp:inline distT="0" distB="0" distL="0" distR="0" wp14:anchorId="1245F362" wp14:editId="2096A176">
            <wp:extent cx="6332220" cy="3403600"/>
            <wp:effectExtent l="0" t="0" r="0" b="6350"/>
            <wp:docPr id="1461361435" name="그림 1" descr="텍스트, 스크린샷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361435" name="그림 1" descr="텍스트, 스크린샷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4DF41" w14:textId="77777777" w:rsidR="00DA6ECB" w:rsidRPr="00AC7291" w:rsidRDefault="00DA6ECB" w:rsidP="00561B70"/>
    <w:p w14:paraId="68857FED" w14:textId="2F5EE5AC" w:rsidR="00DA6ECB" w:rsidRDefault="00DA6ECB" w:rsidP="00561B70">
      <w:pPr>
        <w:pStyle w:val="20"/>
        <w:numPr>
          <w:ilvl w:val="1"/>
          <w:numId w:val="13"/>
        </w:numPr>
        <w:jc w:val="left"/>
      </w:pPr>
      <w:bookmarkStart w:id="27" w:name="_Toc207190837"/>
      <w:r>
        <w:rPr>
          <w:rFonts w:hint="eastAsia"/>
        </w:rPr>
        <w:t>외부테이블 생성</w:t>
      </w:r>
      <w:bookmarkEnd w:id="27"/>
    </w:p>
    <w:p w14:paraId="64899398" w14:textId="77777777" w:rsidR="00DA6ECB" w:rsidRDefault="00DA6ECB" w:rsidP="00561B70">
      <w:pPr>
        <w:pStyle w:val="afe"/>
        <w:numPr>
          <w:ilvl w:val="0"/>
          <w:numId w:val="12"/>
        </w:numPr>
        <w:ind w:leftChars="0"/>
        <w:rPr>
          <w:lang w:val="en-GB"/>
        </w:rPr>
      </w:pPr>
      <w:r>
        <w:rPr>
          <w:rFonts w:hint="eastAsia"/>
          <w:lang w:val="en-GB"/>
        </w:rPr>
        <w:t>외부 테이블 개요</w:t>
      </w:r>
    </w:p>
    <w:p w14:paraId="0CF008A9" w14:textId="77777777" w:rsidR="00DA6ECB" w:rsidRDefault="00DA6ECB" w:rsidP="00561B70">
      <w:pPr>
        <w:pStyle w:val="afe"/>
        <w:numPr>
          <w:ilvl w:val="1"/>
          <w:numId w:val="12"/>
        </w:numPr>
        <w:ind w:leftChars="0"/>
        <w:rPr>
          <w:lang w:val="en-GB"/>
        </w:rPr>
      </w:pPr>
      <w:r>
        <w:rPr>
          <w:rFonts w:hint="eastAsia"/>
          <w:lang w:val="en-GB"/>
        </w:rPr>
        <w:t xml:space="preserve">외부테이블은 Teradata에서 제공하는 기능으로 S3 프로토콜 기반 </w:t>
      </w:r>
      <w:proofErr w:type="spellStart"/>
      <w:r>
        <w:rPr>
          <w:rFonts w:hint="eastAsia"/>
          <w:lang w:val="en-GB"/>
        </w:rPr>
        <w:t>오브젝트스토리지에</w:t>
      </w:r>
      <w:proofErr w:type="spellEnd"/>
      <w:r>
        <w:rPr>
          <w:rFonts w:hint="eastAsia"/>
          <w:lang w:val="en-GB"/>
        </w:rPr>
        <w:t xml:space="preserve"> 저장된 외부 파일을 Database의 Table형태로 조회할 수 있도록 생성하는 기능입니다.</w:t>
      </w:r>
    </w:p>
    <w:p w14:paraId="6F88F815" w14:textId="77777777" w:rsidR="00DA6ECB" w:rsidRDefault="00DA6ECB" w:rsidP="00561B70">
      <w:pPr>
        <w:pStyle w:val="afe"/>
        <w:numPr>
          <w:ilvl w:val="1"/>
          <w:numId w:val="12"/>
        </w:numPr>
        <w:ind w:leftChars="0"/>
        <w:rPr>
          <w:lang w:val="en-GB"/>
        </w:rPr>
      </w:pPr>
      <w:r>
        <w:rPr>
          <w:rFonts w:hint="eastAsia"/>
          <w:lang w:val="en-GB"/>
        </w:rPr>
        <w:t xml:space="preserve">현재 외부 테이블 생성은 CSV 형식의 파일만 지원하며 </w:t>
      </w:r>
      <w:proofErr w:type="spellStart"/>
      <w:r>
        <w:rPr>
          <w:rFonts w:hint="eastAsia"/>
          <w:lang w:val="en-GB"/>
        </w:rPr>
        <w:t>오브젝트스토리지에</w:t>
      </w:r>
      <w:proofErr w:type="spellEnd"/>
      <w:r>
        <w:rPr>
          <w:rFonts w:hint="eastAsia"/>
          <w:lang w:val="en-GB"/>
        </w:rPr>
        <w:t xml:space="preserve"> </w:t>
      </w:r>
      <w:proofErr w:type="spellStart"/>
      <w:r>
        <w:rPr>
          <w:rFonts w:hint="eastAsia"/>
          <w:lang w:val="en-GB"/>
        </w:rPr>
        <w:t>업로드된</w:t>
      </w:r>
      <w:proofErr w:type="spellEnd"/>
      <w:r>
        <w:rPr>
          <w:rFonts w:hint="eastAsia"/>
          <w:lang w:val="en-GB"/>
        </w:rPr>
        <w:t xml:space="preserve"> CSV파일을 </w:t>
      </w:r>
      <w:proofErr w:type="spellStart"/>
      <w:r>
        <w:rPr>
          <w:rFonts w:hint="eastAsia"/>
          <w:lang w:val="en-GB"/>
        </w:rPr>
        <w:t>샌드박스</w:t>
      </w:r>
      <w:proofErr w:type="spellEnd"/>
      <w:r>
        <w:rPr>
          <w:rFonts w:hint="eastAsia"/>
          <w:lang w:val="en-GB"/>
        </w:rPr>
        <w:t xml:space="preserve"> 영역에서 조회 가능한 테이블로 생성합니다.</w:t>
      </w:r>
    </w:p>
    <w:p w14:paraId="74A242C6" w14:textId="77777777" w:rsidR="00DA6ECB" w:rsidRDefault="00DA6ECB" w:rsidP="00561B70">
      <w:pPr>
        <w:pStyle w:val="afe"/>
        <w:numPr>
          <w:ilvl w:val="1"/>
          <w:numId w:val="12"/>
        </w:numPr>
        <w:ind w:leftChars="0"/>
        <w:rPr>
          <w:lang w:val="en-GB"/>
        </w:rPr>
      </w:pPr>
      <w:r>
        <w:rPr>
          <w:rFonts w:hint="eastAsia"/>
          <w:lang w:val="en-GB"/>
        </w:rPr>
        <w:t>외부테이블 생성 시 지원되는 파일 인코딩은 ANSI, EUC-KR 입니다.</w:t>
      </w:r>
    </w:p>
    <w:p w14:paraId="0FE89D98" w14:textId="77777777" w:rsidR="00DA6ECB" w:rsidRPr="006068A6" w:rsidRDefault="00DA6ECB" w:rsidP="00561B70">
      <w:pPr>
        <w:rPr>
          <w:lang w:val="en-GB"/>
        </w:rPr>
      </w:pPr>
    </w:p>
    <w:p w14:paraId="69F286D7" w14:textId="77777777" w:rsidR="00DA6ECB" w:rsidRDefault="00DA6ECB" w:rsidP="00561B70">
      <w:pPr>
        <w:pStyle w:val="afe"/>
        <w:numPr>
          <w:ilvl w:val="0"/>
          <w:numId w:val="9"/>
        </w:numPr>
        <w:ind w:leftChars="0"/>
        <w:jc w:val="left"/>
      </w:pPr>
      <w:r>
        <w:rPr>
          <w:rFonts w:hint="eastAsia"/>
        </w:rPr>
        <w:t>파일이 저장된 버킷과 경로를 선택합니다.</w:t>
      </w:r>
    </w:p>
    <w:p w14:paraId="182BCFE8" w14:textId="77777777" w:rsidR="00DA6ECB" w:rsidRDefault="00DA6ECB" w:rsidP="00561B70">
      <w:pPr>
        <w:pStyle w:val="afe"/>
        <w:numPr>
          <w:ilvl w:val="0"/>
          <w:numId w:val="9"/>
        </w:numPr>
        <w:ind w:leftChars="0"/>
        <w:jc w:val="left"/>
      </w:pPr>
      <w:r>
        <w:rPr>
          <w:rFonts w:hint="eastAsia"/>
        </w:rPr>
        <w:t>파일을 체크하여 [외부 테이블 생성] 버튼을 클릭합니다.(csv파일만 가능)</w:t>
      </w:r>
    </w:p>
    <w:p w14:paraId="63D3BD0A" w14:textId="77777777" w:rsidR="00DA6ECB" w:rsidRDefault="00DA6ECB" w:rsidP="00561B70">
      <w:pPr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96" behindDoc="0" locked="0" layoutInCell="1" allowOverlap="1" wp14:anchorId="4DBD01CF" wp14:editId="66FB4926">
                <wp:simplePos x="0" y="0"/>
                <wp:positionH relativeFrom="column">
                  <wp:posOffset>1798823</wp:posOffset>
                </wp:positionH>
                <wp:positionV relativeFrom="paragraph">
                  <wp:posOffset>1222567</wp:posOffset>
                </wp:positionV>
                <wp:extent cx="957532" cy="785003"/>
                <wp:effectExtent l="0" t="0" r="14605" b="15240"/>
                <wp:wrapNone/>
                <wp:docPr id="1689822359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7532" cy="7850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9F1EFB" id="직사각형 3" o:spid="_x0000_s1026" style="position:absolute;margin-left:141.65pt;margin-top:96.25pt;width:75.4pt;height:61.8pt;z-index:25178931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" filled="f" strokecolor="red" strokeweight="2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513226AC" wp14:editId="0C027598">
            <wp:extent cx="6099175" cy="3277870"/>
            <wp:effectExtent l="0" t="0" r="0" b="0"/>
            <wp:docPr id="353180798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80698" w14:textId="77777777" w:rsidR="00DA6ECB" w:rsidRDefault="00DA6ECB" w:rsidP="00561B70">
      <w:pPr>
        <w:pStyle w:val="afe"/>
        <w:numPr>
          <w:ilvl w:val="0"/>
          <w:numId w:val="9"/>
        </w:numPr>
        <w:ind w:leftChars="0"/>
        <w:jc w:val="left"/>
      </w:pPr>
      <w:r>
        <w:rPr>
          <w:rFonts w:hint="eastAsia"/>
        </w:rPr>
        <w:t>정보를 입력 후 [생성]버튼을 통해 생성합니다. (접속한 사번이 권한을 가지고 있는 DB만 표시됨)</w:t>
      </w:r>
    </w:p>
    <w:p w14:paraId="47F1C684" w14:textId="77777777" w:rsidR="00DA6ECB" w:rsidRDefault="00DA6ECB" w:rsidP="00561B70">
      <w:pPr>
        <w:pStyle w:val="afe"/>
        <w:numPr>
          <w:ilvl w:val="0"/>
          <w:numId w:val="9"/>
        </w:numPr>
        <w:ind w:leftChars="0"/>
        <w:jc w:val="left"/>
      </w:pPr>
      <w:r>
        <w:rPr>
          <w:rFonts w:hint="eastAsia"/>
        </w:rPr>
        <w:t>Teradata DB에서 생성된 외부 테이블을 확인할 수 있습니다.</w:t>
      </w:r>
    </w:p>
    <w:p w14:paraId="74899B68" w14:textId="7FEFA789" w:rsidR="00072D64" w:rsidRPr="00826EDE" w:rsidRDefault="00153D13" w:rsidP="00561B70">
      <w:pPr>
        <w:pStyle w:val="3"/>
        <w:numPr>
          <w:ilvl w:val="2"/>
          <w:numId w:val="13"/>
        </w:numPr>
      </w:pPr>
      <w:r w:rsidRPr="00826EDE">
        <w:rPr>
          <w:rFonts w:hint="eastAsia"/>
          <w:bCs/>
          <w:iCs/>
        </w:rPr>
        <w:t>DB 권한이 없을 경우</w:t>
      </w:r>
    </w:p>
    <w:p w14:paraId="215992DE" w14:textId="77777777" w:rsidR="00DA6ECB" w:rsidRPr="00F4326E" w:rsidRDefault="00DA6ECB" w:rsidP="00DA6ECB"/>
    <w:p w14:paraId="189DFF5A" w14:textId="320D4EE3" w:rsidR="008B5292" w:rsidRDefault="008B5292" w:rsidP="00C451BF">
      <w:pPr>
        <w:pStyle w:val="11"/>
        <w:numPr>
          <w:ilvl w:val="0"/>
          <w:numId w:val="13"/>
        </w:numPr>
      </w:pPr>
      <w:bookmarkStart w:id="28" w:name="_Toc207190838"/>
      <w:proofErr w:type="spellStart"/>
      <w:r>
        <w:rPr>
          <w:rFonts w:hint="eastAsia"/>
        </w:rPr>
        <w:t>MLOps</w:t>
      </w:r>
      <w:proofErr w:type="spellEnd"/>
      <w:r w:rsidR="006015A3">
        <w:rPr>
          <w:rFonts w:hint="eastAsia"/>
        </w:rPr>
        <w:t>(Kubeflow)</w:t>
      </w:r>
      <w:bookmarkEnd w:id="28"/>
    </w:p>
    <w:p w14:paraId="0059D2CD" w14:textId="581981CA" w:rsidR="008B5292" w:rsidRDefault="007D7A0F" w:rsidP="008B5292">
      <w:pPr>
        <w:jc w:val="left"/>
      </w:pPr>
      <w:r>
        <w:rPr>
          <w:rFonts w:hint="eastAsia"/>
        </w:rPr>
        <w:t xml:space="preserve">내부분석환경 포탈에서는 </w:t>
      </w:r>
      <w:r w:rsidR="008B5292">
        <w:rPr>
          <w:rFonts w:hint="eastAsia"/>
        </w:rPr>
        <w:t>Kubeflow의 주요 기능 중 아래 세 가지 기능을 제공합니다.</w:t>
      </w:r>
    </w:p>
    <w:p w14:paraId="10F8B14E" w14:textId="4FA879BA" w:rsidR="008B5292" w:rsidRPr="00530476" w:rsidRDefault="003F6CE2" w:rsidP="008B5292">
      <w:pPr>
        <w:pStyle w:val="afe"/>
        <w:numPr>
          <w:ilvl w:val="0"/>
          <w:numId w:val="14"/>
        </w:numPr>
        <w:ind w:leftChars="0"/>
        <w:jc w:val="left"/>
        <w:rPr>
          <w:b/>
          <w:bCs/>
        </w:rPr>
      </w:pPr>
      <w:r>
        <w:rPr>
          <w:rFonts w:hint="eastAsia"/>
          <w:b/>
          <w:bCs/>
        </w:rPr>
        <w:t>각 기능</w:t>
      </w:r>
      <w:r w:rsidR="008B5292" w:rsidRPr="00530476">
        <w:rPr>
          <w:rFonts w:hint="eastAsia"/>
          <w:b/>
          <w:bCs/>
        </w:rPr>
        <w:t xml:space="preserve"> 활용을 위해선 컴포넌트 생성을 위해 해당 과제 내 </w:t>
      </w:r>
      <w:proofErr w:type="spellStart"/>
      <w:r w:rsidR="008B5292" w:rsidRPr="00530476">
        <w:rPr>
          <w:rFonts w:hint="eastAsia"/>
          <w:b/>
          <w:bCs/>
        </w:rPr>
        <w:t>잔여리소스가</w:t>
      </w:r>
      <w:proofErr w:type="spellEnd"/>
      <w:r w:rsidR="008B5292" w:rsidRPr="00530476">
        <w:rPr>
          <w:rFonts w:hint="eastAsia"/>
          <w:b/>
          <w:bCs/>
        </w:rPr>
        <w:t xml:space="preserve"> 확보되어 있어야 합니다.</w:t>
      </w:r>
    </w:p>
    <w:p w14:paraId="2FB6C4F8" w14:textId="68F2AF8D" w:rsidR="008B5292" w:rsidRDefault="008B5292" w:rsidP="001F4831">
      <w:pPr>
        <w:pStyle w:val="3"/>
        <w:numPr>
          <w:ilvl w:val="2"/>
          <w:numId w:val="13"/>
        </w:numPr>
      </w:pPr>
      <w:r>
        <w:rPr>
          <w:rFonts w:hint="eastAsia"/>
        </w:rPr>
        <w:t>Katib</w:t>
      </w:r>
      <w:r w:rsidRPr="00547B9E">
        <w:t xml:space="preserve"> (모델 실험/성능 개선)</w:t>
      </w:r>
    </w:p>
    <w:p w14:paraId="11AF38D1" w14:textId="325610B1" w:rsidR="008B5292" w:rsidRDefault="001F4831" w:rsidP="001F4831">
      <w:pPr>
        <w:jc w:val="left"/>
      </w:pPr>
      <w:r>
        <w:rPr>
          <w:rFonts w:hint="eastAsia"/>
        </w:rPr>
        <w:t xml:space="preserve">Katib은 </w:t>
      </w:r>
      <w:r w:rsidR="008B5292">
        <w:rPr>
          <w:rFonts w:hint="eastAsia"/>
        </w:rPr>
        <w:t xml:space="preserve">다양한 </w:t>
      </w:r>
      <w:proofErr w:type="spellStart"/>
      <w:r w:rsidR="008B5292">
        <w:rPr>
          <w:rFonts w:hint="eastAsia"/>
        </w:rPr>
        <w:t>하이퍼파라미터</w:t>
      </w:r>
      <w:proofErr w:type="spellEnd"/>
      <w:r w:rsidR="008B5292">
        <w:rPr>
          <w:rFonts w:hint="eastAsia"/>
        </w:rPr>
        <w:t xml:space="preserve"> 조합에 대해 자동으로 실험을 수행하고 최적의 모델 성능을 도출할 수 있도록 지원합니다.</w:t>
      </w:r>
    </w:p>
    <w:p w14:paraId="0A236400" w14:textId="77777777" w:rsidR="008B5292" w:rsidRDefault="008B5292" w:rsidP="008B5292">
      <w:pPr>
        <w:pStyle w:val="afe"/>
        <w:numPr>
          <w:ilvl w:val="0"/>
          <w:numId w:val="10"/>
        </w:numPr>
        <w:ind w:leftChars="0"/>
        <w:jc w:val="left"/>
      </w:pPr>
      <w:r>
        <w:rPr>
          <w:rFonts w:hint="eastAsia"/>
        </w:rPr>
        <w:t>Pipeline (분석 자동화)</w:t>
      </w:r>
    </w:p>
    <w:p w14:paraId="0ABFFEB6" w14:textId="77777777" w:rsidR="008B5292" w:rsidRDefault="008B5292" w:rsidP="008B5292">
      <w:pPr>
        <w:pStyle w:val="afe"/>
        <w:ind w:leftChars="0" w:left="880"/>
        <w:jc w:val="left"/>
      </w:pPr>
      <w:r w:rsidRPr="00FE2349">
        <w:t>분석 프로세스를 단계별로 정의하고 자동 실행할 수 있는 기능입니다</w:t>
      </w:r>
    </w:p>
    <w:p w14:paraId="029B5421" w14:textId="77777777" w:rsidR="008B5292" w:rsidRDefault="008B5292" w:rsidP="008B5292">
      <w:pPr>
        <w:pStyle w:val="afe"/>
        <w:numPr>
          <w:ilvl w:val="2"/>
          <w:numId w:val="23"/>
        </w:numPr>
        <w:ind w:leftChars="0"/>
        <w:jc w:val="left"/>
      </w:pPr>
      <w:r>
        <w:rPr>
          <w:rFonts w:hint="eastAsia"/>
        </w:rPr>
        <w:t>생성된 분석환경 실행/접속</w:t>
      </w:r>
    </w:p>
    <w:p w14:paraId="1BF71875" w14:textId="77777777" w:rsidR="008B5292" w:rsidRDefault="008B5292" w:rsidP="008B5292">
      <w:pPr>
        <w:pStyle w:val="afe"/>
        <w:numPr>
          <w:ilvl w:val="2"/>
          <w:numId w:val="23"/>
        </w:numPr>
        <w:ind w:leftChars="0"/>
        <w:jc w:val="left"/>
      </w:pPr>
      <w:r>
        <w:rPr>
          <w:rFonts w:hint="eastAsia"/>
        </w:rPr>
        <w:t>파이프라인 정의</w:t>
      </w:r>
    </w:p>
    <w:p w14:paraId="71720942" w14:textId="77777777" w:rsidR="008B5292" w:rsidRDefault="008B5292" w:rsidP="008B5292">
      <w:pPr>
        <w:pStyle w:val="afe"/>
        <w:ind w:leftChars="0" w:left="1760"/>
        <w:jc w:val="left"/>
      </w:pPr>
      <w:r>
        <w:rPr>
          <w:rFonts w:hint="eastAsia"/>
        </w:rPr>
        <w:t>[파이프라인 정의 템플릿-샘플]</w:t>
      </w:r>
    </w:p>
    <w:tbl>
      <w:tblPr>
        <w:tblStyle w:val="afd"/>
        <w:tblW w:w="0" w:type="auto"/>
        <w:tblInd w:w="13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0CECE"/>
        <w:tblLook w:val="04A0" w:firstRow="1" w:lastRow="0" w:firstColumn="1" w:lastColumn="0" w:noHBand="0" w:noVBand="1"/>
      </w:tblPr>
      <w:tblGrid>
        <w:gridCol w:w="8652"/>
      </w:tblGrid>
      <w:tr w:rsidR="008B5292" w14:paraId="2AEECF5B" w14:textId="77777777" w:rsidTr="00A21669">
        <w:tc>
          <w:tcPr>
            <w:tcW w:w="9962" w:type="dxa"/>
            <w:shd w:val="clear" w:color="auto" w:fill="D0CECE"/>
          </w:tcPr>
          <w:p w14:paraId="3EDA2821" w14:textId="77777777" w:rsidR="008B5292" w:rsidRDefault="008B5292" w:rsidP="00A21669">
            <w:pPr>
              <w:jc w:val="left"/>
            </w:pPr>
            <w:r>
              <w:rPr>
                <w:rFonts w:hint="eastAsia"/>
              </w:rPr>
              <w:t xml:space="preserve">import </w:t>
            </w:r>
          </w:p>
          <w:p w14:paraId="52425D44" w14:textId="77777777" w:rsidR="008B5292" w:rsidRDefault="008B5292" w:rsidP="00A21669">
            <w:pPr>
              <w:jc w:val="left"/>
            </w:pPr>
            <w:r>
              <w:rPr>
                <w:rFonts w:hint="eastAsia"/>
              </w:rPr>
              <w:lastRenderedPageBreak/>
              <w:t xml:space="preserve">from </w:t>
            </w:r>
            <w:proofErr w:type="spellStart"/>
            <w:r>
              <w:rPr>
                <w:rFonts w:hint="eastAsia"/>
              </w:rPr>
              <w:t>kfp</w:t>
            </w:r>
            <w:proofErr w:type="spellEnd"/>
            <w:r>
              <w:rPr>
                <w:rFonts w:hint="eastAsia"/>
              </w:rPr>
              <w:t xml:space="preserve"> import </w:t>
            </w:r>
            <w:proofErr w:type="spellStart"/>
            <w:r>
              <w:rPr>
                <w:rFonts w:hint="eastAsia"/>
              </w:rPr>
              <w:t>dsl</w:t>
            </w:r>
            <w:proofErr w:type="spellEnd"/>
          </w:p>
          <w:p w14:paraId="5700ED64" w14:textId="77777777" w:rsidR="008B5292" w:rsidRDefault="008B5292" w:rsidP="00A21669">
            <w:pPr>
              <w:jc w:val="left"/>
            </w:pPr>
          </w:p>
          <w:p w14:paraId="59A0008D" w14:textId="77777777" w:rsidR="008B5292" w:rsidRDefault="008B5292" w:rsidP="00A21669">
            <w:pPr>
              <w:jc w:val="left"/>
            </w:pPr>
            <w:r>
              <w:rPr>
                <w:rFonts w:hint="eastAsia"/>
              </w:rPr>
              <w:t># 1. 컴포넌트 정의</w:t>
            </w:r>
          </w:p>
          <w:p w14:paraId="6A41F849" w14:textId="77777777" w:rsidR="008B5292" w:rsidRDefault="008B5292" w:rsidP="00A21669">
            <w:pPr>
              <w:jc w:val="left"/>
            </w:pPr>
            <w:r>
              <w:rPr>
                <w:rFonts w:hint="eastAsia"/>
              </w:rPr>
              <w:t>@dsl.component(base_image=</w:t>
            </w:r>
            <w:r>
              <w:t>’</w:t>
            </w:r>
            <w:r>
              <w:rPr>
                <w:rFonts w:hint="eastAsia"/>
              </w:rPr>
              <w:t>kbops-reg.wizmore.co.kr/datalab/docker.io/kubeflownotebookswg/jupyter-scipy:v1.9.2</w:t>
            </w:r>
            <w:r>
              <w:t>’</w:t>
            </w:r>
            <w:r>
              <w:rPr>
                <w:rFonts w:hint="eastAsia"/>
              </w:rPr>
              <w:t>)</w:t>
            </w:r>
          </w:p>
          <w:p w14:paraId="7FDF0B44" w14:textId="77777777" w:rsidR="008B5292" w:rsidRDefault="008B5292" w:rsidP="00A21669">
            <w:pPr>
              <w:jc w:val="left"/>
            </w:pPr>
            <w:r>
              <w:rPr>
                <w:rFonts w:hint="eastAsia"/>
              </w:rPr>
              <w:t xml:space="preserve">def </w:t>
            </w:r>
            <w:proofErr w:type="spellStart"/>
            <w:r>
              <w:rPr>
                <w:rFonts w:hint="eastAsia"/>
              </w:rPr>
              <w:t>add_op</w:t>
            </w:r>
            <w:proofErr w:type="spellEnd"/>
            <w:r>
              <w:rPr>
                <w:rFonts w:hint="eastAsia"/>
              </w:rPr>
              <w:t>(a: float, b: float) -&gt; float:</w:t>
            </w:r>
          </w:p>
          <w:p w14:paraId="2AC02E7C" w14:textId="77777777" w:rsidR="008B5292" w:rsidRPr="00A321F2" w:rsidRDefault="008B5292" w:rsidP="00A21669">
            <w:pPr>
              <w:jc w:val="left"/>
            </w:pPr>
            <w:r>
              <w:rPr>
                <w:rFonts w:hint="eastAsia"/>
              </w:rPr>
              <w:t xml:space="preserve">    </w:t>
            </w:r>
            <w:r w:rsidRPr="00A321F2">
              <w:t>return a + b</w:t>
            </w:r>
          </w:p>
          <w:p w14:paraId="29C40B69" w14:textId="77777777" w:rsidR="008B5292" w:rsidRDefault="008B5292" w:rsidP="00A21669">
            <w:pPr>
              <w:jc w:val="left"/>
            </w:pPr>
            <w:r>
              <w:rPr>
                <w:rFonts w:hint="eastAsia"/>
              </w:rPr>
              <w:t xml:space="preserve">    </w:t>
            </w:r>
          </w:p>
          <w:p w14:paraId="60F6961B" w14:textId="77777777" w:rsidR="008B5292" w:rsidRDefault="008B5292" w:rsidP="00A21669">
            <w:pPr>
              <w:jc w:val="left"/>
            </w:pPr>
            <w:r>
              <w:rPr>
                <w:rFonts w:hint="eastAsia"/>
              </w:rPr>
              <w:t>@dsl.component(base_image=</w:t>
            </w:r>
            <w:r>
              <w:t>’</w:t>
            </w:r>
            <w:r>
              <w:rPr>
                <w:rFonts w:hint="eastAsia"/>
              </w:rPr>
              <w:t>kbops-reg.wizmore.co.kr/datalab/docker.io/kubeflownotebookswg/jupyter-scipy:v1.9.2</w:t>
            </w:r>
            <w:r>
              <w:t>’</w:t>
            </w:r>
            <w:r>
              <w:rPr>
                <w:rFonts w:hint="eastAsia"/>
              </w:rPr>
              <w:t>)</w:t>
            </w:r>
          </w:p>
          <w:p w14:paraId="6EE97747" w14:textId="77777777" w:rsidR="008B5292" w:rsidRDefault="008B5292" w:rsidP="00A21669">
            <w:pPr>
              <w:jc w:val="left"/>
            </w:pPr>
            <w:r>
              <w:rPr>
                <w:rFonts w:hint="eastAsia"/>
              </w:rPr>
              <w:t xml:space="preserve">def </w:t>
            </w:r>
            <w:proofErr w:type="spellStart"/>
            <w:r>
              <w:rPr>
                <w:rFonts w:hint="eastAsia"/>
              </w:rPr>
              <w:t>multiply_op</w:t>
            </w:r>
            <w:proofErr w:type="spellEnd"/>
            <w:r>
              <w:rPr>
                <w:rFonts w:hint="eastAsia"/>
              </w:rPr>
              <w:t>(a: float, b: float) -&gt; float:</w:t>
            </w:r>
          </w:p>
          <w:p w14:paraId="0D91C719" w14:textId="77777777" w:rsidR="008B5292" w:rsidRDefault="008B5292" w:rsidP="00A21669">
            <w:pPr>
              <w:jc w:val="left"/>
            </w:pPr>
            <w:r>
              <w:rPr>
                <w:rFonts w:hint="eastAsia"/>
              </w:rPr>
              <w:t xml:space="preserve">    </w:t>
            </w:r>
            <w:r>
              <w:t>return</w:t>
            </w:r>
            <w:r>
              <w:rPr>
                <w:rFonts w:hint="eastAsia"/>
              </w:rPr>
              <w:t xml:space="preserve"> a * b</w:t>
            </w:r>
          </w:p>
          <w:p w14:paraId="2C8FB791" w14:textId="77777777" w:rsidR="008B5292" w:rsidRDefault="008B5292" w:rsidP="00A21669">
            <w:pPr>
              <w:jc w:val="left"/>
            </w:pPr>
            <w:r>
              <w:rPr>
                <w:rFonts w:hint="eastAsia"/>
              </w:rPr>
              <w:t xml:space="preserve">    </w:t>
            </w:r>
          </w:p>
          <w:p w14:paraId="2081F2F8" w14:textId="77777777" w:rsidR="008B5292" w:rsidRDefault="008B5292" w:rsidP="00A21669">
            <w:pPr>
              <w:jc w:val="left"/>
            </w:pPr>
            <w:r>
              <w:rPr>
                <w:rFonts w:hint="eastAsia"/>
              </w:rPr>
              <w:t># 2. 파이프라인 정의</w:t>
            </w:r>
          </w:p>
          <w:p w14:paraId="3452DDE6" w14:textId="77777777" w:rsidR="008B5292" w:rsidRDefault="008B5292" w:rsidP="00A21669">
            <w:pPr>
              <w:jc w:val="left"/>
            </w:pPr>
            <w:r>
              <w:rPr>
                <w:rFonts w:hint="eastAsia"/>
              </w:rPr>
              <w:t>@dsl.pipeline(</w:t>
            </w:r>
          </w:p>
          <w:p w14:paraId="6A17972B" w14:textId="77777777" w:rsidR="008B5292" w:rsidRDefault="008B5292" w:rsidP="00A21669">
            <w:pPr>
              <w:jc w:val="left"/>
            </w:pPr>
            <w:r>
              <w:rPr>
                <w:rFonts w:hint="eastAsia"/>
              </w:rPr>
              <w:t xml:space="preserve">    </w:t>
            </w:r>
            <w:r>
              <w:t>name</w:t>
            </w:r>
            <w:r>
              <w:rPr>
                <w:rFonts w:hint="eastAsia"/>
              </w:rPr>
              <w:t>=</w:t>
            </w:r>
            <w:r>
              <w:t>”</w:t>
            </w:r>
            <w:r>
              <w:rPr>
                <w:rFonts w:hint="eastAsia"/>
              </w:rPr>
              <w:t>Simple Math Pipeline</w:t>
            </w:r>
            <w:r>
              <w:t>”</w:t>
            </w:r>
            <w:r>
              <w:rPr>
                <w:rFonts w:hint="eastAsia"/>
              </w:rPr>
              <w:t>,</w:t>
            </w:r>
          </w:p>
          <w:p w14:paraId="260F4BED" w14:textId="77777777" w:rsidR="008B5292" w:rsidRDefault="008B5292" w:rsidP="00A21669">
            <w:pPr>
              <w:jc w:val="left"/>
            </w:pPr>
            <w:r>
              <w:rPr>
                <w:rFonts w:hint="eastAsia"/>
              </w:rPr>
              <w:t xml:space="preserve">    </w:t>
            </w:r>
            <w:r>
              <w:t>description</w:t>
            </w:r>
            <w:r>
              <w:rPr>
                <w:rFonts w:hint="eastAsia"/>
              </w:rPr>
              <w:t>=</w:t>
            </w:r>
            <w:r>
              <w:t>”</w:t>
            </w:r>
            <w:r>
              <w:rPr>
                <w:rFonts w:hint="eastAsia"/>
              </w:rPr>
              <w:t>A simple pipeline that adds and multiplies numbers</w:t>
            </w:r>
            <w:r>
              <w:t>”</w:t>
            </w:r>
          </w:p>
          <w:p w14:paraId="33E08DE1" w14:textId="77777777" w:rsidR="008B5292" w:rsidRDefault="008B5292" w:rsidP="00A21669">
            <w:pPr>
              <w:jc w:val="left"/>
            </w:pPr>
            <w:r>
              <w:rPr>
                <w:rFonts w:hint="eastAsia"/>
              </w:rPr>
              <w:t>)</w:t>
            </w:r>
          </w:p>
          <w:p w14:paraId="48AFAEDB" w14:textId="77777777" w:rsidR="008B5292" w:rsidRDefault="008B5292" w:rsidP="00A21669">
            <w:pPr>
              <w:jc w:val="left"/>
            </w:pPr>
            <w:r>
              <w:rPr>
                <w:rFonts w:hint="eastAsia"/>
              </w:rPr>
              <w:t xml:space="preserve">def </w:t>
            </w:r>
            <w:proofErr w:type="spellStart"/>
            <w:r>
              <w:rPr>
                <w:rFonts w:hint="eastAsia"/>
              </w:rPr>
              <w:t>math_pipeline</w:t>
            </w:r>
            <w:proofErr w:type="spellEnd"/>
            <w:r>
              <w:rPr>
                <w:rFonts w:hint="eastAsia"/>
              </w:rPr>
              <w:t>(a: float = 5.0, b: float = 3.0):</w:t>
            </w:r>
          </w:p>
          <w:p w14:paraId="16D3D14A" w14:textId="77777777" w:rsidR="008B5292" w:rsidRDefault="008B5292" w:rsidP="00A21669">
            <w:pPr>
              <w:jc w:val="left"/>
            </w:pPr>
            <w:r>
              <w:rPr>
                <w:rFonts w:hint="eastAsia"/>
              </w:rPr>
              <w:t xml:space="preserve">    </w:t>
            </w:r>
            <w:proofErr w:type="spellStart"/>
            <w:r>
              <w:rPr>
                <w:rFonts w:hint="eastAsia"/>
              </w:rPr>
              <w:t>add_task</w:t>
            </w:r>
            <w:proofErr w:type="spellEnd"/>
            <w:r>
              <w:rPr>
                <w:rFonts w:hint="eastAsia"/>
              </w:rPr>
              <w:t xml:space="preserve"> = </w:t>
            </w:r>
            <w:proofErr w:type="spellStart"/>
            <w:r>
              <w:rPr>
                <w:rFonts w:hint="eastAsia"/>
              </w:rPr>
              <w:t>add_op</w:t>
            </w:r>
            <w:proofErr w:type="spellEnd"/>
            <w:r>
              <w:rPr>
                <w:rFonts w:hint="eastAsia"/>
              </w:rPr>
              <w:t>(a=a, b=b).</w:t>
            </w:r>
            <w:proofErr w:type="spellStart"/>
            <w:r>
              <w:rPr>
                <w:rFonts w:hint="eastAsia"/>
              </w:rPr>
              <w:t>set_cpu_limit</w:t>
            </w:r>
            <w:proofErr w:type="spellEnd"/>
            <w:r>
              <w:rPr>
                <w:rFonts w:hint="eastAsia"/>
              </w:rPr>
              <w:t>(</w:t>
            </w:r>
            <w:r>
              <w:t>“</w:t>
            </w:r>
            <w:r>
              <w:rPr>
                <w:rFonts w:hint="eastAsia"/>
              </w:rPr>
              <w:t>50m</w:t>
            </w:r>
            <w:r>
              <w:t>”</w:t>
            </w:r>
            <w:r>
              <w:rPr>
                <w:rFonts w:hint="eastAsia"/>
              </w:rPr>
              <w:t>).</w:t>
            </w:r>
            <w:proofErr w:type="spellStart"/>
            <w:r>
              <w:rPr>
                <w:rFonts w:hint="eastAsia"/>
              </w:rPr>
              <w:t>set_memory_limit</w:t>
            </w:r>
            <w:proofErr w:type="spellEnd"/>
            <w:r>
              <w:rPr>
                <w:rFonts w:hint="eastAsia"/>
              </w:rPr>
              <w:t>(</w:t>
            </w:r>
            <w:r>
              <w:t>“</w:t>
            </w:r>
            <w:r>
              <w:rPr>
                <w:rFonts w:hint="eastAsia"/>
              </w:rPr>
              <w:t>128Mi</w:t>
            </w:r>
            <w:r>
              <w:t>”</w:t>
            </w:r>
            <w:r>
              <w:rPr>
                <w:rFonts w:hint="eastAsia"/>
              </w:rPr>
              <w:t>)</w:t>
            </w:r>
          </w:p>
          <w:p w14:paraId="5710D388" w14:textId="77777777" w:rsidR="008B5292" w:rsidRDefault="008B5292" w:rsidP="00A21669">
            <w:pPr>
              <w:jc w:val="left"/>
            </w:pPr>
            <w:r>
              <w:rPr>
                <w:rFonts w:hint="eastAsia"/>
              </w:rPr>
              <w:t xml:space="preserve">    </w:t>
            </w:r>
            <w:proofErr w:type="spellStart"/>
            <w:r>
              <w:rPr>
                <w:rFonts w:hint="eastAsia"/>
              </w:rPr>
              <w:t>multiply_op</w:t>
            </w:r>
            <w:proofErr w:type="spellEnd"/>
            <w:r>
              <w:rPr>
                <w:rFonts w:hint="eastAsia"/>
              </w:rPr>
              <w:t>(a=</w:t>
            </w:r>
            <w:proofErr w:type="spellStart"/>
            <w:r>
              <w:rPr>
                <w:rFonts w:hint="eastAsia"/>
              </w:rPr>
              <w:t>add_task.output</w:t>
            </w:r>
            <w:proofErr w:type="spellEnd"/>
            <w:r>
              <w:rPr>
                <w:rFonts w:hint="eastAsia"/>
              </w:rPr>
              <w:t>, b=b).</w:t>
            </w:r>
            <w:proofErr w:type="spellStart"/>
            <w:r>
              <w:rPr>
                <w:rFonts w:hint="eastAsia"/>
              </w:rPr>
              <w:t>set_cpu_limit</w:t>
            </w:r>
            <w:proofErr w:type="spellEnd"/>
            <w:r>
              <w:rPr>
                <w:rFonts w:hint="eastAsia"/>
              </w:rPr>
              <w:t>(</w:t>
            </w:r>
            <w:r>
              <w:t>“</w:t>
            </w:r>
            <w:r>
              <w:rPr>
                <w:rFonts w:hint="eastAsia"/>
              </w:rPr>
              <w:t>50m</w:t>
            </w:r>
            <w:r>
              <w:t>”</w:t>
            </w:r>
            <w:r>
              <w:rPr>
                <w:rFonts w:hint="eastAsia"/>
              </w:rPr>
              <w:t>).</w:t>
            </w:r>
            <w:proofErr w:type="spellStart"/>
            <w:r>
              <w:rPr>
                <w:rFonts w:hint="eastAsia"/>
              </w:rPr>
              <w:t>set_memory_limit</w:t>
            </w:r>
            <w:proofErr w:type="spellEnd"/>
            <w:r>
              <w:rPr>
                <w:rFonts w:hint="eastAsia"/>
              </w:rPr>
              <w:t>(</w:t>
            </w:r>
            <w:r>
              <w:t>“</w:t>
            </w:r>
            <w:r>
              <w:rPr>
                <w:rFonts w:hint="eastAsia"/>
              </w:rPr>
              <w:t>128Mi</w:t>
            </w:r>
            <w:r>
              <w:t>”</w:t>
            </w:r>
            <w:r>
              <w:rPr>
                <w:rFonts w:hint="eastAsia"/>
              </w:rPr>
              <w:t>)</w:t>
            </w:r>
          </w:p>
          <w:p w14:paraId="3B8FE578" w14:textId="77777777" w:rsidR="008B5292" w:rsidRDefault="008B5292" w:rsidP="00A21669">
            <w:pPr>
              <w:jc w:val="left"/>
            </w:pPr>
            <w:r>
              <w:rPr>
                <w:rFonts w:hint="eastAsia"/>
              </w:rPr>
              <w:t xml:space="preserve">    </w:t>
            </w:r>
          </w:p>
          <w:p w14:paraId="1A62F700" w14:textId="77777777" w:rsidR="008B5292" w:rsidRDefault="008B5292" w:rsidP="00A21669">
            <w:pPr>
              <w:jc w:val="left"/>
            </w:pPr>
            <w:r>
              <w:rPr>
                <w:rFonts w:hint="eastAsia"/>
              </w:rPr>
              <w:t># 3. 파이프라인 컴파일 및 업로드</w:t>
            </w:r>
          </w:p>
          <w:p w14:paraId="61AA7CA3" w14:textId="77777777" w:rsidR="008B5292" w:rsidRDefault="008B5292" w:rsidP="00A21669">
            <w:pPr>
              <w:jc w:val="left"/>
            </w:pPr>
            <w:r>
              <w:rPr>
                <w:rFonts w:hint="eastAsia"/>
              </w:rPr>
              <w:t xml:space="preserve">client = </w:t>
            </w:r>
            <w:proofErr w:type="spellStart"/>
            <w:r>
              <w:rPr>
                <w:rFonts w:hint="eastAsia"/>
              </w:rPr>
              <w:t>kfp.Client</w:t>
            </w:r>
            <w:proofErr w:type="spellEnd"/>
            <w:r>
              <w:rPr>
                <w:rFonts w:hint="eastAsia"/>
              </w:rPr>
              <w:t>()</w:t>
            </w:r>
          </w:p>
          <w:p w14:paraId="647C578C" w14:textId="77777777" w:rsidR="008B5292" w:rsidRDefault="008B5292" w:rsidP="00A21669">
            <w:pPr>
              <w:jc w:val="left"/>
            </w:pPr>
            <w:proofErr w:type="spellStart"/>
            <w:r>
              <w:rPr>
                <w:rFonts w:hint="eastAsia"/>
              </w:rPr>
              <w:t>pipeline_file</w:t>
            </w:r>
            <w:proofErr w:type="spellEnd"/>
            <w:r>
              <w:rPr>
                <w:rFonts w:hint="eastAsia"/>
              </w:rPr>
              <w:t xml:space="preserve"> = </w:t>
            </w:r>
            <w:r>
              <w:t>“</w:t>
            </w:r>
            <w:proofErr w:type="spellStart"/>
            <w:r>
              <w:rPr>
                <w:rFonts w:hint="eastAsia"/>
              </w:rPr>
              <w:t>math_pipeline.yaml</w:t>
            </w:r>
            <w:proofErr w:type="spellEnd"/>
            <w:r>
              <w:t>”</w:t>
            </w:r>
          </w:p>
          <w:p w14:paraId="11378A00" w14:textId="77777777" w:rsidR="008B5292" w:rsidRDefault="008B5292" w:rsidP="00A21669">
            <w:pPr>
              <w:jc w:val="left"/>
            </w:pPr>
            <w:proofErr w:type="spellStart"/>
            <w:r>
              <w:rPr>
                <w:rFonts w:hint="eastAsia"/>
              </w:rPr>
              <w:t>pipeline_name</w:t>
            </w:r>
            <w:proofErr w:type="spellEnd"/>
            <w:r>
              <w:rPr>
                <w:rFonts w:hint="eastAsia"/>
              </w:rPr>
              <w:t xml:space="preserve"> = </w:t>
            </w:r>
            <w:r>
              <w:t>“</w:t>
            </w:r>
            <w:proofErr w:type="spellStart"/>
            <w:r>
              <w:rPr>
                <w:rFonts w:hint="eastAsia"/>
              </w:rPr>
              <w:t>simple_math_pipeline</w:t>
            </w:r>
            <w:proofErr w:type="spellEnd"/>
            <w:r>
              <w:t>”</w:t>
            </w:r>
          </w:p>
          <w:p w14:paraId="1AB5EA4F" w14:textId="77777777" w:rsidR="008B5292" w:rsidRDefault="008B5292" w:rsidP="00A21669">
            <w:pPr>
              <w:jc w:val="left"/>
            </w:pPr>
            <w:r>
              <w:rPr>
                <w:rFonts w:hint="eastAsia"/>
              </w:rPr>
              <w:t xml:space="preserve">    </w:t>
            </w:r>
          </w:p>
          <w:p w14:paraId="4FEA970A" w14:textId="77777777" w:rsidR="008B5292" w:rsidRDefault="008B5292" w:rsidP="00A21669">
            <w:pPr>
              <w:jc w:val="left"/>
            </w:pPr>
            <w:r>
              <w:rPr>
                <w:rFonts w:hint="eastAsia"/>
              </w:rPr>
              <w:t># 파이프라인 컴파일</w:t>
            </w:r>
          </w:p>
          <w:p w14:paraId="75B13944" w14:textId="77777777" w:rsidR="008B5292" w:rsidRPr="00DC54A0" w:rsidRDefault="008B5292" w:rsidP="00A21669">
            <w:pPr>
              <w:jc w:val="left"/>
            </w:pPr>
            <w:proofErr w:type="spellStart"/>
            <w:r>
              <w:rPr>
                <w:rFonts w:hint="eastAsia"/>
              </w:rPr>
              <w:t>kfp.compiler.Compiler</w:t>
            </w:r>
            <w:proofErr w:type="spellEnd"/>
            <w:r>
              <w:rPr>
                <w:rFonts w:hint="eastAsia"/>
              </w:rPr>
              <w:t>().compile(</w:t>
            </w:r>
            <w:proofErr w:type="spellStart"/>
            <w:r>
              <w:rPr>
                <w:rFonts w:hint="eastAsia"/>
              </w:rPr>
              <w:t>math_pipeline</w:t>
            </w:r>
            <w:proofErr w:type="spellEnd"/>
            <w:r>
              <w:rPr>
                <w:rFonts w:hint="eastAsia"/>
              </w:rPr>
              <w:t xml:space="preserve">, </w:t>
            </w:r>
            <w:proofErr w:type="spellStart"/>
            <w:r>
              <w:rPr>
                <w:rFonts w:hint="eastAsia"/>
              </w:rPr>
              <w:t>pipeline_file</w:t>
            </w:r>
            <w:proofErr w:type="spellEnd"/>
            <w:r>
              <w:rPr>
                <w:rFonts w:hint="eastAsia"/>
              </w:rPr>
              <w:t>)</w:t>
            </w:r>
          </w:p>
        </w:tc>
      </w:tr>
    </w:tbl>
    <w:p w14:paraId="26958E08" w14:textId="77777777" w:rsidR="008B5292" w:rsidRDefault="008B5292" w:rsidP="008B5292">
      <w:pPr>
        <w:pStyle w:val="afe"/>
        <w:numPr>
          <w:ilvl w:val="0"/>
          <w:numId w:val="24"/>
        </w:numPr>
        <w:ind w:leftChars="0"/>
        <w:jc w:val="left"/>
      </w:pPr>
      <w:r>
        <w:rPr>
          <w:rFonts w:hint="eastAsia"/>
        </w:rPr>
        <w:lastRenderedPageBreak/>
        <w:t>아래 에러 무시 가능</w:t>
      </w:r>
    </w:p>
    <w:p w14:paraId="527696AE" w14:textId="77777777" w:rsidR="008B5292" w:rsidRDefault="008B5292" w:rsidP="008B5292">
      <w:pPr>
        <w:ind w:left="1320"/>
        <w:jc w:val="left"/>
      </w:pPr>
      <w:proofErr w:type="spellStart"/>
      <w:r>
        <w:rPr>
          <w:rFonts w:hint="eastAsia"/>
        </w:rPr>
        <w:t>ERROR:root:Failed</w:t>
      </w:r>
      <w:proofErr w:type="spellEnd"/>
      <w:r>
        <w:rPr>
          <w:rFonts w:hint="eastAsia"/>
        </w:rPr>
        <w:t xml:space="preserve"> to read a token from file</w:t>
      </w:r>
    </w:p>
    <w:p w14:paraId="2A7F7FE2" w14:textId="77777777" w:rsidR="008B5292" w:rsidRDefault="008B5292" w:rsidP="008B5292">
      <w:pPr>
        <w:ind w:left="1320"/>
        <w:jc w:val="left"/>
      </w:pPr>
      <w:r>
        <w:t>‘</w:t>
      </w:r>
      <w:r>
        <w:rPr>
          <w:rFonts w:hint="eastAsia"/>
        </w:rPr>
        <w:t>/var/run/secrets/</w:t>
      </w:r>
      <w:proofErr w:type="spellStart"/>
      <w:r>
        <w:t>kubeflow</w:t>
      </w:r>
      <w:proofErr w:type="spellEnd"/>
      <w:r>
        <w:rPr>
          <w:rFonts w:hint="eastAsia"/>
        </w:rPr>
        <w:t>/pipelines/token</w:t>
      </w:r>
      <w:r>
        <w:t>’</w:t>
      </w:r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ERRno</w:t>
      </w:r>
      <w:proofErr w:type="spellEnd"/>
      <w:r>
        <w:rPr>
          <w:rFonts w:hint="eastAsia"/>
        </w:rPr>
        <w:t xml:space="preserve"> 2) No such file or directory:</w:t>
      </w:r>
      <w:r>
        <w:t>’</w:t>
      </w:r>
      <w:r>
        <w:rPr>
          <w:rFonts w:hint="eastAsia"/>
        </w:rPr>
        <w:t>/var/run/secrets/</w:t>
      </w:r>
      <w:proofErr w:type="spellStart"/>
      <w:r>
        <w:rPr>
          <w:rFonts w:hint="eastAsia"/>
        </w:rPr>
        <w:t>kubeflow</w:t>
      </w:r>
      <w:proofErr w:type="spellEnd"/>
      <w:r>
        <w:rPr>
          <w:rFonts w:hint="eastAsia"/>
        </w:rPr>
        <w:t>/pipelines/token</w:t>
      </w:r>
      <w:r>
        <w:t>’</w:t>
      </w:r>
      <w:r>
        <w:rPr>
          <w:rFonts w:hint="eastAsia"/>
        </w:rPr>
        <w:t>).</w:t>
      </w:r>
    </w:p>
    <w:p w14:paraId="7859BF70" w14:textId="77777777" w:rsidR="008B5292" w:rsidRDefault="008B5292" w:rsidP="008B5292">
      <w:pPr>
        <w:ind w:left="1320"/>
        <w:jc w:val="left"/>
      </w:pPr>
      <w:proofErr w:type="spellStart"/>
      <w:r>
        <w:rPr>
          <w:rFonts w:hint="eastAsia"/>
        </w:rPr>
        <w:t>WARNING:root:Failed</w:t>
      </w:r>
      <w:proofErr w:type="spellEnd"/>
      <w:r>
        <w:rPr>
          <w:rFonts w:hint="eastAsia"/>
        </w:rPr>
        <w:t xml:space="preserve"> to set up default credentials. Proceeding without credentials</w:t>
      </w:r>
      <w:r>
        <w:t>…</w:t>
      </w:r>
    </w:p>
    <w:p w14:paraId="261230B0" w14:textId="77777777" w:rsidR="008B5292" w:rsidRDefault="008B5292" w:rsidP="008B5292">
      <w:pPr>
        <w:ind w:left="1320"/>
        <w:jc w:val="left"/>
      </w:pPr>
    </w:p>
    <w:p w14:paraId="22E2934D" w14:textId="77777777" w:rsidR="008B5292" w:rsidRDefault="008B5292" w:rsidP="008B5292">
      <w:pPr>
        <w:pStyle w:val="afe"/>
        <w:numPr>
          <w:ilvl w:val="0"/>
          <w:numId w:val="25"/>
        </w:numPr>
        <w:ind w:leftChars="0"/>
        <w:jc w:val="left"/>
      </w:pPr>
      <w:r>
        <w:rPr>
          <w:rFonts w:hint="eastAsia"/>
        </w:rPr>
        <w:t xml:space="preserve">코드실행 &gt; 생성된 </w:t>
      </w:r>
      <w:proofErr w:type="spellStart"/>
      <w:r>
        <w:rPr>
          <w:rFonts w:hint="eastAsia"/>
        </w:rPr>
        <w:t>yaml</w:t>
      </w:r>
      <w:proofErr w:type="spellEnd"/>
      <w:r>
        <w:rPr>
          <w:rFonts w:hint="eastAsia"/>
        </w:rPr>
        <w:t>파일 다운로드</w:t>
      </w:r>
    </w:p>
    <w:p w14:paraId="6939AFC3" w14:textId="77777777" w:rsidR="008B5292" w:rsidRDefault="008B5292" w:rsidP="008B5292">
      <w:pPr>
        <w:pStyle w:val="afe"/>
        <w:numPr>
          <w:ilvl w:val="0"/>
          <w:numId w:val="25"/>
        </w:numPr>
        <w:ind w:leftChars="0"/>
        <w:jc w:val="left"/>
      </w:pPr>
      <w:proofErr w:type="spellStart"/>
      <w:r>
        <w:rPr>
          <w:rFonts w:hint="eastAsia"/>
        </w:rPr>
        <w:t>MLOps</w:t>
      </w:r>
      <w:proofErr w:type="spellEnd"/>
      <w:r>
        <w:rPr>
          <w:rFonts w:hint="eastAsia"/>
        </w:rPr>
        <w:t xml:space="preserve"> 실행 &gt; Pipelines &gt; Pipelines &gt; Upload Pipelines &gt; Upload a file &gt; Create</w:t>
      </w:r>
    </w:p>
    <w:p w14:paraId="6518ADEB" w14:textId="77777777" w:rsidR="008B5292" w:rsidRDefault="008B5292" w:rsidP="008B5292">
      <w:pPr>
        <w:pStyle w:val="afe"/>
        <w:numPr>
          <w:ilvl w:val="0"/>
          <w:numId w:val="25"/>
        </w:numPr>
        <w:ind w:leftChars="0"/>
        <w:jc w:val="left"/>
      </w:pPr>
      <w:r>
        <w:rPr>
          <w:rFonts w:hint="eastAsia"/>
        </w:rPr>
        <w:t>Create experiment &gt; Name 입력 &gt; Start</w:t>
      </w:r>
    </w:p>
    <w:p w14:paraId="7ED507A7" w14:textId="77777777" w:rsidR="008B5292" w:rsidRPr="00DC54A0" w:rsidRDefault="008B5292" w:rsidP="008B5292">
      <w:pPr>
        <w:pStyle w:val="afe"/>
        <w:numPr>
          <w:ilvl w:val="0"/>
          <w:numId w:val="25"/>
        </w:numPr>
        <w:ind w:leftChars="0"/>
        <w:jc w:val="left"/>
      </w:pPr>
      <w:r>
        <w:rPr>
          <w:rFonts w:hint="eastAsia"/>
        </w:rPr>
        <w:t>파이프라인 실행결과 확인</w:t>
      </w:r>
    </w:p>
    <w:p w14:paraId="4D939877" w14:textId="77777777" w:rsidR="008B5292" w:rsidRDefault="008B5292" w:rsidP="008B5292">
      <w:pPr>
        <w:jc w:val="left"/>
      </w:pPr>
    </w:p>
    <w:p w14:paraId="324CDE61" w14:textId="77777777" w:rsidR="008B5292" w:rsidRDefault="008B5292" w:rsidP="008B5292">
      <w:pPr>
        <w:pStyle w:val="afe"/>
        <w:numPr>
          <w:ilvl w:val="0"/>
          <w:numId w:val="10"/>
        </w:numPr>
        <w:ind w:leftChars="0"/>
        <w:jc w:val="left"/>
      </w:pPr>
      <w:proofErr w:type="spellStart"/>
      <w:r>
        <w:rPr>
          <w:rFonts w:hint="eastAsia"/>
        </w:rPr>
        <w:t>Kserve</w:t>
      </w:r>
      <w:proofErr w:type="spellEnd"/>
      <w:r w:rsidRPr="00833CDA">
        <w:t xml:space="preserve"> (모델 배포)</w:t>
      </w:r>
    </w:p>
    <w:p w14:paraId="49FBFE36" w14:textId="77777777" w:rsidR="008B5292" w:rsidRDefault="008B5292" w:rsidP="008B5292">
      <w:pPr>
        <w:pStyle w:val="afe"/>
        <w:ind w:left="880"/>
        <w:jc w:val="left"/>
      </w:pPr>
      <w:r>
        <w:rPr>
          <w:rFonts w:hint="eastAsia"/>
        </w:rPr>
        <w:t>학습이</w:t>
      </w:r>
      <w:r>
        <w:t xml:space="preserve"> 완료된 모델을 API 형태로 배포하여</w:t>
      </w:r>
      <w:r>
        <w:rPr>
          <w:rFonts w:hint="eastAsia"/>
        </w:rPr>
        <w:t xml:space="preserve"> 다른</w:t>
      </w:r>
      <w:r>
        <w:t xml:space="preserve"> 시스템이나 사용자 요청에 대해 예측 결과를 제공할 수 있습니다</w:t>
      </w:r>
      <w:r>
        <w:rPr>
          <w:rFonts w:hint="eastAsia"/>
        </w:rPr>
        <w:t>.</w:t>
      </w:r>
    </w:p>
    <w:p w14:paraId="635448B0" w14:textId="77777777" w:rsidR="008B5292" w:rsidRDefault="008B5292" w:rsidP="008B5292">
      <w:pPr>
        <w:pStyle w:val="afe"/>
        <w:numPr>
          <w:ilvl w:val="0"/>
          <w:numId w:val="25"/>
        </w:numPr>
        <w:ind w:leftChars="0"/>
        <w:jc w:val="left"/>
      </w:pPr>
      <w:r>
        <w:rPr>
          <w:rFonts w:hint="eastAsia"/>
        </w:rPr>
        <w:t>생성된 분석환경 실행/접속</w:t>
      </w:r>
    </w:p>
    <w:p w14:paraId="3375776F" w14:textId="77777777" w:rsidR="008B5292" w:rsidRDefault="008B5292" w:rsidP="008B5292">
      <w:pPr>
        <w:pStyle w:val="afe"/>
        <w:numPr>
          <w:ilvl w:val="0"/>
          <w:numId w:val="25"/>
        </w:numPr>
        <w:ind w:leftChars="0"/>
        <w:jc w:val="left"/>
      </w:pPr>
      <w:r>
        <w:rPr>
          <w:rFonts w:hint="eastAsia"/>
        </w:rPr>
        <w:t>모델 트레이닝 소스 실행 및 모델파일</w:t>
      </w:r>
    </w:p>
    <w:p w14:paraId="3C739B97" w14:textId="77777777" w:rsidR="008B5292" w:rsidRDefault="008B5292" w:rsidP="008B5292">
      <w:pPr>
        <w:pStyle w:val="afe"/>
        <w:ind w:leftChars="0" w:left="1760"/>
        <w:jc w:val="left"/>
      </w:pPr>
      <w:r>
        <w:rPr>
          <w:rFonts w:hint="eastAsia"/>
        </w:rPr>
        <w:t xml:space="preserve">[모델 트레이닝 소스 </w:t>
      </w:r>
      <w:r>
        <w:t>–</w:t>
      </w:r>
      <w:r>
        <w:rPr>
          <w:rFonts w:hint="eastAsia"/>
        </w:rPr>
        <w:t xml:space="preserve"> 샘플]</w:t>
      </w:r>
    </w:p>
    <w:tbl>
      <w:tblPr>
        <w:tblStyle w:val="afd"/>
        <w:tblW w:w="0" w:type="auto"/>
        <w:tblInd w:w="13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0CECE"/>
        <w:tblLook w:val="04A0" w:firstRow="1" w:lastRow="0" w:firstColumn="1" w:lastColumn="0" w:noHBand="0" w:noVBand="1"/>
      </w:tblPr>
      <w:tblGrid>
        <w:gridCol w:w="8652"/>
      </w:tblGrid>
      <w:tr w:rsidR="008B5292" w14:paraId="3F10157D" w14:textId="77777777" w:rsidTr="00A21669">
        <w:tc>
          <w:tcPr>
            <w:tcW w:w="8652" w:type="dxa"/>
            <w:shd w:val="clear" w:color="auto" w:fill="D0CECE"/>
          </w:tcPr>
          <w:p w14:paraId="3A24C786" w14:textId="77777777" w:rsidR="008B5292" w:rsidRDefault="008B5292" w:rsidP="00A21669">
            <w:pPr>
              <w:pStyle w:val="afe"/>
              <w:ind w:leftChars="0" w:left="0"/>
              <w:jc w:val="left"/>
            </w:pPr>
            <w:r>
              <w:rPr>
                <w:rFonts w:hint="eastAsia"/>
              </w:rPr>
              <w:t xml:space="preserve">from </w:t>
            </w:r>
            <w:proofErr w:type="spellStart"/>
            <w:r>
              <w:rPr>
                <w:rFonts w:hint="eastAsia"/>
              </w:rPr>
              <w:t>sklearn</w:t>
            </w:r>
            <w:proofErr w:type="spellEnd"/>
            <w:r>
              <w:rPr>
                <w:rFonts w:hint="eastAsia"/>
              </w:rPr>
              <w:t xml:space="preserve"> import </w:t>
            </w:r>
            <w:proofErr w:type="spellStart"/>
            <w:r>
              <w:rPr>
                <w:rFonts w:hint="eastAsia"/>
              </w:rPr>
              <w:t>svm</w:t>
            </w:r>
            <w:proofErr w:type="spellEnd"/>
          </w:p>
          <w:p w14:paraId="30072716" w14:textId="77777777" w:rsidR="008B5292" w:rsidRDefault="008B5292" w:rsidP="00A21669">
            <w:pPr>
              <w:pStyle w:val="afe"/>
              <w:ind w:leftChars="0" w:left="0"/>
              <w:jc w:val="left"/>
            </w:pPr>
            <w:r>
              <w:rPr>
                <w:rFonts w:hint="eastAsia"/>
              </w:rPr>
              <w:t xml:space="preserve">from </w:t>
            </w:r>
            <w:proofErr w:type="spellStart"/>
            <w:r>
              <w:rPr>
                <w:rFonts w:hint="eastAsia"/>
              </w:rPr>
              <w:t>sklearn</w:t>
            </w:r>
            <w:proofErr w:type="spellEnd"/>
            <w:r>
              <w:rPr>
                <w:rFonts w:hint="eastAsia"/>
              </w:rPr>
              <w:t xml:space="preserve"> import datasets</w:t>
            </w:r>
          </w:p>
          <w:p w14:paraId="1D7354CE" w14:textId="77777777" w:rsidR="008B5292" w:rsidRDefault="008B5292" w:rsidP="00A21669">
            <w:pPr>
              <w:pStyle w:val="afe"/>
              <w:ind w:leftChars="0" w:left="0"/>
              <w:jc w:val="left"/>
            </w:pPr>
            <w:r>
              <w:rPr>
                <w:rFonts w:hint="eastAsia"/>
              </w:rPr>
              <w:t xml:space="preserve">from </w:t>
            </w:r>
            <w:proofErr w:type="spellStart"/>
            <w:r>
              <w:rPr>
                <w:rFonts w:hint="eastAsia"/>
              </w:rPr>
              <w:t>joblib</w:t>
            </w:r>
            <w:proofErr w:type="spellEnd"/>
            <w:r>
              <w:rPr>
                <w:rFonts w:hint="eastAsia"/>
              </w:rPr>
              <w:t xml:space="preserve"> import dump</w:t>
            </w:r>
          </w:p>
          <w:p w14:paraId="6C892632" w14:textId="77777777" w:rsidR="008B5292" w:rsidRDefault="008B5292" w:rsidP="00A21669">
            <w:pPr>
              <w:pStyle w:val="afe"/>
              <w:ind w:leftChars="0" w:left="0"/>
              <w:jc w:val="left"/>
            </w:pPr>
            <w:r>
              <w:rPr>
                <w:rFonts w:hint="eastAsia"/>
              </w:rPr>
              <w:t xml:space="preserve">    </w:t>
            </w:r>
          </w:p>
          <w:p w14:paraId="648B3151" w14:textId="77777777" w:rsidR="008B5292" w:rsidRDefault="008B5292" w:rsidP="00A21669">
            <w:pPr>
              <w:pStyle w:val="afe"/>
              <w:ind w:leftChars="0" w:left="0"/>
              <w:jc w:val="left"/>
            </w:pPr>
            <w:r>
              <w:rPr>
                <w:rFonts w:hint="eastAsia"/>
              </w:rPr>
              <w:t xml:space="preserve">    </w:t>
            </w:r>
          </w:p>
          <w:p w14:paraId="4AEFD2A8" w14:textId="77777777" w:rsidR="008B5292" w:rsidRDefault="008B5292" w:rsidP="00A21669">
            <w:pPr>
              <w:pStyle w:val="afe"/>
              <w:ind w:leftChars="0" w:left="0"/>
              <w:jc w:val="left"/>
            </w:pPr>
            <w:proofErr w:type="spellStart"/>
            <w:r>
              <w:rPr>
                <w:rFonts w:hint="eastAsia"/>
              </w:rPr>
              <w:t>model_filename</w:t>
            </w:r>
            <w:proofErr w:type="spellEnd"/>
            <w:r>
              <w:rPr>
                <w:rFonts w:hint="eastAsia"/>
              </w:rPr>
              <w:t xml:space="preserve"> = </w:t>
            </w:r>
            <w:r>
              <w:t>‘</w:t>
            </w:r>
            <w:proofErr w:type="spellStart"/>
            <w:r>
              <w:rPr>
                <w:rFonts w:hint="eastAsia"/>
              </w:rPr>
              <w:t>model.joblib</w:t>
            </w:r>
            <w:proofErr w:type="spellEnd"/>
            <w:r>
              <w:t>’</w:t>
            </w:r>
            <w:r>
              <w:rPr>
                <w:rFonts w:hint="eastAsia"/>
              </w:rPr>
              <w:t xml:space="preserve"> # 모델 파일 이름</w:t>
            </w:r>
          </w:p>
          <w:p w14:paraId="6D7155E3" w14:textId="77777777" w:rsidR="008B5292" w:rsidRDefault="008B5292" w:rsidP="00A21669">
            <w:pPr>
              <w:pStyle w:val="afe"/>
              <w:ind w:leftChars="0" w:left="0"/>
              <w:jc w:val="left"/>
            </w:pPr>
            <w:r>
              <w:rPr>
                <w:rFonts w:hint="eastAsia"/>
              </w:rPr>
              <w:t xml:space="preserve">    </w:t>
            </w:r>
          </w:p>
          <w:p w14:paraId="2FF8E405" w14:textId="77777777" w:rsidR="008B5292" w:rsidRDefault="008B5292" w:rsidP="00A21669">
            <w:pPr>
              <w:pStyle w:val="afe"/>
              <w:ind w:leftChars="0" w:left="0"/>
              <w:jc w:val="left"/>
            </w:pPr>
            <w:r>
              <w:rPr>
                <w:rFonts w:hint="eastAsia"/>
              </w:rPr>
              <w:t xml:space="preserve">    </w:t>
            </w:r>
          </w:p>
          <w:p w14:paraId="7A5065B6" w14:textId="77777777" w:rsidR="008B5292" w:rsidRDefault="008B5292" w:rsidP="00A21669">
            <w:pPr>
              <w:pStyle w:val="afe"/>
              <w:ind w:leftChars="0" w:left="0"/>
              <w:jc w:val="left"/>
            </w:pPr>
            <w:r>
              <w:rPr>
                <w:rFonts w:hint="eastAsia"/>
              </w:rPr>
              <w:t xml:space="preserve">iris = </w:t>
            </w:r>
            <w:proofErr w:type="spellStart"/>
            <w:r>
              <w:rPr>
                <w:rFonts w:hint="eastAsia"/>
              </w:rPr>
              <w:t>datasets.load_iris</w:t>
            </w:r>
            <w:proofErr w:type="spellEnd"/>
            <w:r>
              <w:rPr>
                <w:rFonts w:hint="eastAsia"/>
              </w:rPr>
              <w:t>()</w:t>
            </w:r>
          </w:p>
          <w:p w14:paraId="795AE569" w14:textId="77777777" w:rsidR="008B5292" w:rsidRDefault="008B5292" w:rsidP="00A21669">
            <w:pPr>
              <w:pStyle w:val="afe"/>
              <w:ind w:leftChars="0" w:left="0"/>
              <w:jc w:val="left"/>
            </w:pPr>
            <w:r>
              <w:rPr>
                <w:rFonts w:hint="eastAsia"/>
              </w:rPr>
              <w:t xml:space="preserve">X, y = </w:t>
            </w:r>
            <w:proofErr w:type="spellStart"/>
            <w:r>
              <w:rPr>
                <w:rFonts w:hint="eastAsia"/>
              </w:rPr>
              <w:t>iris.data</w:t>
            </w:r>
            <w:proofErr w:type="spellEnd"/>
            <w:r>
              <w:rPr>
                <w:rFonts w:hint="eastAsia"/>
              </w:rPr>
              <w:t xml:space="preserve">, </w:t>
            </w:r>
            <w:proofErr w:type="spellStart"/>
            <w:r>
              <w:rPr>
                <w:rFonts w:hint="eastAsia"/>
              </w:rPr>
              <w:t>iris.target</w:t>
            </w:r>
            <w:proofErr w:type="spellEnd"/>
          </w:p>
          <w:p w14:paraId="2F1FD55F" w14:textId="77777777" w:rsidR="008B5292" w:rsidRDefault="008B5292" w:rsidP="00A21669">
            <w:pPr>
              <w:pStyle w:val="afe"/>
              <w:ind w:leftChars="0" w:left="0"/>
              <w:jc w:val="left"/>
            </w:pPr>
            <w:r>
              <w:rPr>
                <w:rFonts w:hint="eastAsia"/>
              </w:rPr>
              <w:t xml:space="preserve">    </w:t>
            </w:r>
          </w:p>
          <w:p w14:paraId="73496A76" w14:textId="77777777" w:rsidR="008B5292" w:rsidRDefault="008B5292" w:rsidP="00A21669">
            <w:pPr>
              <w:pStyle w:val="afe"/>
              <w:ind w:leftChars="0" w:left="0"/>
              <w:jc w:val="left"/>
            </w:pPr>
            <w:proofErr w:type="spellStart"/>
            <w:r>
              <w:rPr>
                <w:rFonts w:hint="eastAsia"/>
              </w:rPr>
              <w:t>clf</w:t>
            </w:r>
            <w:proofErr w:type="spellEnd"/>
            <w:r>
              <w:rPr>
                <w:rFonts w:hint="eastAsia"/>
              </w:rPr>
              <w:t xml:space="preserve"> = </w:t>
            </w:r>
            <w:proofErr w:type="spellStart"/>
            <w:r>
              <w:rPr>
                <w:rFonts w:hint="eastAsia"/>
              </w:rPr>
              <w:t>svm.SVC</w:t>
            </w:r>
            <w:proofErr w:type="spellEnd"/>
            <w:r>
              <w:rPr>
                <w:rFonts w:hint="eastAsia"/>
              </w:rPr>
              <w:t>(gamma=</w:t>
            </w:r>
            <w:r>
              <w:t>’</w:t>
            </w:r>
            <w:r>
              <w:rPr>
                <w:rFonts w:hint="eastAsia"/>
              </w:rPr>
              <w:t>scale</w:t>
            </w:r>
            <w:r>
              <w:t>’</w:t>
            </w:r>
            <w:r>
              <w:rPr>
                <w:rFonts w:hint="eastAsia"/>
              </w:rPr>
              <w:t>)</w:t>
            </w:r>
          </w:p>
          <w:p w14:paraId="62861F9C" w14:textId="77777777" w:rsidR="008B5292" w:rsidRDefault="008B5292" w:rsidP="00A21669">
            <w:pPr>
              <w:pStyle w:val="afe"/>
              <w:ind w:leftChars="0" w:left="0"/>
              <w:jc w:val="left"/>
            </w:pPr>
            <w:proofErr w:type="spellStart"/>
            <w:r>
              <w:rPr>
                <w:rFonts w:hint="eastAsia"/>
              </w:rPr>
              <w:t>clf.fit</w:t>
            </w:r>
            <w:proofErr w:type="spellEnd"/>
            <w:r>
              <w:rPr>
                <w:rFonts w:hint="eastAsia"/>
              </w:rPr>
              <w:t>(X, y)</w:t>
            </w:r>
          </w:p>
          <w:p w14:paraId="4E778F7E" w14:textId="77777777" w:rsidR="008B5292" w:rsidRDefault="008B5292" w:rsidP="00A21669">
            <w:pPr>
              <w:pStyle w:val="afe"/>
              <w:ind w:leftChars="0" w:left="0"/>
              <w:jc w:val="left"/>
            </w:pPr>
            <w:r>
              <w:rPr>
                <w:rFonts w:hint="eastAsia"/>
              </w:rPr>
              <w:t xml:space="preserve">    </w:t>
            </w:r>
          </w:p>
          <w:p w14:paraId="5BC8BD39" w14:textId="77777777" w:rsidR="008B5292" w:rsidRPr="009147ED" w:rsidRDefault="008B5292" w:rsidP="00A21669">
            <w:pPr>
              <w:pStyle w:val="afe"/>
              <w:ind w:leftChars="0" w:left="0"/>
              <w:jc w:val="left"/>
            </w:pPr>
            <w:r>
              <w:rPr>
                <w:rFonts w:hint="eastAsia"/>
              </w:rPr>
              <w:t>dump(</w:t>
            </w:r>
            <w:proofErr w:type="spellStart"/>
            <w:r>
              <w:rPr>
                <w:rFonts w:hint="eastAsia"/>
              </w:rPr>
              <w:t>clf</w:t>
            </w:r>
            <w:proofErr w:type="spellEnd"/>
            <w:r>
              <w:rPr>
                <w:rFonts w:hint="eastAsia"/>
              </w:rPr>
              <w:t xml:space="preserve">, </w:t>
            </w:r>
            <w:proofErr w:type="spellStart"/>
            <w:r>
              <w:rPr>
                <w:rFonts w:hint="eastAsia"/>
              </w:rPr>
              <w:t>model_filename</w:t>
            </w:r>
            <w:proofErr w:type="spellEnd"/>
            <w:r>
              <w:rPr>
                <w:rFonts w:hint="eastAsia"/>
              </w:rPr>
              <w:t>)</w:t>
            </w:r>
          </w:p>
        </w:tc>
      </w:tr>
    </w:tbl>
    <w:p w14:paraId="671537D2" w14:textId="77777777" w:rsidR="008B5292" w:rsidRDefault="008B5292" w:rsidP="008B5292">
      <w:pPr>
        <w:pStyle w:val="afe"/>
        <w:numPr>
          <w:ilvl w:val="0"/>
          <w:numId w:val="25"/>
        </w:numPr>
        <w:ind w:leftChars="0"/>
        <w:jc w:val="left"/>
      </w:pPr>
      <w:r>
        <w:rPr>
          <w:rFonts w:hint="eastAsia"/>
        </w:rPr>
        <w:t>생성된 모델파일 다운로드</w:t>
      </w:r>
    </w:p>
    <w:p w14:paraId="340B6435" w14:textId="77777777" w:rsidR="008B5292" w:rsidRDefault="008B5292" w:rsidP="008B5292">
      <w:pPr>
        <w:pStyle w:val="afe"/>
        <w:numPr>
          <w:ilvl w:val="0"/>
          <w:numId w:val="25"/>
        </w:numPr>
        <w:ind w:leftChars="0"/>
        <w:jc w:val="left"/>
      </w:pPr>
      <w:r>
        <w:rPr>
          <w:rFonts w:hint="eastAsia"/>
        </w:rPr>
        <w:t>포탈 이동 &gt; 모델 등록 &gt; 모델명 &gt; 모델버전 &gt; 파일등록 (3.2.5 참조)</w:t>
      </w:r>
    </w:p>
    <w:p w14:paraId="341014D4" w14:textId="77777777" w:rsidR="008B5292" w:rsidRDefault="008B5292" w:rsidP="008B5292">
      <w:pPr>
        <w:pStyle w:val="afe"/>
        <w:numPr>
          <w:ilvl w:val="0"/>
          <w:numId w:val="25"/>
        </w:numPr>
        <w:ind w:leftChars="0"/>
        <w:jc w:val="left"/>
      </w:pPr>
      <w:r>
        <w:rPr>
          <w:rFonts w:hint="eastAsia"/>
        </w:rPr>
        <w:t xml:space="preserve">포탈에서 ML Ops 이동 &gt; 모델 등록된 Namespace 선택 후 </w:t>
      </w:r>
      <w:proofErr w:type="spellStart"/>
      <w:r>
        <w:rPr>
          <w:rFonts w:hint="eastAsia"/>
        </w:rPr>
        <w:t>Kserve</w:t>
      </w:r>
      <w:proofErr w:type="spellEnd"/>
      <w:r>
        <w:rPr>
          <w:rFonts w:hint="eastAsia"/>
        </w:rPr>
        <w:t xml:space="preserve"> Endpoints &gt; New Endpoint 아래 소스 추가 &gt; Create</w:t>
      </w:r>
    </w:p>
    <w:tbl>
      <w:tblPr>
        <w:tblStyle w:val="afd"/>
        <w:tblW w:w="0" w:type="auto"/>
        <w:tblInd w:w="13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0CECE"/>
        <w:tblLook w:val="04A0" w:firstRow="1" w:lastRow="0" w:firstColumn="1" w:lastColumn="0" w:noHBand="0" w:noVBand="1"/>
      </w:tblPr>
      <w:tblGrid>
        <w:gridCol w:w="8652"/>
      </w:tblGrid>
      <w:tr w:rsidR="008B5292" w14:paraId="002DA0CD" w14:textId="77777777" w:rsidTr="00A21669">
        <w:tc>
          <w:tcPr>
            <w:tcW w:w="8652" w:type="dxa"/>
            <w:shd w:val="clear" w:color="auto" w:fill="D0CECE"/>
          </w:tcPr>
          <w:p w14:paraId="67FBDF1B" w14:textId="77777777" w:rsidR="008B5292" w:rsidRDefault="008B5292" w:rsidP="00A21669">
            <w:pPr>
              <w:pStyle w:val="afe"/>
              <w:ind w:leftChars="0" w:left="0"/>
              <w:jc w:val="left"/>
            </w:pPr>
            <w:proofErr w:type="spellStart"/>
            <w:r>
              <w:rPr>
                <w:rFonts w:hint="eastAsia"/>
              </w:rPr>
              <w:t>apiVersion</w:t>
            </w:r>
            <w:proofErr w:type="spellEnd"/>
            <w:r>
              <w:rPr>
                <w:rFonts w:hint="eastAsia"/>
              </w:rPr>
              <w:t xml:space="preserve">: </w:t>
            </w:r>
            <w:r>
              <w:t>“</w:t>
            </w:r>
            <w:r>
              <w:rPr>
                <w:rFonts w:hint="eastAsia"/>
              </w:rPr>
              <w:t>serving.kserve.io/v1beta1</w:t>
            </w:r>
            <w:r>
              <w:t>”</w:t>
            </w:r>
          </w:p>
          <w:p w14:paraId="44AB03B2" w14:textId="77777777" w:rsidR="008B5292" w:rsidRDefault="008B5292" w:rsidP="00A21669">
            <w:pPr>
              <w:pStyle w:val="afe"/>
              <w:ind w:leftChars="0" w:left="0"/>
              <w:jc w:val="left"/>
            </w:pPr>
            <w:r>
              <w:rPr>
                <w:rFonts w:hint="eastAsia"/>
              </w:rPr>
              <w:t xml:space="preserve">kind: </w:t>
            </w:r>
            <w:r>
              <w:t>“</w:t>
            </w:r>
            <w:proofErr w:type="spellStart"/>
            <w:r>
              <w:rPr>
                <w:rFonts w:hint="eastAsia"/>
              </w:rPr>
              <w:t>InferenceService</w:t>
            </w:r>
            <w:proofErr w:type="spellEnd"/>
            <w:r>
              <w:t>”</w:t>
            </w:r>
          </w:p>
          <w:p w14:paraId="6FB9AB4A" w14:textId="77777777" w:rsidR="008B5292" w:rsidRDefault="008B5292" w:rsidP="00A21669">
            <w:pPr>
              <w:pStyle w:val="afe"/>
              <w:ind w:leftChars="0" w:left="0"/>
              <w:jc w:val="left"/>
            </w:pPr>
            <w:r>
              <w:rPr>
                <w:rFonts w:hint="eastAsia"/>
              </w:rPr>
              <w:t>metadata:</w:t>
            </w:r>
          </w:p>
          <w:p w14:paraId="40ED17BD" w14:textId="77777777" w:rsidR="008B5292" w:rsidRDefault="008B5292" w:rsidP="00A21669">
            <w:pPr>
              <w:pStyle w:val="afe"/>
              <w:ind w:leftChars="0" w:left="0" w:firstLine="158"/>
              <w:jc w:val="left"/>
            </w:pPr>
            <w:r>
              <w:rPr>
                <w:rFonts w:hint="eastAsia"/>
              </w:rPr>
              <w:t xml:space="preserve">name: </w:t>
            </w:r>
            <w:r w:rsidRPr="00A12771">
              <w:rPr>
                <w:rFonts w:hint="eastAsia"/>
                <w:b/>
                <w:bCs/>
                <w:color w:val="EE0000"/>
              </w:rPr>
              <w:t>inf-sklearn-iris-kserve-model-final2</w:t>
            </w:r>
          </w:p>
          <w:p w14:paraId="62B49030" w14:textId="77777777" w:rsidR="008B5292" w:rsidRDefault="008B5292" w:rsidP="00A21669">
            <w:pPr>
              <w:jc w:val="left"/>
            </w:pPr>
            <w:r>
              <w:rPr>
                <w:rFonts w:hint="eastAsia"/>
              </w:rPr>
              <w:lastRenderedPageBreak/>
              <w:t>spec</w:t>
            </w:r>
          </w:p>
          <w:p w14:paraId="440C7C2C" w14:textId="77777777" w:rsidR="008B5292" w:rsidRDefault="008B5292" w:rsidP="00A21669">
            <w:pPr>
              <w:ind w:firstLine="158"/>
              <w:jc w:val="left"/>
            </w:pPr>
            <w:r>
              <w:rPr>
                <w:rFonts w:hint="eastAsia"/>
              </w:rPr>
              <w:t>predictor:</w:t>
            </w:r>
          </w:p>
          <w:p w14:paraId="2E046BB1" w14:textId="77777777" w:rsidR="008B5292" w:rsidRDefault="008B5292" w:rsidP="00A21669">
            <w:pPr>
              <w:ind w:firstLine="158"/>
              <w:jc w:val="left"/>
            </w:pPr>
            <w:r>
              <w:rPr>
                <w:rFonts w:hint="eastAsia"/>
              </w:rPr>
              <w:t xml:space="preserve">  </w:t>
            </w:r>
            <w:proofErr w:type="spellStart"/>
            <w:r>
              <w:rPr>
                <w:rFonts w:hint="eastAsia"/>
              </w:rPr>
              <w:t>serviceAccountName</w:t>
            </w:r>
            <w:proofErr w:type="spellEnd"/>
            <w:r>
              <w:rPr>
                <w:rFonts w:hint="eastAsia"/>
              </w:rPr>
              <w:t xml:space="preserve">: </w:t>
            </w:r>
            <w:proofErr w:type="spellStart"/>
            <w:r>
              <w:rPr>
                <w:rFonts w:hint="eastAsia"/>
              </w:rPr>
              <w:t>bucketmodel-sa</w:t>
            </w:r>
            <w:proofErr w:type="spellEnd"/>
          </w:p>
          <w:p w14:paraId="7AA4389E" w14:textId="77777777" w:rsidR="008B5292" w:rsidRDefault="008B5292" w:rsidP="00A21669">
            <w:pPr>
              <w:ind w:firstLine="158"/>
              <w:jc w:val="left"/>
            </w:pPr>
            <w:r>
              <w:rPr>
                <w:rFonts w:hint="eastAsia"/>
              </w:rPr>
              <w:t xml:space="preserve">  model:</w:t>
            </w:r>
          </w:p>
          <w:p w14:paraId="091D0501" w14:textId="77777777" w:rsidR="008B5292" w:rsidRDefault="008B5292" w:rsidP="00A21669">
            <w:pPr>
              <w:ind w:firstLine="158"/>
              <w:jc w:val="left"/>
            </w:pPr>
            <w:r>
              <w:rPr>
                <w:rFonts w:hint="eastAsia"/>
              </w:rPr>
              <w:t xml:space="preserve">    </w:t>
            </w:r>
            <w:proofErr w:type="spellStart"/>
            <w:r>
              <w:rPr>
                <w:rFonts w:hint="eastAsia"/>
              </w:rPr>
              <w:t>modelFormat</w:t>
            </w:r>
            <w:proofErr w:type="spellEnd"/>
            <w:r>
              <w:rPr>
                <w:rFonts w:hint="eastAsia"/>
              </w:rPr>
              <w:t>:</w:t>
            </w:r>
          </w:p>
          <w:p w14:paraId="3955B7BA" w14:textId="77777777" w:rsidR="008B5292" w:rsidRDefault="008B5292" w:rsidP="00A21669">
            <w:pPr>
              <w:ind w:firstLine="158"/>
              <w:jc w:val="left"/>
            </w:pPr>
            <w:r>
              <w:rPr>
                <w:rFonts w:hint="eastAsia"/>
              </w:rPr>
              <w:t xml:space="preserve">      name: </w:t>
            </w:r>
            <w:proofErr w:type="spellStart"/>
            <w:r>
              <w:rPr>
                <w:rFonts w:hint="eastAsia"/>
              </w:rPr>
              <w:t>sklearn</w:t>
            </w:r>
            <w:proofErr w:type="spellEnd"/>
          </w:p>
          <w:p w14:paraId="28763589" w14:textId="77777777" w:rsidR="008B5292" w:rsidRDefault="008B5292" w:rsidP="00A21669">
            <w:pPr>
              <w:ind w:firstLine="158"/>
              <w:jc w:val="left"/>
            </w:pPr>
            <w:r>
              <w:rPr>
                <w:rFonts w:hint="eastAsia"/>
              </w:rPr>
              <w:t xml:space="preserve">    </w:t>
            </w:r>
            <w:proofErr w:type="spellStart"/>
            <w:r>
              <w:rPr>
                <w:rFonts w:hint="eastAsia"/>
              </w:rPr>
              <w:t>storageUri</w:t>
            </w:r>
            <w:proofErr w:type="spellEnd"/>
            <w:r>
              <w:rPr>
                <w:rFonts w:hint="eastAsia"/>
              </w:rPr>
              <w:t xml:space="preserve">: </w:t>
            </w:r>
            <w:r>
              <w:t>“</w:t>
            </w:r>
            <w:r w:rsidRPr="00A12771">
              <w:rPr>
                <w:rFonts w:hint="eastAsia"/>
                <w:b/>
                <w:bCs/>
                <w:color w:val="EE0000"/>
              </w:rPr>
              <w:t>s3://</w:t>
            </w:r>
            <w:proofErr w:type="spellStart"/>
            <w:r w:rsidRPr="00A12771">
              <w:rPr>
                <w:rFonts w:hint="eastAsia"/>
                <w:b/>
                <w:bCs/>
                <w:color w:val="EE0000"/>
              </w:rPr>
              <w:t>bucketmodel</w:t>
            </w:r>
            <w:proofErr w:type="spellEnd"/>
            <w:r w:rsidRPr="00A12771">
              <w:rPr>
                <w:rFonts w:hint="eastAsia"/>
                <w:b/>
                <w:bCs/>
                <w:color w:val="EE0000"/>
              </w:rPr>
              <w:t>/kserve-test-12/1.0/</w:t>
            </w:r>
            <w:r>
              <w:t>”</w:t>
            </w:r>
          </w:p>
          <w:p w14:paraId="59F08FE0" w14:textId="77777777" w:rsidR="008B5292" w:rsidRDefault="008B5292" w:rsidP="00A21669">
            <w:pPr>
              <w:ind w:firstLine="158"/>
              <w:jc w:val="left"/>
            </w:pPr>
            <w:r>
              <w:rPr>
                <w:rFonts w:hint="eastAsia"/>
              </w:rPr>
              <w:t xml:space="preserve">    resources:</w:t>
            </w:r>
          </w:p>
          <w:p w14:paraId="7CCC6CAC" w14:textId="77777777" w:rsidR="008B5292" w:rsidRDefault="008B5292" w:rsidP="00A21669">
            <w:pPr>
              <w:ind w:firstLine="158"/>
              <w:jc w:val="left"/>
            </w:pPr>
            <w:r>
              <w:rPr>
                <w:rFonts w:hint="eastAsia"/>
              </w:rPr>
              <w:t xml:space="preserve">      requests:</w:t>
            </w:r>
          </w:p>
          <w:p w14:paraId="4971FCB1" w14:textId="77777777" w:rsidR="008B5292" w:rsidRDefault="008B5292" w:rsidP="00A21669">
            <w:pPr>
              <w:ind w:firstLine="158"/>
              <w:jc w:val="left"/>
            </w:pPr>
            <w:r>
              <w:rPr>
                <w:rFonts w:hint="eastAsia"/>
              </w:rPr>
              <w:t xml:space="preserve">        </w:t>
            </w:r>
            <w:proofErr w:type="spellStart"/>
            <w:r>
              <w:rPr>
                <w:rFonts w:hint="eastAsia"/>
              </w:rPr>
              <w:t>cpu</w:t>
            </w:r>
            <w:proofErr w:type="spellEnd"/>
            <w:r>
              <w:rPr>
                <w:rFonts w:hint="eastAsia"/>
              </w:rPr>
              <w:t xml:space="preserve">: </w:t>
            </w:r>
            <w:r>
              <w:t>“</w:t>
            </w:r>
            <w:r>
              <w:rPr>
                <w:rFonts w:hint="eastAsia"/>
              </w:rPr>
              <w:t>50m</w:t>
            </w:r>
            <w:r>
              <w:t>”</w:t>
            </w:r>
          </w:p>
          <w:p w14:paraId="34F7F608" w14:textId="77777777" w:rsidR="008B5292" w:rsidRDefault="008B5292" w:rsidP="00A21669">
            <w:pPr>
              <w:ind w:firstLine="158"/>
              <w:jc w:val="left"/>
            </w:pPr>
            <w:r>
              <w:rPr>
                <w:rFonts w:hint="eastAsia"/>
              </w:rPr>
              <w:t xml:space="preserve">        memory: </w:t>
            </w:r>
            <w:r>
              <w:t>“</w:t>
            </w:r>
            <w:r>
              <w:rPr>
                <w:rFonts w:hint="eastAsia"/>
              </w:rPr>
              <w:t>128Mi</w:t>
            </w:r>
            <w:r>
              <w:t>”</w:t>
            </w:r>
          </w:p>
          <w:p w14:paraId="27A661AE" w14:textId="77777777" w:rsidR="008B5292" w:rsidRDefault="008B5292" w:rsidP="00A21669">
            <w:pPr>
              <w:ind w:firstLine="158"/>
              <w:jc w:val="left"/>
            </w:pPr>
            <w:r>
              <w:rPr>
                <w:rFonts w:hint="eastAsia"/>
              </w:rPr>
              <w:t xml:space="preserve">      limits:</w:t>
            </w:r>
          </w:p>
          <w:p w14:paraId="34FE22B5" w14:textId="77777777" w:rsidR="008B5292" w:rsidRDefault="008B5292" w:rsidP="00A21669">
            <w:pPr>
              <w:ind w:firstLine="158"/>
              <w:jc w:val="left"/>
            </w:pPr>
            <w:r>
              <w:rPr>
                <w:rFonts w:hint="eastAsia"/>
              </w:rPr>
              <w:t xml:space="preserve">        </w:t>
            </w:r>
            <w:proofErr w:type="spellStart"/>
            <w:r>
              <w:rPr>
                <w:rFonts w:hint="eastAsia"/>
              </w:rPr>
              <w:t>cpu</w:t>
            </w:r>
            <w:proofErr w:type="spellEnd"/>
            <w:r>
              <w:rPr>
                <w:rFonts w:hint="eastAsia"/>
              </w:rPr>
              <w:t xml:space="preserve">: </w:t>
            </w:r>
            <w:r>
              <w:t>“</w:t>
            </w:r>
            <w:r>
              <w:rPr>
                <w:rFonts w:hint="eastAsia"/>
              </w:rPr>
              <w:t>200m</w:t>
            </w:r>
            <w:r>
              <w:t>”</w:t>
            </w:r>
          </w:p>
          <w:p w14:paraId="14865312" w14:textId="77777777" w:rsidR="008B5292" w:rsidRPr="00CA3804" w:rsidRDefault="008B5292" w:rsidP="00A21669">
            <w:pPr>
              <w:ind w:firstLine="158"/>
              <w:jc w:val="left"/>
            </w:pPr>
            <w:r>
              <w:rPr>
                <w:rFonts w:hint="eastAsia"/>
              </w:rPr>
              <w:t xml:space="preserve">        memory: </w:t>
            </w:r>
            <w:r>
              <w:t>“</w:t>
            </w:r>
            <w:r>
              <w:rPr>
                <w:rFonts w:hint="eastAsia"/>
              </w:rPr>
              <w:t>256Mi</w:t>
            </w:r>
            <w:r>
              <w:t>”</w:t>
            </w:r>
          </w:p>
        </w:tc>
      </w:tr>
    </w:tbl>
    <w:p w14:paraId="717E81FB" w14:textId="77777777" w:rsidR="008B5292" w:rsidRDefault="008B5292" w:rsidP="008B5292">
      <w:pPr>
        <w:pStyle w:val="afe"/>
        <w:numPr>
          <w:ilvl w:val="0"/>
          <w:numId w:val="25"/>
        </w:numPr>
        <w:ind w:leftChars="0"/>
        <w:jc w:val="left"/>
      </w:pPr>
      <w:r>
        <w:rPr>
          <w:rFonts w:hint="eastAsia"/>
        </w:rPr>
        <w:lastRenderedPageBreak/>
        <w:t xml:space="preserve">name 변경 필요 : 과제 내 </w:t>
      </w:r>
      <w:proofErr w:type="spellStart"/>
      <w:r>
        <w:rPr>
          <w:rFonts w:hint="eastAsia"/>
        </w:rPr>
        <w:t>단독명</w:t>
      </w:r>
      <w:proofErr w:type="spellEnd"/>
    </w:p>
    <w:p w14:paraId="1D4D6C27" w14:textId="77777777" w:rsidR="008B5292" w:rsidRDefault="008B5292" w:rsidP="008B5292">
      <w:pPr>
        <w:pStyle w:val="afe"/>
        <w:numPr>
          <w:ilvl w:val="0"/>
          <w:numId w:val="25"/>
        </w:numPr>
        <w:ind w:leftChars="0"/>
        <w:jc w:val="left"/>
      </w:pPr>
      <w:proofErr w:type="spellStart"/>
      <w:r>
        <w:rPr>
          <w:rFonts w:hint="eastAsia"/>
        </w:rPr>
        <w:t>storageUri</w:t>
      </w:r>
      <w:proofErr w:type="spellEnd"/>
      <w:r>
        <w:rPr>
          <w:rFonts w:hint="eastAsia"/>
        </w:rPr>
        <w:t xml:space="preserve"> 변경 필요 : s3://bucketmodel/모델등록명/버전/</w:t>
      </w:r>
    </w:p>
    <w:p w14:paraId="3E3AE0AC" w14:textId="77777777" w:rsidR="008B5292" w:rsidRDefault="008B5292" w:rsidP="008B5292">
      <w:pPr>
        <w:pStyle w:val="afe"/>
        <w:numPr>
          <w:ilvl w:val="0"/>
          <w:numId w:val="25"/>
        </w:numPr>
        <w:ind w:leftChars="0"/>
        <w:jc w:val="left"/>
      </w:pPr>
      <w:r>
        <w:rPr>
          <w:rFonts w:hint="eastAsia"/>
        </w:rPr>
        <w:t>Endpoint details 클릭 후 URL 복사</w:t>
      </w:r>
    </w:p>
    <w:p w14:paraId="73C9EB6A" w14:textId="77777777" w:rsidR="008B5292" w:rsidRDefault="008B5292" w:rsidP="008B5292">
      <w:pPr>
        <w:pStyle w:val="afe"/>
        <w:ind w:leftChars="0" w:left="1760"/>
        <w:jc w:val="left"/>
      </w:pPr>
      <w:r>
        <w:rPr>
          <w:rFonts w:hint="eastAsia"/>
        </w:rPr>
        <w:t xml:space="preserve">Ex) </w:t>
      </w:r>
    </w:p>
    <w:p w14:paraId="245945E8" w14:textId="77777777" w:rsidR="008B5292" w:rsidRDefault="008B5292" w:rsidP="008B5292">
      <w:pPr>
        <w:pStyle w:val="afe"/>
        <w:numPr>
          <w:ilvl w:val="0"/>
          <w:numId w:val="25"/>
        </w:numPr>
        <w:ind w:leftChars="0"/>
        <w:jc w:val="left"/>
      </w:pPr>
      <w:r>
        <w:rPr>
          <w:rFonts w:hint="eastAsia"/>
        </w:rPr>
        <w:t>분석환경 실행하여 생성된 Endpoint 활용</w:t>
      </w:r>
    </w:p>
    <w:p w14:paraId="0FDBADA0" w14:textId="77777777" w:rsidR="008B5292" w:rsidRDefault="008B5292" w:rsidP="008B5292">
      <w:pPr>
        <w:pStyle w:val="afe"/>
        <w:ind w:leftChars="600" w:left="1320"/>
        <w:jc w:val="left"/>
      </w:pPr>
      <w:r>
        <w:rPr>
          <w:rFonts w:hint="eastAsia"/>
        </w:rPr>
        <w:t xml:space="preserve">[활용 소스 </w:t>
      </w:r>
      <w:r>
        <w:t>–</w:t>
      </w:r>
      <w:r>
        <w:rPr>
          <w:rFonts w:hint="eastAsia"/>
        </w:rPr>
        <w:t xml:space="preserve"> 샘플]</w:t>
      </w:r>
    </w:p>
    <w:tbl>
      <w:tblPr>
        <w:tblStyle w:val="afd"/>
        <w:tblW w:w="0" w:type="auto"/>
        <w:tblInd w:w="13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0CECE"/>
        <w:tblLook w:val="04A0" w:firstRow="1" w:lastRow="0" w:firstColumn="1" w:lastColumn="0" w:noHBand="0" w:noVBand="1"/>
      </w:tblPr>
      <w:tblGrid>
        <w:gridCol w:w="8652"/>
      </w:tblGrid>
      <w:tr w:rsidR="008B5292" w14:paraId="150212F4" w14:textId="77777777" w:rsidTr="00A21669">
        <w:tc>
          <w:tcPr>
            <w:tcW w:w="9962" w:type="dxa"/>
            <w:shd w:val="clear" w:color="auto" w:fill="D0CECE"/>
          </w:tcPr>
          <w:p w14:paraId="79A08C84" w14:textId="77777777" w:rsidR="008B5292" w:rsidRDefault="008B5292" w:rsidP="00A21669">
            <w:pPr>
              <w:pStyle w:val="afe"/>
              <w:ind w:leftChars="0" w:left="0"/>
              <w:jc w:val="left"/>
            </w:pPr>
            <w:r>
              <w:rPr>
                <w:rFonts w:hint="eastAsia"/>
              </w:rPr>
              <w:t>import requests</w:t>
            </w:r>
          </w:p>
          <w:p w14:paraId="1F3BA967" w14:textId="77777777" w:rsidR="008B5292" w:rsidRDefault="008B5292" w:rsidP="00A21669">
            <w:pPr>
              <w:pStyle w:val="afe"/>
              <w:ind w:leftChars="0" w:left="0"/>
              <w:jc w:val="left"/>
            </w:pPr>
            <w:r>
              <w:rPr>
                <w:rFonts w:hint="eastAsia"/>
              </w:rPr>
              <w:t xml:space="preserve">import </w:t>
            </w:r>
            <w:proofErr w:type="spellStart"/>
            <w:r>
              <w:rPr>
                <w:rFonts w:hint="eastAsia"/>
              </w:rPr>
              <w:t>json</w:t>
            </w:r>
            <w:proofErr w:type="spellEnd"/>
          </w:p>
          <w:p w14:paraId="4EDE9B3A" w14:textId="77777777" w:rsidR="008B5292" w:rsidRDefault="008B5292" w:rsidP="00A21669">
            <w:pPr>
              <w:pStyle w:val="afe"/>
              <w:ind w:leftChars="0" w:left="0"/>
              <w:jc w:val="left"/>
            </w:pPr>
            <w:r>
              <w:rPr>
                <w:rFonts w:hint="eastAsia"/>
              </w:rPr>
              <w:t xml:space="preserve">    </w:t>
            </w:r>
          </w:p>
          <w:p w14:paraId="4CF5CC7F" w14:textId="77777777" w:rsidR="008B5292" w:rsidRDefault="008B5292" w:rsidP="00A21669">
            <w:pPr>
              <w:pStyle w:val="afe"/>
              <w:ind w:leftChars="0" w:left="0"/>
              <w:jc w:val="left"/>
            </w:pPr>
            <w:r>
              <w:rPr>
                <w:rFonts w:hint="eastAsia"/>
              </w:rPr>
              <w:t># 모델에 입력할 데이터</w:t>
            </w:r>
          </w:p>
          <w:p w14:paraId="0CB30878" w14:textId="77777777" w:rsidR="008B5292" w:rsidRDefault="008B5292" w:rsidP="00A21669">
            <w:pPr>
              <w:pStyle w:val="afe"/>
              <w:ind w:leftChars="0" w:left="0"/>
              <w:jc w:val="left"/>
            </w:pPr>
            <w:proofErr w:type="spellStart"/>
            <w:r>
              <w:rPr>
                <w:rFonts w:hint="eastAsia"/>
              </w:rPr>
              <w:t>sklearn_iris_input</w:t>
            </w:r>
            <w:proofErr w:type="spellEnd"/>
            <w:r>
              <w:rPr>
                <w:rFonts w:hint="eastAsia"/>
              </w:rPr>
              <w:t xml:space="preserve"> = </w:t>
            </w:r>
            <w:proofErr w:type="spellStart"/>
            <w:r>
              <w:rPr>
                <w:rFonts w:hint="eastAsia"/>
              </w:rPr>
              <w:t>dict</w:t>
            </w:r>
            <w:proofErr w:type="spellEnd"/>
            <w:r>
              <w:rPr>
                <w:rFonts w:hint="eastAsia"/>
              </w:rPr>
              <w:t>(instances=[</w:t>
            </w:r>
          </w:p>
          <w:p w14:paraId="4B589F63" w14:textId="77777777" w:rsidR="008B5292" w:rsidRDefault="008B5292" w:rsidP="00A21669">
            <w:pPr>
              <w:pStyle w:val="afe"/>
              <w:ind w:leftChars="0" w:left="0"/>
              <w:jc w:val="left"/>
            </w:pPr>
            <w:r>
              <w:rPr>
                <w:rFonts w:hint="eastAsia"/>
              </w:rPr>
              <w:t xml:space="preserve">    [6.8, 2.8, 4.8, 1.4],</w:t>
            </w:r>
          </w:p>
          <w:p w14:paraId="21E770DC" w14:textId="77777777" w:rsidR="008B5292" w:rsidRDefault="008B5292" w:rsidP="00A21669">
            <w:pPr>
              <w:pStyle w:val="afe"/>
              <w:ind w:leftChars="0" w:left="0"/>
              <w:jc w:val="left"/>
            </w:pPr>
            <w:r>
              <w:rPr>
                <w:rFonts w:hint="eastAsia"/>
              </w:rPr>
              <w:t xml:space="preserve">    [6.0, 3.4, 4.5, 1.6]</w:t>
            </w:r>
          </w:p>
          <w:p w14:paraId="46E15DDF" w14:textId="77777777" w:rsidR="008B5292" w:rsidRDefault="008B5292" w:rsidP="00A21669">
            <w:pPr>
              <w:pStyle w:val="afe"/>
              <w:ind w:leftChars="0" w:left="0"/>
              <w:jc w:val="left"/>
            </w:pPr>
            <w:r>
              <w:rPr>
                <w:rFonts w:hint="eastAsia"/>
              </w:rPr>
              <w:t>])</w:t>
            </w:r>
          </w:p>
          <w:p w14:paraId="4EDB0575" w14:textId="77777777" w:rsidR="008B5292" w:rsidRDefault="008B5292" w:rsidP="00A21669">
            <w:pPr>
              <w:pStyle w:val="afe"/>
              <w:ind w:leftChars="0" w:left="0"/>
              <w:jc w:val="left"/>
            </w:pPr>
            <w:r>
              <w:rPr>
                <w:rFonts w:hint="eastAsia"/>
              </w:rPr>
              <w:t xml:space="preserve">    </w:t>
            </w:r>
          </w:p>
          <w:p w14:paraId="436D445A" w14:textId="77777777" w:rsidR="008B5292" w:rsidRDefault="008B5292" w:rsidP="00A21669">
            <w:pPr>
              <w:pStyle w:val="afe"/>
              <w:ind w:leftChars="0" w:left="0"/>
              <w:jc w:val="left"/>
            </w:pPr>
            <w:r>
              <w:rPr>
                <w:rFonts w:hint="eastAsia"/>
              </w:rPr>
              <w:t># 요청할 URL</w:t>
            </w:r>
          </w:p>
          <w:p w14:paraId="51E40B48" w14:textId="77777777" w:rsidR="008B5292" w:rsidRDefault="008B5292" w:rsidP="00A21669">
            <w:pPr>
              <w:pStyle w:val="afe"/>
              <w:ind w:leftChars="0" w:left="0"/>
              <w:jc w:val="left"/>
            </w:pPr>
            <w:proofErr w:type="spellStart"/>
            <w:r>
              <w:rPr>
                <w:rFonts w:hint="eastAsia"/>
              </w:rPr>
              <w:t>url</w:t>
            </w:r>
            <w:proofErr w:type="spellEnd"/>
            <w:r>
              <w:rPr>
                <w:rFonts w:hint="eastAsia"/>
              </w:rPr>
              <w:t xml:space="preserve"> = </w:t>
            </w:r>
            <w:r>
              <w:t>“</w:t>
            </w:r>
            <w:r w:rsidRPr="007E6C48">
              <w:rPr>
                <w:rFonts w:hint="eastAsia"/>
                <w:color w:val="EE0000"/>
              </w:rPr>
              <w:t>http://inf-sklearn-iris-kserve-model-final2.a369e58b-0415-4c70-81bb-b7cbc4f9f7c-training.svc.cluster.local</w:t>
            </w:r>
            <w:r>
              <w:rPr>
                <w:rFonts w:hint="eastAsia"/>
              </w:rPr>
              <w:t>/v1/models</w:t>
            </w:r>
            <w:r w:rsidRPr="007E6C48">
              <w:rPr>
                <w:rFonts w:hint="eastAsia"/>
                <w:color w:val="EE0000"/>
              </w:rPr>
              <w:t>/inf-sklearn-iris-kserve-model-final2:predict</w:t>
            </w:r>
            <w:r>
              <w:t>”</w:t>
            </w:r>
          </w:p>
          <w:p w14:paraId="3491BA26" w14:textId="77777777" w:rsidR="008B5292" w:rsidRDefault="008B5292" w:rsidP="00A21669">
            <w:pPr>
              <w:pStyle w:val="afe"/>
              <w:ind w:leftChars="0" w:left="0"/>
              <w:jc w:val="left"/>
            </w:pPr>
            <w:r>
              <w:rPr>
                <w:rFonts w:hint="eastAsia"/>
              </w:rPr>
              <w:t xml:space="preserve">    </w:t>
            </w:r>
          </w:p>
          <w:p w14:paraId="559F1A59" w14:textId="77777777" w:rsidR="008B5292" w:rsidRDefault="008B5292" w:rsidP="00A21669">
            <w:pPr>
              <w:pStyle w:val="afe"/>
              <w:ind w:leftChars="0" w:left="0"/>
              <w:jc w:val="left"/>
            </w:pPr>
            <w:r>
              <w:rPr>
                <w:rFonts w:hint="eastAsia"/>
              </w:rPr>
              <w:t># POST 요청 보내기</w:t>
            </w:r>
          </w:p>
          <w:p w14:paraId="53C29A4D" w14:textId="77777777" w:rsidR="008B5292" w:rsidRDefault="008B5292" w:rsidP="00A21669">
            <w:pPr>
              <w:pStyle w:val="afe"/>
              <w:ind w:leftChars="0" w:left="0"/>
              <w:jc w:val="left"/>
            </w:pPr>
            <w:proofErr w:type="spellStart"/>
            <w:r>
              <w:rPr>
                <w:rFonts w:hint="eastAsia"/>
              </w:rPr>
              <w:lastRenderedPageBreak/>
              <w:t>response_internal</w:t>
            </w:r>
            <w:proofErr w:type="spellEnd"/>
            <w:r>
              <w:rPr>
                <w:rFonts w:hint="eastAsia"/>
              </w:rPr>
              <w:t xml:space="preserve"> = </w:t>
            </w:r>
            <w:proofErr w:type="spellStart"/>
            <w:r>
              <w:rPr>
                <w:rFonts w:hint="eastAsia"/>
              </w:rPr>
              <w:t>request.post</w:t>
            </w:r>
            <w:proofErr w:type="spellEnd"/>
            <w:r>
              <w:rPr>
                <w:rFonts w:hint="eastAsia"/>
              </w:rPr>
              <w:t>(</w:t>
            </w:r>
            <w:proofErr w:type="spellStart"/>
            <w:r>
              <w:rPr>
                <w:rFonts w:hint="eastAsia"/>
              </w:rPr>
              <w:t>url</w:t>
            </w:r>
            <w:proofErr w:type="spellEnd"/>
            <w:r>
              <w:rPr>
                <w:rFonts w:hint="eastAsia"/>
              </w:rPr>
              <w:t>, data=</w:t>
            </w:r>
            <w:proofErr w:type="spellStart"/>
            <w:r>
              <w:rPr>
                <w:rFonts w:hint="eastAsia"/>
              </w:rPr>
              <w:t>json.dumps</w:t>
            </w:r>
            <w:proofErr w:type="spellEnd"/>
            <w:r>
              <w:rPr>
                <w:rFonts w:hint="eastAsia"/>
              </w:rPr>
              <w:t>(</w:t>
            </w:r>
            <w:proofErr w:type="spellStart"/>
            <w:r>
              <w:rPr>
                <w:rFonts w:hint="eastAsia"/>
              </w:rPr>
              <w:t>sklearn_iris_input</w:t>
            </w:r>
            <w:proofErr w:type="spellEnd"/>
            <w:r>
              <w:rPr>
                <w:rFonts w:hint="eastAsia"/>
              </w:rPr>
              <w:t>))</w:t>
            </w:r>
          </w:p>
          <w:p w14:paraId="6BA6713C" w14:textId="77777777" w:rsidR="008B5292" w:rsidRDefault="008B5292" w:rsidP="00A21669">
            <w:pPr>
              <w:pStyle w:val="afe"/>
              <w:ind w:leftChars="0" w:left="0"/>
              <w:jc w:val="left"/>
            </w:pPr>
            <w:r>
              <w:rPr>
                <w:rFonts w:hint="eastAsia"/>
              </w:rPr>
              <w:t xml:space="preserve">    </w:t>
            </w:r>
          </w:p>
          <w:p w14:paraId="6B52EEE6" w14:textId="77777777" w:rsidR="008B5292" w:rsidRDefault="008B5292" w:rsidP="00A21669">
            <w:pPr>
              <w:pStyle w:val="afe"/>
              <w:ind w:leftChars="0" w:left="0"/>
              <w:jc w:val="left"/>
            </w:pPr>
            <w:r>
              <w:rPr>
                <w:rFonts w:hint="eastAsia"/>
              </w:rPr>
              <w:t># 응답 출력</w:t>
            </w:r>
          </w:p>
          <w:p w14:paraId="67A3E12B" w14:textId="77777777" w:rsidR="008B5292" w:rsidRPr="00C62623" w:rsidRDefault="008B5292" w:rsidP="00A21669">
            <w:pPr>
              <w:pStyle w:val="afe"/>
              <w:ind w:leftChars="0" w:left="0"/>
              <w:jc w:val="left"/>
            </w:pPr>
            <w:r>
              <w:rPr>
                <w:rFonts w:hint="eastAsia"/>
              </w:rPr>
              <w:t>print(</w:t>
            </w:r>
            <w:proofErr w:type="spellStart"/>
            <w:r>
              <w:rPr>
                <w:rFonts w:hint="eastAsia"/>
              </w:rPr>
              <w:t>response_internal.text</w:t>
            </w:r>
            <w:proofErr w:type="spellEnd"/>
            <w:r>
              <w:rPr>
                <w:rFonts w:hint="eastAsia"/>
              </w:rPr>
              <w:t>)</w:t>
            </w:r>
          </w:p>
        </w:tc>
      </w:tr>
    </w:tbl>
    <w:p w14:paraId="0B9DD670" w14:textId="77777777" w:rsidR="008B5292" w:rsidRDefault="008B5292" w:rsidP="008B5292">
      <w:pPr>
        <w:pStyle w:val="afe"/>
        <w:ind w:leftChars="600" w:left="1320"/>
        <w:jc w:val="left"/>
      </w:pPr>
    </w:p>
    <w:p w14:paraId="41383837" w14:textId="77777777" w:rsidR="008B5292" w:rsidRPr="003C2339" w:rsidRDefault="008B5292" w:rsidP="008B5292">
      <w:pPr>
        <w:pStyle w:val="afe"/>
        <w:ind w:leftChars="0" w:left="880"/>
        <w:jc w:val="left"/>
      </w:pPr>
    </w:p>
    <w:p w14:paraId="24D1724B" w14:textId="77777777" w:rsidR="008B5292" w:rsidRDefault="008B5292" w:rsidP="008B5292">
      <w:pPr>
        <w:jc w:val="left"/>
      </w:pPr>
    </w:p>
    <w:p w14:paraId="121A78B2" w14:textId="77777777" w:rsidR="008B5292" w:rsidRDefault="008B5292" w:rsidP="008B5292">
      <w:pPr>
        <w:overflowPunct/>
        <w:autoSpaceDE/>
        <w:autoSpaceDN/>
        <w:adjustRightInd/>
        <w:jc w:val="left"/>
        <w:textAlignment w:val="auto"/>
        <w:rPr>
          <w:rFonts w:ascii="Times New Roman" w:eastAsia="바탕체" w:hAnsi="Times New Roman"/>
          <w:sz w:val="20"/>
        </w:rPr>
      </w:pPr>
    </w:p>
    <w:p w14:paraId="5F9705F2" w14:textId="4A853E45" w:rsidR="006B453C" w:rsidRDefault="00780163" w:rsidP="00EF3799">
      <w:pPr>
        <w:pStyle w:val="20"/>
        <w:numPr>
          <w:ilvl w:val="1"/>
          <w:numId w:val="13"/>
        </w:numPr>
        <w:jc w:val="left"/>
      </w:pPr>
      <w:bookmarkStart w:id="29" w:name="_Toc207190839"/>
      <w:r>
        <w:rPr>
          <w:rFonts w:hint="eastAsia"/>
        </w:rPr>
        <w:t>요청관리</w:t>
      </w:r>
      <w:bookmarkEnd w:id="29"/>
    </w:p>
    <w:p w14:paraId="558D48CA" w14:textId="47432B11" w:rsidR="0065130F" w:rsidRDefault="00A90B6D" w:rsidP="00EF3799">
      <w:pPr>
        <w:pStyle w:val="3"/>
        <w:numPr>
          <w:ilvl w:val="2"/>
          <w:numId w:val="13"/>
        </w:numPr>
        <w:jc w:val="left"/>
      </w:pPr>
      <w:bookmarkStart w:id="30" w:name="_Toc207190840"/>
      <w:r>
        <w:rPr>
          <w:rFonts w:hint="eastAsia"/>
        </w:rPr>
        <w:t>과제요청관리</w:t>
      </w:r>
      <w:bookmarkEnd w:id="30"/>
    </w:p>
    <w:p w14:paraId="282E60A0" w14:textId="7F5A3EF5" w:rsidR="0065130F" w:rsidRPr="00A278C3" w:rsidRDefault="00A278C3" w:rsidP="00D62073">
      <w:pPr>
        <w:jc w:val="left"/>
        <w:rPr>
          <w:lang w:val="en-GB"/>
        </w:rPr>
      </w:pPr>
      <w:r>
        <w:rPr>
          <w:rFonts w:hint="eastAsia"/>
          <w:lang w:val="en-GB"/>
        </w:rPr>
        <w:t>사용자</w:t>
      </w:r>
      <w:r w:rsidR="00040193">
        <w:rPr>
          <w:rFonts w:hint="eastAsia"/>
          <w:lang w:val="en-GB"/>
        </w:rPr>
        <w:t>가 신청한</w:t>
      </w:r>
      <w:r w:rsidR="00FA42B9">
        <w:rPr>
          <w:rFonts w:hint="eastAsia"/>
          <w:lang w:val="en-GB"/>
        </w:rPr>
        <w:t>/완료된</w:t>
      </w:r>
      <w:r>
        <w:rPr>
          <w:rFonts w:hint="eastAsia"/>
          <w:lang w:val="en-GB"/>
        </w:rPr>
        <w:t xml:space="preserve"> 분석과제를 </w:t>
      </w:r>
      <w:r w:rsidR="00FA42B9">
        <w:rPr>
          <w:rFonts w:hint="eastAsia"/>
          <w:lang w:val="en-GB"/>
        </w:rPr>
        <w:t>확인합</w:t>
      </w:r>
      <w:r>
        <w:rPr>
          <w:rFonts w:hint="eastAsia"/>
          <w:lang w:val="en-GB"/>
        </w:rPr>
        <w:t xml:space="preserve">니다. </w:t>
      </w:r>
      <w:r w:rsidR="00B472D5">
        <w:rPr>
          <w:rFonts w:hint="eastAsia"/>
          <w:lang w:val="en-GB"/>
        </w:rPr>
        <w:t>요청</w:t>
      </w:r>
      <w:r w:rsidR="00E82DA0">
        <w:rPr>
          <w:rFonts w:hint="eastAsia"/>
          <w:lang w:val="en-GB"/>
        </w:rPr>
        <w:t>(생성/수정)</w:t>
      </w:r>
      <w:r w:rsidR="00B26177">
        <w:rPr>
          <w:rFonts w:hint="eastAsia"/>
          <w:lang w:val="en-GB"/>
        </w:rPr>
        <w:t xml:space="preserve"> 세부내용</w:t>
      </w:r>
      <w:r w:rsidR="00B472D5">
        <w:rPr>
          <w:rFonts w:hint="eastAsia"/>
          <w:lang w:val="en-GB"/>
        </w:rPr>
        <w:t xml:space="preserve">을 요청내역에서 확인할 수 있고 </w:t>
      </w:r>
      <w:r w:rsidR="00E82DA0">
        <w:rPr>
          <w:rFonts w:hint="eastAsia"/>
          <w:lang w:val="en-GB"/>
        </w:rPr>
        <w:t>결과(승인/반려)를 완료내역에서 확인할 수 있습니다.</w:t>
      </w:r>
    </w:p>
    <w:p w14:paraId="163D9B8A" w14:textId="1F7E4A6A" w:rsidR="0065130F" w:rsidRDefault="009A1659" w:rsidP="00EF3799">
      <w:pPr>
        <w:pStyle w:val="afe"/>
        <w:numPr>
          <w:ilvl w:val="0"/>
          <w:numId w:val="10"/>
        </w:numPr>
        <w:ind w:leftChars="0"/>
        <w:jc w:val="left"/>
      </w:pPr>
      <w:r>
        <w:rPr>
          <w:rFonts w:hint="eastAsia"/>
        </w:rPr>
        <w:t>요청내역</w:t>
      </w:r>
    </w:p>
    <w:p w14:paraId="5484C690" w14:textId="522D757C" w:rsidR="0065130F" w:rsidRDefault="007A4EAD" w:rsidP="00D62073">
      <w:pPr>
        <w:pStyle w:val="afe"/>
        <w:ind w:leftChars="0" w:left="880"/>
        <w:jc w:val="left"/>
      </w:pPr>
      <w:r>
        <w:rPr>
          <w:rFonts w:hint="eastAsia"/>
        </w:rPr>
        <w:t>본인이 신청한 과제의 목록 전체가 표시</w:t>
      </w:r>
      <w:r w:rsidR="0082182F">
        <w:rPr>
          <w:rFonts w:hint="eastAsia"/>
        </w:rPr>
        <w:t>됩니</w:t>
      </w:r>
      <w:r>
        <w:rPr>
          <w:rFonts w:hint="eastAsia"/>
        </w:rPr>
        <w:t>다.</w:t>
      </w:r>
    </w:p>
    <w:p w14:paraId="5FA547A9" w14:textId="79CBD94F" w:rsidR="002C0802" w:rsidRDefault="002C0802" w:rsidP="002C0802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4" behindDoc="0" locked="0" layoutInCell="1" allowOverlap="1" wp14:anchorId="3FA04055" wp14:editId="283625F2">
                <wp:simplePos x="0" y="0"/>
                <wp:positionH relativeFrom="column">
                  <wp:posOffset>1514439</wp:posOffset>
                </wp:positionH>
                <wp:positionV relativeFrom="paragraph">
                  <wp:posOffset>550186</wp:posOffset>
                </wp:positionV>
                <wp:extent cx="448573" cy="181155"/>
                <wp:effectExtent l="0" t="0" r="27940" b="28575"/>
                <wp:wrapNone/>
                <wp:docPr id="2086810218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573" cy="1811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F7A015" id="직사각형 3" o:spid="_x0000_s1026" style="position:absolute;margin-left:119.25pt;margin-top:43.3pt;width:35.3pt;height:14.25pt;z-index:25175552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" filled="f" strokecolor="red" strokeweight="2pt"/>
            </w:pict>
          </mc:Fallback>
        </mc:AlternateContent>
      </w:r>
      <w:r w:rsidRPr="0099006E">
        <w:rPr>
          <w:noProof/>
        </w:rPr>
        <w:drawing>
          <wp:inline distT="0" distB="0" distL="0" distR="0" wp14:anchorId="39B43C31" wp14:editId="73C4BFA1">
            <wp:extent cx="6332220" cy="3403600"/>
            <wp:effectExtent l="0" t="0" r="0" b="6350"/>
            <wp:docPr id="1022531342" name="그림 1" descr="텍스트, 스크린샷, 소프트웨어, 컴퓨터 아이콘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005952" name="그림 1" descr="텍스트, 스크린샷, 소프트웨어, 컴퓨터 아이콘이(가) 표시된 사진&#10;&#10;AI 생성 콘텐츠는 정확하지 않을 수 있습니다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5C75" w14:textId="51813CF6" w:rsidR="0065130F" w:rsidRDefault="00931713" w:rsidP="00EF3799">
      <w:pPr>
        <w:pStyle w:val="afe"/>
        <w:numPr>
          <w:ilvl w:val="0"/>
          <w:numId w:val="10"/>
        </w:numPr>
        <w:ind w:leftChars="0"/>
        <w:jc w:val="left"/>
      </w:pPr>
      <w:r>
        <w:rPr>
          <w:rFonts w:hint="eastAsia"/>
        </w:rPr>
        <w:t>완료내역</w:t>
      </w:r>
    </w:p>
    <w:p w14:paraId="2F619553" w14:textId="613DD965" w:rsidR="0065130F" w:rsidRDefault="00931713" w:rsidP="00D62073">
      <w:pPr>
        <w:pStyle w:val="afe"/>
        <w:ind w:leftChars="0" w:left="880"/>
        <w:jc w:val="left"/>
      </w:pPr>
      <w:r>
        <w:rPr>
          <w:rFonts w:hint="eastAsia"/>
        </w:rPr>
        <w:t>본인이 신청한 과제 중 승인/반려된 목록 전체가 표시</w:t>
      </w:r>
      <w:r w:rsidR="0082182F">
        <w:rPr>
          <w:rFonts w:hint="eastAsia"/>
        </w:rPr>
        <w:t>됩니</w:t>
      </w:r>
      <w:r>
        <w:rPr>
          <w:rFonts w:hint="eastAsia"/>
        </w:rPr>
        <w:t>다.</w:t>
      </w:r>
    </w:p>
    <w:p w14:paraId="40CFC0D3" w14:textId="1C5C9E6B" w:rsidR="00F072B2" w:rsidRDefault="00F072B2" w:rsidP="00F072B2">
      <w:pPr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75" behindDoc="0" locked="0" layoutInCell="1" allowOverlap="1" wp14:anchorId="16148431" wp14:editId="00527E8E">
                <wp:simplePos x="0" y="0"/>
                <wp:positionH relativeFrom="column">
                  <wp:posOffset>1505429</wp:posOffset>
                </wp:positionH>
                <wp:positionV relativeFrom="paragraph">
                  <wp:posOffset>555122</wp:posOffset>
                </wp:positionV>
                <wp:extent cx="448573" cy="181155"/>
                <wp:effectExtent l="0" t="0" r="27940" b="28575"/>
                <wp:wrapNone/>
                <wp:docPr id="681515217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573" cy="1811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39A1E6" id="직사각형 3" o:spid="_x0000_s1026" style="position:absolute;margin-left:118.55pt;margin-top:43.7pt;width:35.3pt;height:14.25pt;z-index:25175757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" filled="f" strokecolor="red" strokeweight="2pt"/>
            </w:pict>
          </mc:Fallback>
        </mc:AlternateContent>
      </w:r>
      <w:r w:rsidRPr="002C0802">
        <w:rPr>
          <w:noProof/>
        </w:rPr>
        <w:drawing>
          <wp:inline distT="0" distB="0" distL="0" distR="0" wp14:anchorId="13CAF145" wp14:editId="1D80A031">
            <wp:extent cx="6332220" cy="3403600"/>
            <wp:effectExtent l="0" t="0" r="0" b="6350"/>
            <wp:docPr id="1721553045" name="그림 1" descr="텍스트, 스크린샷, 소프트웨어, 컴퓨터 아이콘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79955" name="그림 1" descr="텍스트, 스크린샷, 소프트웨어, 컴퓨터 아이콘이(가) 표시된 사진&#10;&#10;AI 생성 콘텐츠는 정확하지 않을 수 있습니다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476CC" w14:textId="41062DBE" w:rsidR="00E531E3" w:rsidRDefault="00E531E3" w:rsidP="00EF3799">
      <w:pPr>
        <w:pStyle w:val="3"/>
        <w:numPr>
          <w:ilvl w:val="2"/>
          <w:numId w:val="13"/>
        </w:numPr>
        <w:jc w:val="left"/>
      </w:pPr>
      <w:bookmarkStart w:id="31" w:name="_Toc207190841"/>
      <w:r>
        <w:rPr>
          <w:rFonts w:hint="eastAsia"/>
        </w:rPr>
        <w:t>리소스요청관리</w:t>
      </w:r>
      <w:bookmarkEnd w:id="31"/>
    </w:p>
    <w:p w14:paraId="3ACE6D17" w14:textId="3976738D" w:rsidR="00E531E3" w:rsidRPr="00A278C3" w:rsidRDefault="00E531E3" w:rsidP="00E531E3">
      <w:pPr>
        <w:jc w:val="left"/>
        <w:rPr>
          <w:lang w:val="en-GB"/>
        </w:rPr>
      </w:pPr>
      <w:r>
        <w:rPr>
          <w:rFonts w:hint="eastAsia"/>
          <w:lang w:val="en-GB"/>
        </w:rPr>
        <w:t xml:space="preserve">사용자가 신청한/완료된 </w:t>
      </w:r>
      <w:r w:rsidR="006B6707">
        <w:rPr>
          <w:rFonts w:hint="eastAsia"/>
          <w:lang w:val="en-GB"/>
        </w:rPr>
        <w:t>리소스</w:t>
      </w:r>
      <w:r>
        <w:rPr>
          <w:rFonts w:hint="eastAsia"/>
          <w:lang w:val="en-GB"/>
        </w:rPr>
        <w:t>를 확인합니다. 요청(</w:t>
      </w:r>
      <w:r w:rsidR="005037D6">
        <w:rPr>
          <w:rFonts w:hint="eastAsia"/>
          <w:lang w:val="en-GB"/>
        </w:rPr>
        <w:t>요청</w:t>
      </w:r>
      <w:r>
        <w:rPr>
          <w:rFonts w:hint="eastAsia"/>
          <w:lang w:val="en-GB"/>
        </w:rPr>
        <w:t>/수정)</w:t>
      </w:r>
      <w:r w:rsidR="00B26177">
        <w:rPr>
          <w:rFonts w:hint="eastAsia"/>
          <w:lang w:val="en-GB"/>
        </w:rPr>
        <w:t xml:space="preserve"> 세부내용</w:t>
      </w:r>
      <w:r>
        <w:rPr>
          <w:rFonts w:hint="eastAsia"/>
          <w:lang w:val="en-GB"/>
        </w:rPr>
        <w:t>을 요청내역에서 확인할 수 있고 결과(승인/반려)를 완료내역에서 확인할 수 있습니다.</w:t>
      </w:r>
    </w:p>
    <w:p w14:paraId="1C3BE44C" w14:textId="77777777" w:rsidR="00E531E3" w:rsidRDefault="00E531E3" w:rsidP="00EF3799">
      <w:pPr>
        <w:pStyle w:val="afe"/>
        <w:numPr>
          <w:ilvl w:val="0"/>
          <w:numId w:val="10"/>
        </w:numPr>
        <w:ind w:leftChars="0"/>
        <w:jc w:val="left"/>
      </w:pPr>
      <w:r>
        <w:rPr>
          <w:rFonts w:hint="eastAsia"/>
        </w:rPr>
        <w:t>요청내역</w:t>
      </w:r>
    </w:p>
    <w:p w14:paraId="40B20263" w14:textId="68353A45" w:rsidR="00E531E3" w:rsidRDefault="00E531E3" w:rsidP="00E531E3">
      <w:pPr>
        <w:pStyle w:val="afe"/>
        <w:ind w:leftChars="0" w:left="880"/>
        <w:jc w:val="left"/>
      </w:pPr>
      <w:r>
        <w:rPr>
          <w:rFonts w:hint="eastAsia"/>
        </w:rPr>
        <w:t xml:space="preserve">본인이 신청한 </w:t>
      </w:r>
      <w:r w:rsidR="005037D6">
        <w:rPr>
          <w:rFonts w:hint="eastAsia"/>
        </w:rPr>
        <w:t>리소스</w:t>
      </w:r>
      <w:r>
        <w:rPr>
          <w:rFonts w:hint="eastAsia"/>
        </w:rPr>
        <w:t>의 목록 전체가 표시</w:t>
      </w:r>
      <w:r w:rsidR="0082182F">
        <w:rPr>
          <w:rFonts w:hint="eastAsia"/>
        </w:rPr>
        <w:t>됩니</w:t>
      </w:r>
      <w:r>
        <w:rPr>
          <w:rFonts w:hint="eastAsia"/>
        </w:rPr>
        <w:t>다.</w:t>
      </w:r>
    </w:p>
    <w:p w14:paraId="022FB5D0" w14:textId="602A9951" w:rsidR="0099006E" w:rsidRDefault="0099006E" w:rsidP="0099006E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2" behindDoc="0" locked="0" layoutInCell="1" allowOverlap="1" wp14:anchorId="74F50920" wp14:editId="3EC52C87">
                <wp:simplePos x="0" y="0"/>
                <wp:positionH relativeFrom="column">
                  <wp:posOffset>1595491</wp:posOffset>
                </wp:positionH>
                <wp:positionV relativeFrom="paragraph">
                  <wp:posOffset>550545</wp:posOffset>
                </wp:positionV>
                <wp:extent cx="448573" cy="181155"/>
                <wp:effectExtent l="0" t="0" r="27940" b="28575"/>
                <wp:wrapNone/>
                <wp:docPr id="238540617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573" cy="1811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F0A8D9" id="직사각형 3" o:spid="_x0000_s1026" style="position:absolute;margin-left:125.65pt;margin-top:43.35pt;width:35.3pt;height:14.25pt;z-index:25175142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" filled="f" strokecolor="red" strokeweight="2pt"/>
            </w:pict>
          </mc:Fallback>
        </mc:AlternateContent>
      </w:r>
      <w:r w:rsidR="00893E8D" w:rsidRPr="00893E8D">
        <w:rPr>
          <w:noProof/>
        </w:rPr>
        <w:drawing>
          <wp:inline distT="0" distB="0" distL="0" distR="0" wp14:anchorId="32C2E137" wp14:editId="5D48A991">
            <wp:extent cx="6332220" cy="3403600"/>
            <wp:effectExtent l="0" t="0" r="0" b="6350"/>
            <wp:docPr id="2058475096" name="그림 1" descr="텍스트, 스크린샷, 소프트웨어, 컴퓨터 아이콘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75096" name="그림 1" descr="텍스트, 스크린샷, 소프트웨어, 컴퓨터 아이콘이(가) 표시된 사진&#10;&#10;AI 생성 콘텐츠는 정확하지 않을 수 있습니다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7473" w14:textId="77777777" w:rsidR="00E531E3" w:rsidRDefault="00E531E3" w:rsidP="00EF3799">
      <w:pPr>
        <w:pStyle w:val="afe"/>
        <w:numPr>
          <w:ilvl w:val="0"/>
          <w:numId w:val="10"/>
        </w:numPr>
        <w:ind w:leftChars="0"/>
        <w:jc w:val="left"/>
      </w:pPr>
      <w:r>
        <w:rPr>
          <w:rFonts w:hint="eastAsia"/>
        </w:rPr>
        <w:t>완료내역</w:t>
      </w:r>
    </w:p>
    <w:p w14:paraId="470A0325" w14:textId="28208507" w:rsidR="00E531E3" w:rsidRDefault="00E531E3" w:rsidP="00E531E3">
      <w:pPr>
        <w:pStyle w:val="afe"/>
        <w:ind w:leftChars="0" w:left="880"/>
        <w:jc w:val="left"/>
      </w:pPr>
      <w:r>
        <w:rPr>
          <w:rFonts w:hint="eastAsia"/>
        </w:rPr>
        <w:lastRenderedPageBreak/>
        <w:t xml:space="preserve">본인이 신청한 </w:t>
      </w:r>
      <w:r w:rsidR="005037D6">
        <w:rPr>
          <w:rFonts w:hint="eastAsia"/>
        </w:rPr>
        <w:t>리소스</w:t>
      </w:r>
      <w:r>
        <w:rPr>
          <w:rFonts w:hint="eastAsia"/>
        </w:rPr>
        <w:t xml:space="preserve"> 중 승인/반려된 목록 전체가 표시</w:t>
      </w:r>
      <w:r w:rsidR="0082182F">
        <w:rPr>
          <w:rFonts w:hint="eastAsia"/>
        </w:rPr>
        <w:t>됩니</w:t>
      </w:r>
      <w:r>
        <w:rPr>
          <w:rFonts w:hint="eastAsia"/>
        </w:rPr>
        <w:t>다.</w:t>
      </w:r>
    </w:p>
    <w:p w14:paraId="13113936" w14:textId="6E77CFEC" w:rsidR="002C0802" w:rsidRPr="00893E8D" w:rsidRDefault="002C0802" w:rsidP="002C0802">
      <w:pPr>
        <w:jc w:val="left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3" behindDoc="0" locked="0" layoutInCell="1" allowOverlap="1" wp14:anchorId="5B28C514" wp14:editId="16312097">
                <wp:simplePos x="0" y="0"/>
                <wp:positionH relativeFrom="column">
                  <wp:posOffset>1596761</wp:posOffset>
                </wp:positionH>
                <wp:positionV relativeFrom="paragraph">
                  <wp:posOffset>557530</wp:posOffset>
                </wp:positionV>
                <wp:extent cx="448573" cy="181155"/>
                <wp:effectExtent l="0" t="0" r="27940" b="28575"/>
                <wp:wrapNone/>
                <wp:docPr id="1204416692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573" cy="1811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5A349D" id="직사각형 3" o:spid="_x0000_s1026" style="position:absolute;margin-left:125.75pt;margin-top:43.9pt;width:35.3pt;height:14.25pt;z-index:25175347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" filled="f" strokecolor="red" strokeweight="2pt"/>
            </w:pict>
          </mc:Fallback>
        </mc:AlternateContent>
      </w:r>
      <w:r w:rsidR="00893E8D" w:rsidRPr="00893E8D">
        <w:rPr>
          <w:b/>
          <w:bCs/>
          <w:noProof/>
        </w:rPr>
        <w:drawing>
          <wp:inline distT="0" distB="0" distL="0" distR="0" wp14:anchorId="666FE245" wp14:editId="05709044">
            <wp:extent cx="6332220" cy="3403600"/>
            <wp:effectExtent l="0" t="0" r="0" b="6350"/>
            <wp:docPr id="240977848" name="그림 1" descr="텍스트, 스크린샷, 소프트웨어, 컴퓨터 아이콘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977848" name="그림 1" descr="텍스트, 스크린샷, 소프트웨어, 컴퓨터 아이콘이(가) 표시된 사진&#10;&#10;AI 생성 콘텐츠는 정확하지 않을 수 있습니다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7217" w14:textId="5E996C86" w:rsidR="00E531E3" w:rsidRDefault="00FB740E" w:rsidP="00EF3799">
      <w:pPr>
        <w:pStyle w:val="3"/>
        <w:numPr>
          <w:ilvl w:val="2"/>
          <w:numId w:val="13"/>
        </w:numPr>
        <w:jc w:val="left"/>
      </w:pPr>
      <w:bookmarkStart w:id="32" w:name="_Toc207190842"/>
      <w:r>
        <w:rPr>
          <w:rFonts w:hint="eastAsia"/>
        </w:rPr>
        <w:t>모델</w:t>
      </w:r>
      <w:r w:rsidR="00E531E3">
        <w:rPr>
          <w:rFonts w:hint="eastAsia"/>
        </w:rPr>
        <w:t>요청관리</w:t>
      </w:r>
      <w:bookmarkEnd w:id="32"/>
    </w:p>
    <w:p w14:paraId="1250B96B" w14:textId="7BAEB37B" w:rsidR="00E531E3" w:rsidRPr="00A278C3" w:rsidRDefault="00E531E3" w:rsidP="00E531E3">
      <w:pPr>
        <w:jc w:val="left"/>
        <w:rPr>
          <w:lang w:val="en-GB"/>
        </w:rPr>
      </w:pPr>
      <w:r>
        <w:rPr>
          <w:rFonts w:hint="eastAsia"/>
          <w:lang w:val="en-GB"/>
        </w:rPr>
        <w:t xml:space="preserve">사용자가 </w:t>
      </w:r>
      <w:r w:rsidR="00FB740E">
        <w:rPr>
          <w:rFonts w:hint="eastAsia"/>
          <w:lang w:val="en-GB"/>
        </w:rPr>
        <w:t xml:space="preserve">배포 </w:t>
      </w:r>
      <w:r>
        <w:rPr>
          <w:rFonts w:hint="eastAsia"/>
          <w:lang w:val="en-GB"/>
        </w:rPr>
        <w:t>신청한/완료된 분석</w:t>
      </w:r>
      <w:r w:rsidR="00FB740E">
        <w:rPr>
          <w:rFonts w:hint="eastAsia"/>
          <w:lang w:val="en-GB"/>
        </w:rPr>
        <w:t>모델을</w:t>
      </w:r>
      <w:r>
        <w:rPr>
          <w:rFonts w:hint="eastAsia"/>
          <w:lang w:val="en-GB"/>
        </w:rPr>
        <w:t xml:space="preserve"> 확인합니다. 요청</w:t>
      </w:r>
      <w:r w:rsidR="00B26177">
        <w:rPr>
          <w:rFonts w:hint="eastAsia"/>
          <w:lang w:val="en-GB"/>
        </w:rPr>
        <w:t xml:space="preserve"> 세부내용을</w:t>
      </w:r>
      <w:r>
        <w:rPr>
          <w:rFonts w:hint="eastAsia"/>
          <w:lang w:val="en-GB"/>
        </w:rPr>
        <w:t xml:space="preserve"> 요청내역에서 확인할 수 있고 결과(승인/반려)를 완료내역에서 확인할 수 있습니다.</w:t>
      </w:r>
    </w:p>
    <w:p w14:paraId="3DE60846" w14:textId="77777777" w:rsidR="00E531E3" w:rsidRDefault="00E531E3" w:rsidP="00EF3799">
      <w:pPr>
        <w:pStyle w:val="afe"/>
        <w:numPr>
          <w:ilvl w:val="0"/>
          <w:numId w:val="10"/>
        </w:numPr>
        <w:ind w:leftChars="0"/>
        <w:jc w:val="left"/>
      </w:pPr>
      <w:r>
        <w:rPr>
          <w:rFonts w:hint="eastAsia"/>
        </w:rPr>
        <w:t>요청내역</w:t>
      </w:r>
    </w:p>
    <w:p w14:paraId="3CD84D6E" w14:textId="6C34AA63" w:rsidR="00E531E3" w:rsidRDefault="00E531E3" w:rsidP="00E531E3">
      <w:pPr>
        <w:pStyle w:val="afe"/>
        <w:ind w:leftChars="0" w:left="880"/>
        <w:jc w:val="left"/>
      </w:pPr>
      <w:r>
        <w:rPr>
          <w:rFonts w:hint="eastAsia"/>
        </w:rPr>
        <w:t xml:space="preserve">본인이 </w:t>
      </w:r>
      <w:r w:rsidR="00CC7343">
        <w:rPr>
          <w:rFonts w:hint="eastAsia"/>
        </w:rPr>
        <w:t xml:space="preserve">배포 </w:t>
      </w:r>
      <w:r>
        <w:rPr>
          <w:rFonts w:hint="eastAsia"/>
        </w:rPr>
        <w:t xml:space="preserve">신청한 </w:t>
      </w:r>
      <w:r w:rsidR="00CC7343">
        <w:rPr>
          <w:rFonts w:hint="eastAsia"/>
        </w:rPr>
        <w:t>모델</w:t>
      </w:r>
      <w:r>
        <w:rPr>
          <w:rFonts w:hint="eastAsia"/>
        </w:rPr>
        <w:t>의 목록 전체가 표시</w:t>
      </w:r>
      <w:r w:rsidR="0082182F">
        <w:rPr>
          <w:rFonts w:hint="eastAsia"/>
        </w:rPr>
        <w:t>됩니</w:t>
      </w:r>
      <w:r>
        <w:rPr>
          <w:rFonts w:hint="eastAsia"/>
        </w:rPr>
        <w:t>다.</w:t>
      </w:r>
    </w:p>
    <w:p w14:paraId="2CF14D3B" w14:textId="3B5A35DB" w:rsidR="002C17A9" w:rsidRDefault="002C17A9" w:rsidP="002C17A9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6" behindDoc="0" locked="0" layoutInCell="1" allowOverlap="1" wp14:anchorId="2627A60F" wp14:editId="7E3B0B8B">
                <wp:simplePos x="0" y="0"/>
                <wp:positionH relativeFrom="column">
                  <wp:posOffset>1523065</wp:posOffset>
                </wp:positionH>
                <wp:positionV relativeFrom="paragraph">
                  <wp:posOffset>549551</wp:posOffset>
                </wp:positionV>
                <wp:extent cx="448573" cy="181155"/>
                <wp:effectExtent l="0" t="0" r="27940" b="28575"/>
                <wp:wrapNone/>
                <wp:docPr id="1154343910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573" cy="1811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5B1122" id="직사각형 3" o:spid="_x0000_s1026" style="position:absolute;margin-left:119.95pt;margin-top:43.25pt;width:35.3pt;height:14.25pt;z-index:25175961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" filled="f" strokecolor="red" strokeweight="2pt"/>
            </w:pict>
          </mc:Fallback>
        </mc:AlternateContent>
      </w:r>
      <w:r w:rsidRPr="002C17A9">
        <w:rPr>
          <w:noProof/>
        </w:rPr>
        <w:drawing>
          <wp:inline distT="0" distB="0" distL="0" distR="0" wp14:anchorId="63A62466" wp14:editId="47DAB3B0">
            <wp:extent cx="6332220" cy="3403600"/>
            <wp:effectExtent l="0" t="0" r="0" b="6350"/>
            <wp:docPr id="1100534771" name="그림 1" descr="텍스트, 스크린샷, 소프트웨어, 컴퓨터 아이콘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534771" name="그림 1" descr="텍스트, 스크린샷, 소프트웨어, 컴퓨터 아이콘이(가) 표시된 사진&#10;&#10;AI 생성 콘텐츠는 정확하지 않을 수 있습니다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F534C" w14:textId="77777777" w:rsidR="00E531E3" w:rsidRDefault="00E531E3" w:rsidP="00EF3799">
      <w:pPr>
        <w:pStyle w:val="afe"/>
        <w:numPr>
          <w:ilvl w:val="0"/>
          <w:numId w:val="10"/>
        </w:numPr>
        <w:ind w:leftChars="0"/>
        <w:jc w:val="left"/>
      </w:pPr>
      <w:r>
        <w:rPr>
          <w:rFonts w:hint="eastAsia"/>
        </w:rPr>
        <w:lastRenderedPageBreak/>
        <w:t>완료내역</w:t>
      </w:r>
    </w:p>
    <w:p w14:paraId="39CB5863" w14:textId="0F479ED0" w:rsidR="00E531E3" w:rsidRDefault="00E531E3" w:rsidP="00E531E3">
      <w:pPr>
        <w:pStyle w:val="afe"/>
        <w:ind w:leftChars="0" w:left="880"/>
        <w:jc w:val="left"/>
      </w:pPr>
      <w:r>
        <w:rPr>
          <w:rFonts w:hint="eastAsia"/>
        </w:rPr>
        <w:t xml:space="preserve">본인이 </w:t>
      </w:r>
      <w:r w:rsidR="00CC7343">
        <w:rPr>
          <w:rFonts w:hint="eastAsia"/>
        </w:rPr>
        <w:t xml:space="preserve">배포 </w:t>
      </w:r>
      <w:r>
        <w:rPr>
          <w:rFonts w:hint="eastAsia"/>
        </w:rPr>
        <w:t xml:space="preserve">신청한 </w:t>
      </w:r>
      <w:r w:rsidR="00CC7343">
        <w:rPr>
          <w:rFonts w:hint="eastAsia"/>
        </w:rPr>
        <w:t>모델</w:t>
      </w:r>
      <w:r>
        <w:rPr>
          <w:rFonts w:hint="eastAsia"/>
        </w:rPr>
        <w:t xml:space="preserve"> 중 승인/반려된 목록 전체가 표시</w:t>
      </w:r>
      <w:r w:rsidR="0082182F">
        <w:rPr>
          <w:rFonts w:hint="eastAsia"/>
        </w:rPr>
        <w:t>됩니</w:t>
      </w:r>
      <w:r>
        <w:rPr>
          <w:rFonts w:hint="eastAsia"/>
        </w:rPr>
        <w:t>다.</w:t>
      </w:r>
    </w:p>
    <w:p w14:paraId="395EDCB9" w14:textId="49A439A6" w:rsidR="002C17A9" w:rsidRDefault="005775DB" w:rsidP="002C17A9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7" behindDoc="0" locked="0" layoutInCell="1" allowOverlap="1" wp14:anchorId="21DA96FB" wp14:editId="02B94561">
                <wp:simplePos x="0" y="0"/>
                <wp:positionH relativeFrom="column">
                  <wp:posOffset>1505477</wp:posOffset>
                </wp:positionH>
                <wp:positionV relativeFrom="paragraph">
                  <wp:posOffset>546016</wp:posOffset>
                </wp:positionV>
                <wp:extent cx="448573" cy="181155"/>
                <wp:effectExtent l="0" t="0" r="27940" b="28575"/>
                <wp:wrapNone/>
                <wp:docPr id="602354867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573" cy="1811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A6B814" id="직사각형 3" o:spid="_x0000_s1026" style="position:absolute;margin-left:118.55pt;margin-top:43pt;width:35.3pt;height:14.25pt;z-index:2517616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" filled="f" strokecolor="red" strokeweight="2pt"/>
            </w:pict>
          </mc:Fallback>
        </mc:AlternateContent>
      </w:r>
      <w:r w:rsidR="002C17A9" w:rsidRPr="002C17A9">
        <w:rPr>
          <w:noProof/>
        </w:rPr>
        <w:drawing>
          <wp:inline distT="0" distB="0" distL="0" distR="0" wp14:anchorId="4B2547AC" wp14:editId="5081E6F0">
            <wp:extent cx="6332220" cy="3403600"/>
            <wp:effectExtent l="0" t="0" r="0" b="6350"/>
            <wp:docPr id="484203130" name="그림 1" descr="텍스트, 스크린샷, 소프트웨어, 컴퓨터 아이콘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03130" name="그림 1" descr="텍스트, 스크린샷, 소프트웨어, 컴퓨터 아이콘이(가) 표시된 사진&#10;&#10;AI 생성 콘텐츠는 정확하지 않을 수 있습니다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39C4C" w14:textId="7F14DD64" w:rsidR="00DA6ECB" w:rsidRDefault="00DA6ECB" w:rsidP="00DA6ECB">
      <w:pPr>
        <w:pStyle w:val="20"/>
        <w:numPr>
          <w:ilvl w:val="1"/>
          <w:numId w:val="13"/>
        </w:numPr>
      </w:pPr>
      <w:bookmarkStart w:id="33" w:name="_Toc207190843"/>
      <w:r>
        <w:rPr>
          <w:rFonts w:hint="eastAsia"/>
        </w:rPr>
        <w:t>분석모델</w:t>
      </w:r>
      <w:bookmarkEnd w:id="33"/>
    </w:p>
    <w:p w14:paraId="4B1B0018" w14:textId="491A1599" w:rsidR="00A77482" w:rsidRDefault="00A77482" w:rsidP="00A77482">
      <w:pPr>
        <w:pStyle w:val="3"/>
        <w:numPr>
          <w:ilvl w:val="2"/>
          <w:numId w:val="13"/>
        </w:numPr>
        <w:jc w:val="left"/>
      </w:pPr>
      <w:bookmarkStart w:id="34" w:name="_Toc207190844"/>
      <w:r>
        <w:rPr>
          <w:rFonts w:hint="eastAsia"/>
        </w:rPr>
        <w:t>분석모델(등록)</w:t>
      </w:r>
      <w:bookmarkEnd w:id="34"/>
    </w:p>
    <w:p w14:paraId="42B01488" w14:textId="77777777" w:rsidR="00DA6ECB" w:rsidRDefault="00DA6ECB" w:rsidP="00DA6ECB">
      <w:pPr>
        <w:jc w:val="left"/>
        <w:rPr>
          <w:lang w:val="en-GB"/>
        </w:rPr>
      </w:pPr>
      <w:r w:rsidRPr="004302B1">
        <w:rPr>
          <w:rFonts w:hint="eastAsia"/>
          <w:lang w:val="en-GB"/>
        </w:rPr>
        <w:t>분석과제에</w:t>
      </w:r>
      <w:r w:rsidRPr="004302B1">
        <w:rPr>
          <w:lang w:val="en-GB"/>
        </w:rPr>
        <w:t xml:space="preserve"> 소속된 사용자는 </w:t>
      </w:r>
      <w:r w:rsidRPr="005F4DC9">
        <w:rPr>
          <w:rFonts w:hint="eastAsia"/>
          <w:lang w:val="en-GB"/>
        </w:rPr>
        <w:t>외부에서</w:t>
      </w:r>
      <w:r w:rsidRPr="005F4DC9">
        <w:rPr>
          <w:lang w:val="en-GB"/>
        </w:rPr>
        <w:t xml:space="preserve"> 생성한 모델 또는 분석환경 내에서 생성된 모델</w:t>
      </w:r>
      <w:r>
        <w:rPr>
          <w:rFonts w:hint="eastAsia"/>
          <w:lang w:val="en-GB"/>
        </w:rPr>
        <w:t>을 등록할 수 있습니다.</w:t>
      </w:r>
      <w:r w:rsidRPr="00D62750">
        <w:rPr>
          <w:rFonts w:hint="eastAsia"/>
        </w:rPr>
        <w:t xml:space="preserve"> </w:t>
      </w:r>
      <w:r w:rsidRPr="00D62750">
        <w:rPr>
          <w:rFonts w:hint="eastAsia"/>
          <w:lang w:val="en-GB"/>
        </w:rPr>
        <w:t>모델</w:t>
      </w:r>
      <w:r w:rsidRPr="00D62750">
        <w:rPr>
          <w:lang w:val="en-GB"/>
        </w:rPr>
        <w:t xml:space="preserve"> 등록 시에는 </w:t>
      </w:r>
      <w:r w:rsidRPr="000E1941">
        <w:rPr>
          <w:rFonts w:hint="eastAsia"/>
          <w:lang w:val="en-GB"/>
        </w:rPr>
        <w:t>프레임워크</w:t>
      </w:r>
      <w:r>
        <w:rPr>
          <w:rFonts w:hint="eastAsia"/>
          <w:lang w:val="en-GB"/>
        </w:rPr>
        <w:t>와 해당 버전을</w:t>
      </w:r>
      <w:r w:rsidRPr="000E1941">
        <w:rPr>
          <w:lang w:val="en-GB"/>
        </w:rPr>
        <w:t xml:space="preserve"> </w:t>
      </w:r>
      <w:r w:rsidRPr="00DB3E26">
        <w:t>모델 관리 및 구분을 위한 메타데이터로 활용</w:t>
      </w:r>
      <w:r w:rsidRPr="000E1941">
        <w:rPr>
          <w:lang w:val="en-GB"/>
        </w:rPr>
        <w:t>하기 위</w:t>
      </w:r>
      <w:r>
        <w:rPr>
          <w:rFonts w:hint="eastAsia"/>
          <w:lang w:val="en-GB"/>
        </w:rPr>
        <w:t xml:space="preserve">해 </w:t>
      </w:r>
      <w:r w:rsidRPr="00D62750">
        <w:rPr>
          <w:lang w:val="en-GB"/>
        </w:rPr>
        <w:t>모델 타입과 모델 버전 정보를 입력해야 하며</w:t>
      </w:r>
      <w:r>
        <w:rPr>
          <w:rFonts w:hint="eastAsia"/>
          <w:lang w:val="en-GB"/>
        </w:rPr>
        <w:t xml:space="preserve"> </w:t>
      </w:r>
      <w:r w:rsidRPr="00D62750">
        <w:rPr>
          <w:rFonts w:hint="eastAsia"/>
          <w:lang w:val="en-GB"/>
        </w:rPr>
        <w:t>모델명과</w:t>
      </w:r>
      <w:r w:rsidRPr="00D62750">
        <w:rPr>
          <w:lang w:val="en-GB"/>
        </w:rPr>
        <w:t xml:space="preserve"> 버전은 사용자가 직접 지정할 수 있습니다.</w:t>
      </w:r>
    </w:p>
    <w:p w14:paraId="7810883C" w14:textId="77777777" w:rsidR="00DA6ECB" w:rsidRDefault="00DA6ECB" w:rsidP="00DA6ECB">
      <w:pPr>
        <w:pStyle w:val="afe"/>
        <w:numPr>
          <w:ilvl w:val="0"/>
          <w:numId w:val="9"/>
        </w:numPr>
        <w:ind w:leftChars="0"/>
        <w:jc w:val="left"/>
      </w:pPr>
      <w:r>
        <w:rPr>
          <w:rFonts w:hint="eastAsia"/>
        </w:rPr>
        <w:t>[새 모델 등록] 버튼을 클릭합니다.</w:t>
      </w:r>
    </w:p>
    <w:p w14:paraId="2D47560A" w14:textId="77777777" w:rsidR="00DA6ECB" w:rsidRPr="006E2023" w:rsidRDefault="00DA6ECB" w:rsidP="00DA6ECB">
      <w:pPr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304" behindDoc="0" locked="0" layoutInCell="1" allowOverlap="1" wp14:anchorId="011960B1" wp14:editId="459F1727">
                <wp:simplePos x="0" y="0"/>
                <wp:positionH relativeFrom="column">
                  <wp:posOffset>1272612</wp:posOffset>
                </wp:positionH>
                <wp:positionV relativeFrom="paragraph">
                  <wp:posOffset>542050</wp:posOffset>
                </wp:positionV>
                <wp:extent cx="474453" cy="198408"/>
                <wp:effectExtent l="0" t="0" r="20955" b="11430"/>
                <wp:wrapNone/>
                <wp:docPr id="918140511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453" cy="1984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D81622" id="직사각형 3" o:spid="_x0000_s1026" style="position:absolute;margin-left:100.2pt;margin-top:42.7pt;width:37.35pt;height:15.6pt;z-index:2517995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" filled="f" strokecolor="red" strokeweight="2pt"/>
            </w:pict>
          </mc:Fallback>
        </mc:AlternateContent>
      </w:r>
      <w:r w:rsidRPr="00E36044">
        <w:rPr>
          <w:noProof/>
        </w:rPr>
        <w:drawing>
          <wp:inline distT="0" distB="0" distL="0" distR="0" wp14:anchorId="03481D7F" wp14:editId="00A0466A">
            <wp:extent cx="6332220" cy="3403600"/>
            <wp:effectExtent l="0" t="0" r="0" b="6350"/>
            <wp:docPr id="908674400" name="그림 1" descr="텍스트, 스크린샷, 소프트웨어, 컴퓨터 아이콘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74400" name="그림 1" descr="텍스트, 스크린샷, 소프트웨어, 컴퓨터 아이콘이(가) 표시된 사진&#10;&#10;AI 생성 콘텐츠는 정확하지 않을 수 있습니다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9B5F" w14:textId="77777777" w:rsidR="00DA6ECB" w:rsidRDefault="00DA6ECB" w:rsidP="00DA6ECB">
      <w:pPr>
        <w:pStyle w:val="afe"/>
        <w:numPr>
          <w:ilvl w:val="0"/>
          <w:numId w:val="9"/>
        </w:numPr>
        <w:ind w:leftChars="0"/>
        <w:jc w:val="left"/>
      </w:pPr>
      <w:r>
        <w:rPr>
          <w:rFonts w:hint="eastAsia"/>
        </w:rPr>
        <w:t>정보 입력 후 [분석 모델 등록]버튼을 통해 등록합니다.</w:t>
      </w:r>
    </w:p>
    <w:p w14:paraId="72A147E7" w14:textId="77777777" w:rsidR="00DA6ECB" w:rsidRDefault="00DA6ECB" w:rsidP="00DA6ECB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10" behindDoc="0" locked="0" layoutInCell="1" allowOverlap="1" wp14:anchorId="1FBA099C" wp14:editId="3F0F5984">
                <wp:simplePos x="0" y="0"/>
                <wp:positionH relativeFrom="column">
                  <wp:posOffset>5784515</wp:posOffset>
                </wp:positionH>
                <wp:positionV relativeFrom="paragraph">
                  <wp:posOffset>3120857</wp:posOffset>
                </wp:positionV>
                <wp:extent cx="474453" cy="198408"/>
                <wp:effectExtent l="0" t="0" r="20955" b="11430"/>
                <wp:wrapNone/>
                <wp:docPr id="902237504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453" cy="1984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A86543" id="직사각형 3" o:spid="_x0000_s1026" style="position:absolute;margin-left:455.45pt;margin-top:245.75pt;width:37.35pt;height:15.6pt;z-index:25180569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" filled="f" strokecolor="red" strokeweight="2pt"/>
            </w:pict>
          </mc:Fallback>
        </mc:AlternateContent>
      </w:r>
      <w:r w:rsidRPr="001C050B">
        <w:rPr>
          <w:noProof/>
          <w:sz w:val="10"/>
          <w:szCs w:val="10"/>
          <w:lang w:val="en-GB"/>
        </w:rPr>
        <mc:AlternateContent>
          <mc:Choice Requires="wps">
            <w:drawing>
              <wp:anchor distT="0" distB="0" distL="114300" distR="114300" simplePos="0" relativeHeight="251658309" behindDoc="0" locked="0" layoutInCell="1" allowOverlap="1" wp14:anchorId="4AE9FE52" wp14:editId="0DCE7E63">
                <wp:simplePos x="0" y="0"/>
                <wp:positionH relativeFrom="column">
                  <wp:posOffset>4576445</wp:posOffset>
                </wp:positionH>
                <wp:positionV relativeFrom="paragraph">
                  <wp:posOffset>1446278</wp:posOffset>
                </wp:positionV>
                <wp:extent cx="149860" cy="149860"/>
                <wp:effectExtent l="0" t="0" r="2540" b="2540"/>
                <wp:wrapNone/>
                <wp:docPr id="1051689178" name="타원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60" cy="149860"/>
                        </a:xfrm>
                        <a:prstGeom prst="ellipse">
                          <a:avLst/>
                        </a:prstGeom>
                        <a:solidFill>
                          <a:srgbClr val="EE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41E464" w14:textId="77777777" w:rsidR="00DA6ECB" w:rsidRPr="00344725" w:rsidRDefault="00DA6ECB" w:rsidP="00DA6ECB">
                            <w:pPr>
                              <w:jc w:val="center"/>
                              <w:rPr>
                                <w:rFonts w:ascii="KB금융 본문체 Light" w:eastAsia="KB금융 본문체 Light" w:hAnsi="KB금융 본문체 Light"/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KB금융 본문체 Light" w:eastAsia="KB금융 본문체 Light" w:hAnsi="KB금융 본문체 Light" w:hint="eastAsia"/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E9FE52" id="_x0000_s1047" style="position:absolute;margin-left:360.35pt;margin-top:113.9pt;width:11.8pt;height:11.8pt;z-index:25165830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" fillcolor="#e00" stroked="f" strokeweight="2pt">
                <v:textbox inset="0,0,0,0">
                  <w:txbxContent>
                    <w:p w14:paraId="4641E464" w14:textId="77777777" w:rsidR="00DA6ECB" w:rsidRPr="00344725" w:rsidRDefault="00DA6ECB" w:rsidP="00DA6ECB">
                      <w:pPr>
                        <w:jc w:val="center"/>
                        <w:rPr>
                          <w:rFonts w:ascii="KB금융 본문체 Light" w:eastAsia="KB금융 본문체 Light" w:hAnsi="KB금융 본문체 Light"/>
                          <w:b/>
                          <w:bCs/>
                          <w:color w:val="FFFFFF" w:themeColor="background1"/>
                          <w:sz w:val="10"/>
                          <w:szCs w:val="1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KB금융 본문체 Light" w:eastAsia="KB금융 본문체 Light" w:hAnsi="KB금융 본문체 Light" w:hint="eastAsia"/>
                          <w:b/>
                          <w:bCs/>
                          <w:color w:val="FFFFFF" w:themeColor="background1"/>
                          <w:sz w:val="10"/>
                          <w:szCs w:val="1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Pr="001C050B">
        <w:rPr>
          <w:noProof/>
          <w:sz w:val="10"/>
          <w:szCs w:val="10"/>
          <w:lang w:val="en-GB"/>
        </w:rPr>
        <mc:AlternateContent>
          <mc:Choice Requires="wps">
            <w:drawing>
              <wp:anchor distT="0" distB="0" distL="114300" distR="114300" simplePos="0" relativeHeight="251658308" behindDoc="0" locked="0" layoutInCell="1" allowOverlap="1" wp14:anchorId="45D35356" wp14:editId="5730ECFF">
                <wp:simplePos x="0" y="0"/>
                <wp:positionH relativeFrom="column">
                  <wp:posOffset>4576445</wp:posOffset>
                </wp:positionH>
                <wp:positionV relativeFrom="paragraph">
                  <wp:posOffset>1265412</wp:posOffset>
                </wp:positionV>
                <wp:extent cx="149860" cy="149860"/>
                <wp:effectExtent l="0" t="0" r="2540" b="2540"/>
                <wp:wrapNone/>
                <wp:docPr id="1263896136" name="타원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60" cy="149860"/>
                        </a:xfrm>
                        <a:prstGeom prst="ellipse">
                          <a:avLst/>
                        </a:prstGeom>
                        <a:solidFill>
                          <a:srgbClr val="EE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E3B508" w14:textId="77777777" w:rsidR="00DA6ECB" w:rsidRPr="00344725" w:rsidRDefault="00DA6ECB" w:rsidP="00DA6ECB">
                            <w:pPr>
                              <w:jc w:val="center"/>
                              <w:rPr>
                                <w:rFonts w:ascii="KB금융 본문체 Light" w:eastAsia="KB금융 본문체 Light" w:hAnsi="KB금융 본문체 Light"/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KB금융 본문체 Light" w:eastAsia="KB금융 본문체 Light" w:hAnsi="KB금융 본문체 Light" w:hint="eastAsia"/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D35356" id="_x0000_s1048" style="position:absolute;margin-left:360.35pt;margin-top:99.65pt;width:11.8pt;height:11.8pt;z-index:2516583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" fillcolor="#e00" stroked="f" strokeweight="2pt">
                <v:textbox inset="0,0,0,0">
                  <w:txbxContent>
                    <w:p w14:paraId="68E3B508" w14:textId="77777777" w:rsidR="00DA6ECB" w:rsidRPr="00344725" w:rsidRDefault="00DA6ECB" w:rsidP="00DA6ECB">
                      <w:pPr>
                        <w:jc w:val="center"/>
                        <w:rPr>
                          <w:rFonts w:ascii="KB금융 본문체 Light" w:eastAsia="KB금융 본문체 Light" w:hAnsi="KB금융 본문체 Light"/>
                          <w:b/>
                          <w:bCs/>
                          <w:color w:val="FFFFFF" w:themeColor="background1"/>
                          <w:sz w:val="10"/>
                          <w:szCs w:val="1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KB금융 본문체 Light" w:eastAsia="KB금융 본문체 Light" w:hAnsi="KB금융 본문체 Light" w:hint="eastAsia"/>
                          <w:b/>
                          <w:bCs/>
                          <w:color w:val="FFFFFF" w:themeColor="background1"/>
                          <w:sz w:val="10"/>
                          <w:szCs w:val="1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Pr="001C050B">
        <w:rPr>
          <w:noProof/>
          <w:sz w:val="10"/>
          <w:szCs w:val="10"/>
          <w:lang w:val="en-GB"/>
        </w:rPr>
        <mc:AlternateContent>
          <mc:Choice Requires="wps">
            <w:drawing>
              <wp:anchor distT="0" distB="0" distL="114300" distR="114300" simplePos="0" relativeHeight="251658307" behindDoc="0" locked="0" layoutInCell="1" allowOverlap="1" wp14:anchorId="0B00DBEA" wp14:editId="3B015B5A">
                <wp:simplePos x="0" y="0"/>
                <wp:positionH relativeFrom="column">
                  <wp:posOffset>4576445</wp:posOffset>
                </wp:positionH>
                <wp:positionV relativeFrom="paragraph">
                  <wp:posOffset>1084173</wp:posOffset>
                </wp:positionV>
                <wp:extent cx="149860" cy="149860"/>
                <wp:effectExtent l="0" t="0" r="2540" b="2540"/>
                <wp:wrapNone/>
                <wp:docPr id="898748828" name="타원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60" cy="149860"/>
                        </a:xfrm>
                        <a:prstGeom prst="ellipse">
                          <a:avLst/>
                        </a:prstGeom>
                        <a:solidFill>
                          <a:srgbClr val="EE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A4D28B" w14:textId="77777777" w:rsidR="00DA6ECB" w:rsidRPr="00344725" w:rsidRDefault="00DA6ECB" w:rsidP="00DA6ECB">
                            <w:pPr>
                              <w:jc w:val="center"/>
                              <w:rPr>
                                <w:rFonts w:ascii="KB금융 본문체 Light" w:eastAsia="KB금융 본문체 Light" w:hAnsi="KB금융 본문체 Light"/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KB금융 본문체 Light" w:eastAsia="KB금융 본문체 Light" w:hAnsi="KB금융 본문체 Light" w:hint="eastAsia"/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00DBEA" id="_x0000_s1049" style="position:absolute;margin-left:360.35pt;margin-top:85.35pt;width:11.8pt;height:11.8pt;z-index:25165830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" fillcolor="#e00" stroked="f" strokeweight="2pt">
                <v:textbox inset="0,0,0,0">
                  <w:txbxContent>
                    <w:p w14:paraId="02A4D28B" w14:textId="77777777" w:rsidR="00DA6ECB" w:rsidRPr="00344725" w:rsidRDefault="00DA6ECB" w:rsidP="00DA6ECB">
                      <w:pPr>
                        <w:jc w:val="center"/>
                        <w:rPr>
                          <w:rFonts w:ascii="KB금융 본문체 Light" w:eastAsia="KB금융 본문체 Light" w:hAnsi="KB금융 본문체 Light"/>
                          <w:b/>
                          <w:bCs/>
                          <w:color w:val="FFFFFF" w:themeColor="background1"/>
                          <w:sz w:val="10"/>
                          <w:szCs w:val="1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KB금융 본문체 Light" w:eastAsia="KB금융 본문체 Light" w:hAnsi="KB금융 본문체 Light" w:hint="eastAsia"/>
                          <w:b/>
                          <w:bCs/>
                          <w:color w:val="FFFFFF" w:themeColor="background1"/>
                          <w:sz w:val="10"/>
                          <w:szCs w:val="1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1C050B">
        <w:rPr>
          <w:noProof/>
          <w:sz w:val="10"/>
          <w:szCs w:val="10"/>
          <w:lang w:val="en-GB"/>
        </w:rPr>
        <mc:AlternateContent>
          <mc:Choice Requires="wps">
            <w:drawing>
              <wp:anchor distT="0" distB="0" distL="114300" distR="114300" simplePos="0" relativeHeight="251658306" behindDoc="0" locked="0" layoutInCell="1" allowOverlap="1" wp14:anchorId="3E1A6024" wp14:editId="14E713C1">
                <wp:simplePos x="0" y="0"/>
                <wp:positionH relativeFrom="column">
                  <wp:posOffset>4576445</wp:posOffset>
                </wp:positionH>
                <wp:positionV relativeFrom="paragraph">
                  <wp:posOffset>894499</wp:posOffset>
                </wp:positionV>
                <wp:extent cx="149860" cy="149860"/>
                <wp:effectExtent l="0" t="0" r="2540" b="2540"/>
                <wp:wrapNone/>
                <wp:docPr id="1468209783" name="타원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60" cy="149860"/>
                        </a:xfrm>
                        <a:prstGeom prst="ellipse">
                          <a:avLst/>
                        </a:prstGeom>
                        <a:solidFill>
                          <a:srgbClr val="EE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2DE1C9" w14:textId="77777777" w:rsidR="00DA6ECB" w:rsidRPr="00344725" w:rsidRDefault="00DA6ECB" w:rsidP="00DA6ECB">
                            <w:pPr>
                              <w:jc w:val="center"/>
                              <w:rPr>
                                <w:rFonts w:ascii="KB금융 본문체 Light" w:eastAsia="KB금융 본문체 Light" w:hAnsi="KB금융 본문체 Light"/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KB금융 본문체 Light" w:eastAsia="KB금융 본문체 Light" w:hAnsi="KB금융 본문체 Light" w:hint="eastAsia"/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1A6024" id="_x0000_s1050" style="position:absolute;margin-left:360.35pt;margin-top:70.45pt;width:11.8pt;height:11.8pt;z-index:25165830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" fillcolor="#e00" stroked="f" strokeweight="2pt">
                <v:textbox inset="0,0,0,0">
                  <w:txbxContent>
                    <w:p w14:paraId="082DE1C9" w14:textId="77777777" w:rsidR="00DA6ECB" w:rsidRPr="00344725" w:rsidRDefault="00DA6ECB" w:rsidP="00DA6ECB">
                      <w:pPr>
                        <w:jc w:val="center"/>
                        <w:rPr>
                          <w:rFonts w:ascii="KB금융 본문체 Light" w:eastAsia="KB금융 본문체 Light" w:hAnsi="KB금융 본문체 Light"/>
                          <w:b/>
                          <w:bCs/>
                          <w:color w:val="FFFFFF" w:themeColor="background1"/>
                          <w:sz w:val="10"/>
                          <w:szCs w:val="1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KB금융 본문체 Light" w:eastAsia="KB금융 본문체 Light" w:hAnsi="KB금융 본문체 Light" w:hint="eastAsia"/>
                          <w:b/>
                          <w:bCs/>
                          <w:color w:val="FFFFFF" w:themeColor="background1"/>
                          <w:sz w:val="10"/>
                          <w:szCs w:val="1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1C050B">
        <w:rPr>
          <w:noProof/>
          <w:sz w:val="10"/>
          <w:szCs w:val="10"/>
          <w:lang w:val="en-GB"/>
        </w:rPr>
        <mc:AlternateContent>
          <mc:Choice Requires="wps">
            <w:drawing>
              <wp:anchor distT="0" distB="0" distL="114300" distR="114300" simplePos="0" relativeHeight="251658305" behindDoc="0" locked="0" layoutInCell="1" allowOverlap="1" wp14:anchorId="7FEDA24F" wp14:editId="5A78B0AD">
                <wp:simplePos x="0" y="0"/>
                <wp:positionH relativeFrom="column">
                  <wp:posOffset>4576816</wp:posOffset>
                </wp:positionH>
                <wp:positionV relativeFrom="paragraph">
                  <wp:posOffset>688208</wp:posOffset>
                </wp:positionV>
                <wp:extent cx="149860" cy="149860"/>
                <wp:effectExtent l="0" t="0" r="2540" b="2540"/>
                <wp:wrapNone/>
                <wp:docPr id="2145584277" name="타원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60" cy="149860"/>
                        </a:xfrm>
                        <a:prstGeom prst="ellipse">
                          <a:avLst/>
                        </a:prstGeom>
                        <a:solidFill>
                          <a:srgbClr val="EE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3B93D7" w14:textId="77777777" w:rsidR="00DA6ECB" w:rsidRPr="00344725" w:rsidRDefault="00DA6ECB" w:rsidP="00DA6ECB">
                            <w:pPr>
                              <w:jc w:val="center"/>
                              <w:rPr>
                                <w:rFonts w:ascii="KB금융 본문체 Light" w:eastAsia="KB금융 본문체 Light" w:hAnsi="KB금융 본문체 Light"/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344725">
                              <w:rPr>
                                <w:rFonts w:ascii="KB금융 본문체 Light" w:eastAsia="KB금융 본문체 Light" w:hAnsi="KB금융 본문체 Light" w:hint="eastAsia"/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EDA24F" id="_x0000_s1051" style="position:absolute;margin-left:360.4pt;margin-top:54.2pt;width:11.8pt;height:11.8pt;z-index:25165830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" fillcolor="#e00" stroked="f" strokeweight="2pt">
                <v:textbox inset="0,0,0,0">
                  <w:txbxContent>
                    <w:p w14:paraId="633B93D7" w14:textId="77777777" w:rsidR="00DA6ECB" w:rsidRPr="00344725" w:rsidRDefault="00DA6ECB" w:rsidP="00DA6ECB">
                      <w:pPr>
                        <w:jc w:val="center"/>
                        <w:rPr>
                          <w:rFonts w:ascii="KB금융 본문체 Light" w:eastAsia="KB금융 본문체 Light" w:hAnsi="KB금융 본문체 Light"/>
                          <w:b/>
                          <w:bCs/>
                          <w:color w:val="FFFFFF" w:themeColor="background1"/>
                          <w:sz w:val="10"/>
                          <w:szCs w:val="1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344725">
                        <w:rPr>
                          <w:rFonts w:ascii="KB금융 본문체 Light" w:eastAsia="KB금융 본문체 Light" w:hAnsi="KB금융 본문체 Light" w:hint="eastAsia"/>
                          <w:b/>
                          <w:bCs/>
                          <w:color w:val="FFFFFF" w:themeColor="background1"/>
                          <w:sz w:val="10"/>
                          <w:szCs w:val="1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1C20A6">
        <w:rPr>
          <w:noProof/>
        </w:rPr>
        <w:drawing>
          <wp:inline distT="0" distB="0" distL="0" distR="0" wp14:anchorId="631EBFFA" wp14:editId="2DB7BF93">
            <wp:extent cx="6332220" cy="3403600"/>
            <wp:effectExtent l="0" t="0" r="0" b="6350"/>
            <wp:docPr id="646310476" name="그림 1" descr="텍스트, 스크린샷, 소프트웨어, 컴퓨터 아이콘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310476" name="그림 1" descr="텍스트, 스크린샷, 소프트웨어, 컴퓨터 아이콘이(가) 표시된 사진&#10;&#10;AI 생성 콘텐츠는 정확하지 않을 수 있습니다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05232" w14:textId="77777777" w:rsidR="00DA6ECB" w:rsidRDefault="00DA6ECB" w:rsidP="00DA6ECB">
      <w:pPr>
        <w:pStyle w:val="afe"/>
        <w:numPr>
          <w:ilvl w:val="0"/>
          <w:numId w:val="20"/>
        </w:numPr>
        <w:ind w:leftChars="0"/>
        <w:jc w:val="left"/>
      </w:pPr>
      <w:r>
        <w:rPr>
          <w:rFonts w:hint="eastAsia"/>
        </w:rPr>
        <w:t>등록할 모델의 이름을 지정합니다.</w:t>
      </w:r>
    </w:p>
    <w:p w14:paraId="146E0396" w14:textId="77777777" w:rsidR="00DA6ECB" w:rsidRDefault="00DA6ECB" w:rsidP="00DA6ECB">
      <w:pPr>
        <w:pStyle w:val="afe"/>
        <w:numPr>
          <w:ilvl w:val="0"/>
          <w:numId w:val="20"/>
        </w:numPr>
        <w:ind w:leftChars="0"/>
        <w:jc w:val="left"/>
      </w:pPr>
      <w:r>
        <w:rPr>
          <w:rFonts w:hint="eastAsia"/>
        </w:rPr>
        <w:t xml:space="preserve">동일한 모델의 변경 이력을 </w:t>
      </w:r>
      <w:proofErr w:type="spellStart"/>
      <w:r>
        <w:rPr>
          <w:rFonts w:hint="eastAsia"/>
        </w:rPr>
        <w:t>구분·관리하기</w:t>
      </w:r>
      <w:proofErr w:type="spellEnd"/>
      <w:r>
        <w:rPr>
          <w:rFonts w:hint="eastAsia"/>
        </w:rPr>
        <w:t xml:space="preserve"> 위한 버전을 지정합니다.</w:t>
      </w:r>
    </w:p>
    <w:p w14:paraId="5B8C468A" w14:textId="77777777" w:rsidR="00DA6ECB" w:rsidRDefault="00DA6ECB" w:rsidP="00DA6ECB">
      <w:pPr>
        <w:pStyle w:val="afe"/>
        <w:numPr>
          <w:ilvl w:val="0"/>
          <w:numId w:val="20"/>
        </w:numPr>
        <w:ind w:leftChars="0"/>
        <w:jc w:val="left"/>
      </w:pPr>
      <w:r>
        <w:rPr>
          <w:rFonts w:hint="eastAsia"/>
        </w:rPr>
        <w:t>모델의 프레임워크 정보를 선택합니다.</w:t>
      </w:r>
    </w:p>
    <w:p w14:paraId="2F7B0D0D" w14:textId="77777777" w:rsidR="00DA6ECB" w:rsidRDefault="00DA6ECB" w:rsidP="00DA6ECB">
      <w:pPr>
        <w:pStyle w:val="afe"/>
        <w:numPr>
          <w:ilvl w:val="0"/>
          <w:numId w:val="20"/>
        </w:numPr>
        <w:ind w:leftChars="0"/>
        <w:jc w:val="left"/>
      </w:pPr>
      <w:r>
        <w:rPr>
          <w:rFonts w:hint="eastAsia"/>
        </w:rPr>
        <w:t>모델의 프레임워크 버전을 입력합니다.</w:t>
      </w:r>
    </w:p>
    <w:p w14:paraId="1EB07B4D" w14:textId="77777777" w:rsidR="00DA6ECB" w:rsidRDefault="00DA6ECB" w:rsidP="00DA6ECB">
      <w:pPr>
        <w:pStyle w:val="afe"/>
        <w:numPr>
          <w:ilvl w:val="0"/>
          <w:numId w:val="20"/>
        </w:numPr>
        <w:ind w:leftChars="0"/>
        <w:jc w:val="left"/>
      </w:pPr>
      <w:r>
        <w:rPr>
          <w:rFonts w:hint="eastAsia"/>
        </w:rPr>
        <w:t>해당 모델이 개발된 분석 과제를 선택합니다.</w:t>
      </w:r>
    </w:p>
    <w:p w14:paraId="7376E8B3" w14:textId="77777777" w:rsidR="00DA6ECB" w:rsidRPr="006E2023" w:rsidRDefault="00DA6ECB" w:rsidP="00DA6ECB">
      <w:pPr>
        <w:jc w:val="left"/>
      </w:pPr>
    </w:p>
    <w:p w14:paraId="33CA0FEB" w14:textId="77777777" w:rsidR="00DA6ECB" w:rsidRDefault="00DA6ECB" w:rsidP="00DA6ECB">
      <w:pPr>
        <w:pStyle w:val="afe"/>
        <w:numPr>
          <w:ilvl w:val="0"/>
          <w:numId w:val="9"/>
        </w:numPr>
        <w:ind w:leftChars="0"/>
        <w:jc w:val="left"/>
      </w:pPr>
      <w:r>
        <w:rPr>
          <w:rFonts w:hint="eastAsia"/>
        </w:rPr>
        <w:lastRenderedPageBreak/>
        <w:t>등록한 분석모델은 분석모델 페이지에서 확인할 수 있습니다.</w:t>
      </w:r>
    </w:p>
    <w:p w14:paraId="69D16BA2" w14:textId="77777777" w:rsidR="00DA6ECB" w:rsidRDefault="00DA6ECB" w:rsidP="00DA6ECB">
      <w:r>
        <w:rPr>
          <w:noProof/>
        </w:rPr>
        <mc:AlternateContent>
          <mc:Choice Requires="wps">
            <w:drawing>
              <wp:anchor distT="0" distB="0" distL="114300" distR="114300" simplePos="0" relativeHeight="251658311" behindDoc="0" locked="0" layoutInCell="1" allowOverlap="1" wp14:anchorId="7D3D3780" wp14:editId="3087262F">
                <wp:simplePos x="0" y="0"/>
                <wp:positionH relativeFrom="column">
                  <wp:posOffset>841291</wp:posOffset>
                </wp:positionH>
                <wp:positionV relativeFrom="paragraph">
                  <wp:posOffset>1029407</wp:posOffset>
                </wp:positionV>
                <wp:extent cx="5443268" cy="284672"/>
                <wp:effectExtent l="0" t="0" r="24130" b="20320"/>
                <wp:wrapNone/>
                <wp:docPr id="738830236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3268" cy="2846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E19D98" id="직사각형 3" o:spid="_x0000_s1026" style="position:absolute;margin-left:66.25pt;margin-top:81.05pt;width:428.6pt;height:22.4pt;z-index:25180672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" filled="f" strokecolor="red" strokeweight="2pt"/>
            </w:pict>
          </mc:Fallback>
        </mc:AlternateContent>
      </w:r>
      <w:r w:rsidRPr="00A201C2">
        <w:rPr>
          <w:noProof/>
        </w:rPr>
        <w:drawing>
          <wp:inline distT="0" distB="0" distL="0" distR="0" wp14:anchorId="4BD09624" wp14:editId="1C1CBE58">
            <wp:extent cx="6332220" cy="3403600"/>
            <wp:effectExtent l="0" t="0" r="0" b="6350"/>
            <wp:docPr id="1341821589" name="그림 1" descr="텍스트, 스크린샷, 소프트웨어, 컴퓨터 아이콘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821589" name="그림 1" descr="텍스트, 스크린샷, 소프트웨어, 컴퓨터 아이콘이(가) 표시된 사진&#10;&#10;AI 생성 콘텐츠는 정확하지 않을 수 있습니다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B07B6" w14:textId="77777777" w:rsidR="00DA6ECB" w:rsidRDefault="00DA6ECB" w:rsidP="00DA6ECB">
      <w:pPr>
        <w:pStyle w:val="afe"/>
        <w:numPr>
          <w:ilvl w:val="0"/>
          <w:numId w:val="9"/>
        </w:numPr>
        <w:ind w:leftChars="0"/>
        <w:jc w:val="left"/>
      </w:pPr>
      <w:r>
        <w:rPr>
          <w:rFonts w:hint="eastAsia"/>
        </w:rPr>
        <w:t xml:space="preserve">모델 등록이 완료되면 해당 모델파일은 </w:t>
      </w:r>
      <w:proofErr w:type="spellStart"/>
      <w:r>
        <w:rPr>
          <w:rFonts w:hint="eastAsia"/>
        </w:rPr>
        <w:t>오브젝트스토리지의</w:t>
      </w:r>
      <w:proofErr w:type="spellEnd"/>
      <w:r>
        <w:rPr>
          <w:rFonts w:hint="eastAsia"/>
        </w:rPr>
        <w:t xml:space="preserve"> </w:t>
      </w:r>
      <w:r>
        <w:t>‘</w:t>
      </w:r>
      <w:proofErr w:type="spellStart"/>
      <w:r>
        <w:rPr>
          <w:rFonts w:hint="eastAsia"/>
        </w:rPr>
        <w:t>bucketmodel</w:t>
      </w:r>
      <w:proofErr w:type="spellEnd"/>
      <w:r>
        <w:t>’</w:t>
      </w:r>
      <w:r>
        <w:rPr>
          <w:rFonts w:hint="eastAsia"/>
        </w:rPr>
        <w:t>버킷에 자동으로 적재됩니다.</w:t>
      </w:r>
    </w:p>
    <w:p w14:paraId="02038D24" w14:textId="77777777" w:rsidR="00DA6ECB" w:rsidRDefault="00DA6ECB" w:rsidP="00DA6ECB">
      <w:pPr>
        <w:pStyle w:val="afe"/>
        <w:numPr>
          <w:ilvl w:val="1"/>
          <w:numId w:val="9"/>
        </w:numPr>
        <w:ind w:leftChars="0"/>
        <w:jc w:val="left"/>
      </w:pPr>
      <w:r>
        <w:rPr>
          <w:rFonts w:hint="eastAsia"/>
        </w:rPr>
        <w:t xml:space="preserve">모델을 등록하기 위해서는 </w:t>
      </w:r>
      <w:r>
        <w:t>‘</w:t>
      </w:r>
      <w:proofErr w:type="spellStart"/>
      <w:r>
        <w:rPr>
          <w:rFonts w:hint="eastAsia"/>
        </w:rPr>
        <w:t>bucketmodel</w:t>
      </w:r>
      <w:proofErr w:type="spellEnd"/>
      <w:r>
        <w:t>’</w:t>
      </w:r>
      <w:r>
        <w:rPr>
          <w:rFonts w:hint="eastAsia"/>
        </w:rPr>
        <w:t>버킷에 대한 접근 권한이 필요하며 DBA와의 협의를 통해 요청해야 합니다.</w:t>
      </w:r>
    </w:p>
    <w:p w14:paraId="5D4A3E25" w14:textId="77777777" w:rsidR="00DA6ECB" w:rsidRDefault="00DA6ECB" w:rsidP="00DA6ECB">
      <w:pPr>
        <w:pStyle w:val="afe"/>
        <w:numPr>
          <w:ilvl w:val="0"/>
          <w:numId w:val="9"/>
        </w:numPr>
        <w:ind w:leftChars="0"/>
        <w:jc w:val="left"/>
      </w:pPr>
      <w:r>
        <w:rPr>
          <w:rFonts w:hint="eastAsia"/>
        </w:rPr>
        <w:t xml:space="preserve">등록한 모델은 수정이 불가능하며 변경이 필요한 경우 버전 업데이트를 통해 새로운 파일로 </w:t>
      </w:r>
      <w:proofErr w:type="spellStart"/>
      <w:r>
        <w:rPr>
          <w:rFonts w:hint="eastAsia"/>
        </w:rPr>
        <w:t>관리해야합니다</w:t>
      </w:r>
      <w:proofErr w:type="spellEnd"/>
      <w:r>
        <w:rPr>
          <w:rFonts w:hint="eastAsia"/>
        </w:rPr>
        <w:t>.</w:t>
      </w:r>
    </w:p>
    <w:p w14:paraId="043F07C2" w14:textId="77777777" w:rsidR="00DA6ECB" w:rsidRDefault="00DA6ECB" w:rsidP="00DA6ECB">
      <w:pPr>
        <w:pStyle w:val="afe"/>
        <w:ind w:left="880"/>
        <w:jc w:val="left"/>
      </w:pPr>
    </w:p>
    <w:p w14:paraId="2E7BD40D" w14:textId="77777777" w:rsidR="00DA6ECB" w:rsidRDefault="00DA6ECB" w:rsidP="00DA6ECB">
      <w:pPr>
        <w:pStyle w:val="3"/>
        <w:numPr>
          <w:ilvl w:val="2"/>
          <w:numId w:val="13"/>
        </w:numPr>
        <w:jc w:val="left"/>
      </w:pPr>
      <w:bookmarkStart w:id="35" w:name="_Toc207190845"/>
      <w:r>
        <w:rPr>
          <w:rFonts w:hint="eastAsia"/>
        </w:rPr>
        <w:t>분석모델(배포신청)</w:t>
      </w:r>
      <w:bookmarkEnd w:id="35"/>
    </w:p>
    <w:p w14:paraId="5F82CBD7" w14:textId="77777777" w:rsidR="00DA6ECB" w:rsidRDefault="00DA6ECB" w:rsidP="00DA6ECB">
      <w:pPr>
        <w:jc w:val="left"/>
      </w:pPr>
      <w:r>
        <w:rPr>
          <w:rFonts w:hint="eastAsia"/>
        </w:rPr>
        <w:t>등록된 분석모델의 배포타입을 선택하여 관리자에게 배포를 요청합니다. 승인이 완료되면 관리자가 해당 정보를 바탕으로 배포를 진행합니다.</w:t>
      </w:r>
    </w:p>
    <w:p w14:paraId="37D2DE22" w14:textId="77777777" w:rsidR="00DA6ECB" w:rsidRDefault="00DA6ECB" w:rsidP="00DA6ECB">
      <w:pPr>
        <w:pStyle w:val="afe"/>
        <w:numPr>
          <w:ilvl w:val="0"/>
          <w:numId w:val="10"/>
        </w:numPr>
        <w:ind w:leftChars="0"/>
        <w:jc w:val="left"/>
      </w:pPr>
      <w:r>
        <w:rPr>
          <w:rFonts w:hint="eastAsia"/>
        </w:rPr>
        <w:t>전체 목록 중 배포 신청을 원하는 모델의 [배포] 버튼을 클릭합니다.</w:t>
      </w:r>
    </w:p>
    <w:p w14:paraId="2FA08ED3" w14:textId="77777777" w:rsidR="00DA6ECB" w:rsidRDefault="00DA6ECB" w:rsidP="00DA6ECB">
      <w:pPr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97" behindDoc="0" locked="0" layoutInCell="1" allowOverlap="1" wp14:anchorId="0A256AD4" wp14:editId="588008F4">
                <wp:simplePos x="0" y="0"/>
                <wp:positionH relativeFrom="column">
                  <wp:posOffset>987940</wp:posOffset>
                </wp:positionH>
                <wp:positionV relativeFrom="paragraph">
                  <wp:posOffset>1146630</wp:posOffset>
                </wp:positionV>
                <wp:extent cx="215661" cy="163902"/>
                <wp:effectExtent l="0" t="0" r="13335" b="26670"/>
                <wp:wrapNone/>
                <wp:docPr id="1776269487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661" cy="1639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118A6D" id="직사각형 3" o:spid="_x0000_s1026" style="position:absolute;margin-left:77.8pt;margin-top:90.3pt;width:17pt;height:12.9pt;z-index:2517913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" filled="f" strokecolor="red" strokeweight="2pt"/>
            </w:pict>
          </mc:Fallback>
        </mc:AlternateContent>
      </w:r>
      <w:r w:rsidRPr="003731D5">
        <w:rPr>
          <w:noProof/>
        </w:rPr>
        <w:drawing>
          <wp:inline distT="0" distB="0" distL="0" distR="0" wp14:anchorId="42E44C7C" wp14:editId="4B5714B3">
            <wp:extent cx="6332220" cy="3403600"/>
            <wp:effectExtent l="0" t="0" r="0" b="6350"/>
            <wp:docPr id="183404504" name="그림 1" descr="텍스트, 스크린샷, 소프트웨어, 컴퓨터 아이콘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4504" name="그림 1" descr="텍스트, 스크린샷, 소프트웨어, 컴퓨터 아이콘이(가) 표시된 사진&#10;&#10;AI 생성 콘텐츠는 정확하지 않을 수 있습니다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11A4" w14:textId="77777777" w:rsidR="00DA6ECB" w:rsidRDefault="00DA6ECB" w:rsidP="00DA6ECB">
      <w:pPr>
        <w:pStyle w:val="afe"/>
        <w:numPr>
          <w:ilvl w:val="0"/>
          <w:numId w:val="10"/>
        </w:numPr>
        <w:ind w:leftChars="0"/>
        <w:jc w:val="left"/>
      </w:pPr>
      <w:r>
        <w:rPr>
          <w:rFonts w:hint="eastAsia"/>
        </w:rPr>
        <w:t>배포 타입에 따른 정보 입력 후 [배포 신청]을 클릭합니다.</w:t>
      </w:r>
    </w:p>
    <w:p w14:paraId="74758403" w14:textId="77777777" w:rsidR="00DA6ECB" w:rsidRDefault="00DA6ECB" w:rsidP="00DA6ECB">
      <w:pPr>
        <w:jc w:val="left"/>
      </w:pPr>
      <w:r>
        <w:rPr>
          <w:rFonts w:hint="eastAsia"/>
        </w:rPr>
        <w:t>- Batch</w:t>
      </w:r>
    </w:p>
    <w:p w14:paraId="5B565336" w14:textId="77777777" w:rsidR="00DA6ECB" w:rsidRDefault="00DA6ECB" w:rsidP="00DA6ECB">
      <w:pPr>
        <w:jc w:val="left"/>
      </w:pPr>
      <w:r w:rsidRPr="001C050B">
        <w:rPr>
          <w:noProof/>
          <w:sz w:val="10"/>
          <w:szCs w:val="10"/>
          <w:lang w:val="en-GB"/>
        </w:rPr>
        <mc:AlternateContent>
          <mc:Choice Requires="wps">
            <w:drawing>
              <wp:anchor distT="0" distB="0" distL="114300" distR="114300" simplePos="0" relativeHeight="251658300" behindDoc="0" locked="0" layoutInCell="1" allowOverlap="1" wp14:anchorId="66C20731" wp14:editId="3C9ADFC8">
                <wp:simplePos x="0" y="0"/>
                <wp:positionH relativeFrom="column">
                  <wp:posOffset>4550410</wp:posOffset>
                </wp:positionH>
                <wp:positionV relativeFrom="paragraph">
                  <wp:posOffset>2113915</wp:posOffset>
                </wp:positionV>
                <wp:extent cx="149860" cy="149860"/>
                <wp:effectExtent l="0" t="0" r="2540" b="2540"/>
                <wp:wrapNone/>
                <wp:docPr id="1206234084" name="타원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60" cy="149860"/>
                        </a:xfrm>
                        <a:prstGeom prst="ellipse">
                          <a:avLst/>
                        </a:prstGeom>
                        <a:solidFill>
                          <a:srgbClr val="EE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1FA9B0" w14:textId="77777777" w:rsidR="00DA6ECB" w:rsidRPr="00344725" w:rsidRDefault="00DA6ECB" w:rsidP="00DA6ECB">
                            <w:pPr>
                              <w:jc w:val="center"/>
                              <w:rPr>
                                <w:rFonts w:ascii="KB금융 본문체 Light" w:eastAsia="KB금융 본문체 Light" w:hAnsi="KB금융 본문체 Light"/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KB금융 본문체 Light" w:eastAsia="KB금융 본문체 Light" w:hAnsi="KB금융 본문체 Light" w:hint="eastAsia"/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C20731" id="_x0000_s1052" style="position:absolute;margin-left:358.3pt;margin-top:166.45pt;width:11.8pt;height:11.8pt;z-index:2516583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" fillcolor="#e00" stroked="f" strokeweight="2pt">
                <v:textbox inset="0,0,0,0">
                  <w:txbxContent>
                    <w:p w14:paraId="581FA9B0" w14:textId="77777777" w:rsidR="00DA6ECB" w:rsidRPr="00344725" w:rsidRDefault="00DA6ECB" w:rsidP="00DA6ECB">
                      <w:pPr>
                        <w:jc w:val="center"/>
                        <w:rPr>
                          <w:rFonts w:ascii="KB금융 본문체 Light" w:eastAsia="KB금융 본문체 Light" w:hAnsi="KB금융 본문체 Light"/>
                          <w:b/>
                          <w:bCs/>
                          <w:color w:val="FFFFFF" w:themeColor="background1"/>
                          <w:sz w:val="10"/>
                          <w:szCs w:val="1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KB금융 본문체 Light" w:eastAsia="KB금융 본문체 Light" w:hAnsi="KB금융 본문체 Light" w:hint="eastAsia"/>
                          <w:b/>
                          <w:bCs/>
                          <w:color w:val="FFFFFF" w:themeColor="background1"/>
                          <w:sz w:val="10"/>
                          <w:szCs w:val="1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1C050B">
        <w:rPr>
          <w:noProof/>
          <w:sz w:val="10"/>
          <w:szCs w:val="10"/>
          <w:lang w:val="en-GB"/>
        </w:rPr>
        <mc:AlternateContent>
          <mc:Choice Requires="wps">
            <w:drawing>
              <wp:anchor distT="0" distB="0" distL="114300" distR="114300" simplePos="0" relativeHeight="251658299" behindDoc="0" locked="0" layoutInCell="1" allowOverlap="1" wp14:anchorId="1C87D499" wp14:editId="21F3BC5D">
                <wp:simplePos x="0" y="0"/>
                <wp:positionH relativeFrom="column">
                  <wp:posOffset>4550938</wp:posOffset>
                </wp:positionH>
                <wp:positionV relativeFrom="paragraph">
                  <wp:posOffset>1878653</wp:posOffset>
                </wp:positionV>
                <wp:extent cx="149860" cy="149860"/>
                <wp:effectExtent l="0" t="0" r="2540" b="2540"/>
                <wp:wrapNone/>
                <wp:docPr id="1905612409" name="타원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60" cy="149860"/>
                        </a:xfrm>
                        <a:prstGeom prst="ellipse">
                          <a:avLst/>
                        </a:prstGeom>
                        <a:solidFill>
                          <a:srgbClr val="EE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BDA12C" w14:textId="77777777" w:rsidR="00DA6ECB" w:rsidRPr="00344725" w:rsidRDefault="00DA6ECB" w:rsidP="00DA6ECB">
                            <w:pPr>
                              <w:jc w:val="center"/>
                              <w:rPr>
                                <w:rFonts w:ascii="KB금융 본문체 Light" w:eastAsia="KB금융 본문체 Light" w:hAnsi="KB금융 본문체 Light"/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344725">
                              <w:rPr>
                                <w:rFonts w:ascii="KB금융 본문체 Light" w:eastAsia="KB금융 본문체 Light" w:hAnsi="KB금융 본문체 Light" w:hint="eastAsia"/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87D499" id="_x0000_s1053" style="position:absolute;margin-left:358.35pt;margin-top:147.95pt;width:11.8pt;height:11.8pt;z-index:25165829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" fillcolor="#e00" stroked="f" strokeweight="2pt">
                <v:textbox inset="0,0,0,0">
                  <w:txbxContent>
                    <w:p w14:paraId="51BDA12C" w14:textId="77777777" w:rsidR="00DA6ECB" w:rsidRPr="00344725" w:rsidRDefault="00DA6ECB" w:rsidP="00DA6ECB">
                      <w:pPr>
                        <w:jc w:val="center"/>
                        <w:rPr>
                          <w:rFonts w:ascii="KB금융 본문체 Light" w:eastAsia="KB금융 본문체 Light" w:hAnsi="KB금융 본문체 Light"/>
                          <w:b/>
                          <w:bCs/>
                          <w:color w:val="FFFFFF" w:themeColor="background1"/>
                          <w:sz w:val="10"/>
                          <w:szCs w:val="1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344725">
                        <w:rPr>
                          <w:rFonts w:ascii="KB금융 본문체 Light" w:eastAsia="KB금융 본문체 Light" w:hAnsi="KB금융 본문체 Light" w:hint="eastAsia"/>
                          <w:b/>
                          <w:bCs/>
                          <w:color w:val="FFFFFF" w:themeColor="background1"/>
                          <w:sz w:val="10"/>
                          <w:szCs w:val="1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98" behindDoc="0" locked="0" layoutInCell="1" allowOverlap="1" wp14:anchorId="1E8DF9E7" wp14:editId="47B8DCA6">
                <wp:simplePos x="0" y="0"/>
                <wp:positionH relativeFrom="column">
                  <wp:posOffset>5827360</wp:posOffset>
                </wp:positionH>
                <wp:positionV relativeFrom="paragraph">
                  <wp:posOffset>3129004</wp:posOffset>
                </wp:positionV>
                <wp:extent cx="396420" cy="189782"/>
                <wp:effectExtent l="0" t="0" r="22860" b="20320"/>
                <wp:wrapNone/>
                <wp:docPr id="1471698942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420" cy="1897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FB3B9D" id="직사각형 3" o:spid="_x0000_s1026" style="position:absolute;margin-left:458.85pt;margin-top:246.4pt;width:31.2pt;height:14.95pt;z-index:25179238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" filled="f" strokecolor="red" strokeweight="2pt"/>
            </w:pict>
          </mc:Fallback>
        </mc:AlternateContent>
      </w:r>
      <w:r w:rsidRPr="00705952">
        <w:rPr>
          <w:noProof/>
        </w:rPr>
        <w:drawing>
          <wp:inline distT="0" distB="0" distL="0" distR="0" wp14:anchorId="19F59BF5" wp14:editId="7E6CBCB3">
            <wp:extent cx="6332220" cy="3403600"/>
            <wp:effectExtent l="0" t="0" r="0" b="6350"/>
            <wp:docPr id="2004574472" name="그림 1" descr="텍스트, 스크린샷, 소프트웨어, 컴퓨터 아이콘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574472" name="그림 1" descr="텍스트, 스크린샷, 소프트웨어, 컴퓨터 아이콘이(가) 표시된 사진&#10;&#10;AI 생성 콘텐츠는 정확하지 않을 수 있습니다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1CA8" w14:textId="77777777" w:rsidR="00DA6ECB" w:rsidRDefault="00DA6ECB" w:rsidP="00DA6ECB">
      <w:pPr>
        <w:pStyle w:val="afe"/>
        <w:numPr>
          <w:ilvl w:val="0"/>
          <w:numId w:val="21"/>
        </w:numPr>
        <w:ind w:leftChars="0"/>
        <w:jc w:val="left"/>
      </w:pPr>
      <w:r>
        <w:rPr>
          <w:rFonts w:hint="eastAsia"/>
        </w:rPr>
        <w:t>Batch 작업 결과가 저장될 Database명을 입력합니다.</w:t>
      </w:r>
    </w:p>
    <w:p w14:paraId="6D2F0AEE" w14:textId="77777777" w:rsidR="00DA6ECB" w:rsidRDefault="00DA6ECB" w:rsidP="00DA6ECB">
      <w:pPr>
        <w:pStyle w:val="afe"/>
        <w:numPr>
          <w:ilvl w:val="0"/>
          <w:numId w:val="21"/>
        </w:numPr>
        <w:ind w:leftChars="0"/>
        <w:jc w:val="left"/>
      </w:pPr>
      <w:r>
        <w:rPr>
          <w:rFonts w:hint="eastAsia"/>
        </w:rPr>
        <w:t>Batch 작업이 실행될 주기를 입력/선택합니다.</w:t>
      </w:r>
    </w:p>
    <w:p w14:paraId="40C34B9D" w14:textId="77777777" w:rsidR="00DA6ECB" w:rsidRDefault="00DA6ECB" w:rsidP="00DA6ECB">
      <w:pPr>
        <w:jc w:val="left"/>
      </w:pPr>
    </w:p>
    <w:p w14:paraId="1F38A951" w14:textId="77777777" w:rsidR="00DA6ECB" w:rsidRDefault="00DA6ECB" w:rsidP="00DA6ECB">
      <w:pPr>
        <w:jc w:val="left"/>
      </w:pPr>
      <w:r>
        <w:rPr>
          <w:rFonts w:hint="eastAsia"/>
        </w:rPr>
        <w:t>- RESTful API</w:t>
      </w:r>
    </w:p>
    <w:p w14:paraId="5BC455C0" w14:textId="77777777" w:rsidR="00DA6ECB" w:rsidRDefault="00DA6ECB" w:rsidP="00DA6ECB">
      <w:pPr>
        <w:jc w:val="left"/>
      </w:pPr>
      <w:r w:rsidRPr="001C050B">
        <w:rPr>
          <w:noProof/>
          <w:sz w:val="10"/>
          <w:szCs w:val="10"/>
          <w:lang w:val="en-GB"/>
        </w:rPr>
        <w:lastRenderedPageBreak/>
        <mc:AlternateContent>
          <mc:Choice Requires="wps">
            <w:drawing>
              <wp:anchor distT="0" distB="0" distL="114300" distR="114300" simplePos="0" relativeHeight="251658303" behindDoc="0" locked="0" layoutInCell="1" allowOverlap="1" wp14:anchorId="2C900FCC" wp14:editId="2DBAC6D3">
                <wp:simplePos x="0" y="0"/>
                <wp:positionH relativeFrom="column">
                  <wp:posOffset>4592955</wp:posOffset>
                </wp:positionH>
                <wp:positionV relativeFrom="paragraph">
                  <wp:posOffset>2133696</wp:posOffset>
                </wp:positionV>
                <wp:extent cx="149860" cy="149860"/>
                <wp:effectExtent l="0" t="0" r="2540" b="2540"/>
                <wp:wrapNone/>
                <wp:docPr id="1526432031" name="타원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60" cy="149860"/>
                        </a:xfrm>
                        <a:prstGeom prst="ellipse">
                          <a:avLst/>
                        </a:prstGeom>
                        <a:solidFill>
                          <a:srgbClr val="EE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DD05D3" w14:textId="77777777" w:rsidR="00DA6ECB" w:rsidRPr="00344725" w:rsidRDefault="00DA6ECB" w:rsidP="00DA6ECB">
                            <w:pPr>
                              <w:jc w:val="center"/>
                              <w:rPr>
                                <w:rFonts w:ascii="KB금융 본문체 Light" w:eastAsia="KB금융 본문체 Light" w:hAnsi="KB금융 본문체 Light"/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KB금융 본문체 Light" w:eastAsia="KB금융 본문체 Light" w:hAnsi="KB금융 본문체 Light" w:hint="eastAsia"/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900FCC" id="_x0000_s1054" style="position:absolute;margin-left:361.65pt;margin-top:168pt;width:11.8pt;height:11.8pt;z-index:25165830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" fillcolor="#e00" stroked="f" strokeweight="2pt">
                <v:textbox inset="0,0,0,0">
                  <w:txbxContent>
                    <w:p w14:paraId="72DD05D3" w14:textId="77777777" w:rsidR="00DA6ECB" w:rsidRPr="00344725" w:rsidRDefault="00DA6ECB" w:rsidP="00DA6ECB">
                      <w:pPr>
                        <w:jc w:val="center"/>
                        <w:rPr>
                          <w:rFonts w:ascii="KB금융 본문체 Light" w:eastAsia="KB금융 본문체 Light" w:hAnsi="KB금융 본문체 Light"/>
                          <w:b/>
                          <w:bCs/>
                          <w:color w:val="FFFFFF" w:themeColor="background1"/>
                          <w:sz w:val="10"/>
                          <w:szCs w:val="1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KB금융 본문체 Light" w:eastAsia="KB금융 본문체 Light" w:hAnsi="KB금융 본문체 Light" w:hint="eastAsia"/>
                          <w:b/>
                          <w:bCs/>
                          <w:color w:val="FFFFFF" w:themeColor="background1"/>
                          <w:sz w:val="10"/>
                          <w:szCs w:val="1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1C050B">
        <w:rPr>
          <w:noProof/>
          <w:sz w:val="10"/>
          <w:szCs w:val="10"/>
          <w:lang w:val="en-GB"/>
        </w:rPr>
        <mc:AlternateContent>
          <mc:Choice Requires="wps">
            <w:drawing>
              <wp:anchor distT="0" distB="0" distL="114300" distR="114300" simplePos="0" relativeHeight="251658302" behindDoc="0" locked="0" layoutInCell="1" allowOverlap="1" wp14:anchorId="716A4B97" wp14:editId="15E2CFE0">
                <wp:simplePos x="0" y="0"/>
                <wp:positionH relativeFrom="column">
                  <wp:posOffset>4593542</wp:posOffset>
                </wp:positionH>
                <wp:positionV relativeFrom="paragraph">
                  <wp:posOffset>1470061</wp:posOffset>
                </wp:positionV>
                <wp:extent cx="149860" cy="149860"/>
                <wp:effectExtent l="0" t="0" r="2540" b="2540"/>
                <wp:wrapNone/>
                <wp:docPr id="1803782194" name="타원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60" cy="149860"/>
                        </a:xfrm>
                        <a:prstGeom prst="ellipse">
                          <a:avLst/>
                        </a:prstGeom>
                        <a:solidFill>
                          <a:srgbClr val="EE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355EA0" w14:textId="77777777" w:rsidR="00DA6ECB" w:rsidRPr="00344725" w:rsidRDefault="00DA6ECB" w:rsidP="00DA6ECB">
                            <w:pPr>
                              <w:jc w:val="center"/>
                              <w:rPr>
                                <w:rFonts w:ascii="KB금융 본문체 Light" w:eastAsia="KB금융 본문체 Light" w:hAnsi="KB금융 본문체 Light"/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344725">
                              <w:rPr>
                                <w:rFonts w:ascii="KB금융 본문체 Light" w:eastAsia="KB금융 본문체 Light" w:hAnsi="KB금융 본문체 Light" w:hint="eastAsia"/>
                                <w:b/>
                                <w:bCs/>
                                <w:color w:val="FFFFFF" w:themeColor="background1"/>
                                <w:sz w:val="10"/>
                                <w:szCs w:val="10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6A4B97" id="_x0000_s1055" style="position:absolute;margin-left:361.7pt;margin-top:115.75pt;width:11.8pt;height:11.8pt;z-index:25165830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" fillcolor="#e00" stroked="f" strokeweight="2pt">
                <v:textbox inset="0,0,0,0">
                  <w:txbxContent>
                    <w:p w14:paraId="24355EA0" w14:textId="77777777" w:rsidR="00DA6ECB" w:rsidRPr="00344725" w:rsidRDefault="00DA6ECB" w:rsidP="00DA6ECB">
                      <w:pPr>
                        <w:jc w:val="center"/>
                        <w:rPr>
                          <w:rFonts w:ascii="KB금융 본문체 Light" w:eastAsia="KB금융 본문체 Light" w:hAnsi="KB금융 본문체 Light"/>
                          <w:b/>
                          <w:bCs/>
                          <w:color w:val="FFFFFF" w:themeColor="background1"/>
                          <w:sz w:val="10"/>
                          <w:szCs w:val="1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344725">
                        <w:rPr>
                          <w:rFonts w:ascii="KB금융 본문체 Light" w:eastAsia="KB금융 본문체 Light" w:hAnsi="KB금융 본문체 Light" w:hint="eastAsia"/>
                          <w:b/>
                          <w:bCs/>
                          <w:color w:val="FFFFFF" w:themeColor="background1"/>
                          <w:sz w:val="10"/>
                          <w:szCs w:val="10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301" behindDoc="0" locked="0" layoutInCell="1" allowOverlap="1" wp14:anchorId="394D8D22" wp14:editId="6F2C1323">
                <wp:simplePos x="0" y="0"/>
                <wp:positionH relativeFrom="column">
                  <wp:posOffset>5835387</wp:posOffset>
                </wp:positionH>
                <wp:positionV relativeFrom="paragraph">
                  <wp:posOffset>3134444</wp:posOffset>
                </wp:positionV>
                <wp:extent cx="396420" cy="189782"/>
                <wp:effectExtent l="0" t="0" r="22860" b="20320"/>
                <wp:wrapNone/>
                <wp:docPr id="1153097532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420" cy="1897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A0255D" id="직사각형 3" o:spid="_x0000_s1026" style="position:absolute;margin-left:459.5pt;margin-top:246.8pt;width:31.2pt;height:14.95pt;z-index:2517954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" filled="f" strokecolor="red" strokeweight="2pt"/>
            </w:pict>
          </mc:Fallback>
        </mc:AlternateContent>
      </w:r>
      <w:r w:rsidRPr="00530252">
        <w:rPr>
          <w:noProof/>
        </w:rPr>
        <w:drawing>
          <wp:inline distT="0" distB="0" distL="0" distR="0" wp14:anchorId="08E711FD" wp14:editId="23A9DC85">
            <wp:extent cx="6332220" cy="3403600"/>
            <wp:effectExtent l="0" t="0" r="0" b="6350"/>
            <wp:docPr id="872778435" name="그림 1" descr="텍스트, 스크린샷, 소프트웨어, 컴퓨터 아이콘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778435" name="그림 1" descr="텍스트, 스크린샷, 소프트웨어, 컴퓨터 아이콘이(가) 표시된 사진&#10;&#10;AI 생성 콘텐츠는 정확하지 않을 수 있습니다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A91FA" w14:textId="77777777" w:rsidR="00DA6ECB" w:rsidRDefault="00DA6ECB" w:rsidP="00DA6ECB">
      <w:pPr>
        <w:pStyle w:val="afe"/>
        <w:numPr>
          <w:ilvl w:val="0"/>
          <w:numId w:val="22"/>
        </w:numPr>
        <w:ind w:leftChars="0"/>
        <w:jc w:val="left"/>
      </w:pPr>
      <w:r>
        <w:rPr>
          <w:rFonts w:hint="eastAsia"/>
        </w:rPr>
        <w:t>RESTful API에 사용될 Inference영역 리소스를 입력합니다.</w:t>
      </w:r>
    </w:p>
    <w:p w14:paraId="145ED487" w14:textId="77777777" w:rsidR="00DA6ECB" w:rsidRDefault="00DA6ECB" w:rsidP="00DA6ECB">
      <w:pPr>
        <w:pStyle w:val="afe"/>
        <w:numPr>
          <w:ilvl w:val="0"/>
          <w:numId w:val="22"/>
        </w:numPr>
        <w:ind w:leftChars="0"/>
        <w:jc w:val="left"/>
      </w:pPr>
      <w:r>
        <w:rPr>
          <w:rFonts w:hint="eastAsia"/>
        </w:rPr>
        <w:t>Inference영역에 할당된 리소스 중 잔여 리소스를 표시합니다.</w:t>
      </w:r>
    </w:p>
    <w:p w14:paraId="150BF512" w14:textId="77777777" w:rsidR="00DA6ECB" w:rsidRDefault="00DA6ECB" w:rsidP="00DA6ECB">
      <w:pPr>
        <w:jc w:val="left"/>
      </w:pPr>
    </w:p>
    <w:p w14:paraId="06C56598" w14:textId="77777777" w:rsidR="00DA6ECB" w:rsidRDefault="00DA6ECB" w:rsidP="00DA6ECB">
      <w:pPr>
        <w:pStyle w:val="afe"/>
        <w:numPr>
          <w:ilvl w:val="0"/>
          <w:numId w:val="10"/>
        </w:numPr>
        <w:ind w:leftChars="0"/>
        <w:jc w:val="left"/>
      </w:pPr>
      <w:r>
        <w:rPr>
          <w:rFonts w:hint="eastAsia"/>
        </w:rPr>
        <w:t>요청내역은 모델요청관리에서 진행상황을 확인할 수 있습니다.</w:t>
      </w:r>
    </w:p>
    <w:p w14:paraId="5DD73895" w14:textId="77777777" w:rsidR="00DA6ECB" w:rsidRPr="00DB585E" w:rsidRDefault="00DA6ECB" w:rsidP="00DA6ECB">
      <w:pPr>
        <w:pStyle w:val="afe"/>
        <w:ind w:leftChars="0" w:left="880"/>
        <w:jc w:val="left"/>
        <w:rPr>
          <w:u w:val="single"/>
        </w:rPr>
      </w:pPr>
      <w:r w:rsidRPr="00DB585E">
        <w:rPr>
          <w:rFonts w:hint="eastAsia"/>
          <w:u w:val="single"/>
        </w:rPr>
        <w:t>요청관리 &gt; 모델요청관리 &gt; 요청내역</w:t>
      </w:r>
    </w:p>
    <w:p w14:paraId="24A28718" w14:textId="77777777" w:rsidR="00DA6ECB" w:rsidRPr="004D6E18" w:rsidRDefault="00DA6ECB" w:rsidP="00DA6ECB"/>
    <w:p w14:paraId="219F7B81" w14:textId="3543692A" w:rsidR="00DA6ECB" w:rsidRDefault="00B10B81" w:rsidP="00B10B81">
      <w:pPr>
        <w:pStyle w:val="3"/>
        <w:numPr>
          <w:ilvl w:val="2"/>
          <w:numId w:val="13"/>
        </w:numPr>
        <w:jc w:val="left"/>
      </w:pPr>
      <w:bookmarkStart w:id="36" w:name="_Toc207190846"/>
      <w:proofErr w:type="spellStart"/>
      <w:r w:rsidRPr="00B10B81">
        <w:rPr>
          <w:rFonts w:hint="eastAsia"/>
        </w:rPr>
        <w:t>오브젝트</w:t>
      </w:r>
      <w:r w:rsidRPr="00B10B81">
        <w:t>스토리지</w:t>
      </w:r>
      <w:proofErr w:type="spellEnd"/>
      <w:r w:rsidRPr="00B10B81">
        <w:t xml:space="preserve"> 사용 가이드 (</w:t>
      </w:r>
      <w:proofErr w:type="spellStart"/>
      <w:r w:rsidRPr="00B10B81">
        <w:t>Jupyter</w:t>
      </w:r>
      <w:proofErr w:type="spellEnd"/>
      <w:r w:rsidRPr="00B10B81">
        <w:t xml:space="preserve"> Notebook 환경)</w:t>
      </w:r>
      <w:bookmarkEnd w:id="36"/>
    </w:p>
    <w:p w14:paraId="5A363866" w14:textId="5089E4CF" w:rsidR="00C40725" w:rsidRDefault="00C40725" w:rsidP="00C40725">
      <w:pPr>
        <w:pStyle w:val="4"/>
        <w:numPr>
          <w:ilvl w:val="3"/>
          <w:numId w:val="13"/>
        </w:numPr>
        <w:jc w:val="left"/>
        <w:rPr>
          <w:bCs/>
          <w:iCs/>
        </w:rPr>
      </w:pPr>
      <w:proofErr w:type="spellStart"/>
      <w:r>
        <w:rPr>
          <w:rFonts w:hint="eastAsia"/>
          <w:bCs/>
          <w:iCs/>
        </w:rPr>
        <w:t>오브젝트스토리지</w:t>
      </w:r>
      <w:proofErr w:type="spellEnd"/>
      <w:r>
        <w:rPr>
          <w:rFonts w:hint="eastAsia"/>
          <w:bCs/>
          <w:iCs/>
        </w:rPr>
        <w:t xml:space="preserve"> 연결</w:t>
      </w:r>
    </w:p>
    <w:p w14:paraId="2125F297" w14:textId="13BEA36E" w:rsidR="00C40725" w:rsidRDefault="005C6464" w:rsidP="00C40725">
      <w:pPr>
        <w:pStyle w:val="4"/>
        <w:numPr>
          <w:ilvl w:val="3"/>
          <w:numId w:val="13"/>
        </w:numPr>
        <w:jc w:val="left"/>
        <w:rPr>
          <w:bCs/>
          <w:iCs/>
        </w:rPr>
      </w:pPr>
      <w:proofErr w:type="spellStart"/>
      <w:r>
        <w:rPr>
          <w:rFonts w:hint="eastAsia"/>
          <w:bCs/>
          <w:iCs/>
        </w:rPr>
        <w:t>오브젝트스토리지</w:t>
      </w:r>
      <w:proofErr w:type="spellEnd"/>
      <w:r>
        <w:rPr>
          <w:rFonts w:hint="eastAsia"/>
          <w:bCs/>
          <w:iCs/>
        </w:rPr>
        <w:t xml:space="preserve"> 기본 기능 활용</w:t>
      </w:r>
    </w:p>
    <w:p w14:paraId="260724BD" w14:textId="29784F36" w:rsidR="005C6464" w:rsidRDefault="005C6464" w:rsidP="005C6464">
      <w:pPr>
        <w:rPr>
          <w:lang w:val="en-GB"/>
        </w:rPr>
      </w:pPr>
      <w:r>
        <w:rPr>
          <w:rFonts w:hint="eastAsia"/>
          <w:lang w:val="en-GB"/>
        </w:rPr>
        <w:t>조회</w:t>
      </w:r>
    </w:p>
    <w:p w14:paraId="5E5D7B4B" w14:textId="1644D437" w:rsidR="005C6464" w:rsidRDefault="005C6464" w:rsidP="005C6464">
      <w:pPr>
        <w:rPr>
          <w:lang w:val="en-GB"/>
        </w:rPr>
      </w:pPr>
      <w:r>
        <w:rPr>
          <w:rFonts w:hint="eastAsia"/>
          <w:lang w:val="en-GB"/>
        </w:rPr>
        <w:t>업로드</w:t>
      </w:r>
    </w:p>
    <w:p w14:paraId="06E3119C" w14:textId="3B23FFC4" w:rsidR="005C6464" w:rsidRDefault="005C6464" w:rsidP="005C6464">
      <w:pPr>
        <w:rPr>
          <w:lang w:val="en-GB"/>
        </w:rPr>
      </w:pPr>
      <w:r>
        <w:rPr>
          <w:rFonts w:hint="eastAsia"/>
          <w:lang w:val="en-GB"/>
        </w:rPr>
        <w:t>다운로드</w:t>
      </w:r>
    </w:p>
    <w:p w14:paraId="01A0A0D4" w14:textId="6BA18FB5" w:rsidR="005C6464" w:rsidRPr="005C6464" w:rsidRDefault="005C6464" w:rsidP="005C6464">
      <w:pPr>
        <w:rPr>
          <w:lang w:val="en-GB"/>
        </w:rPr>
      </w:pPr>
      <w:r>
        <w:rPr>
          <w:rFonts w:hint="eastAsia"/>
          <w:lang w:val="en-GB"/>
        </w:rPr>
        <w:t>삭제</w:t>
      </w:r>
    </w:p>
    <w:p w14:paraId="2337723A" w14:textId="77777777" w:rsidR="00C40725" w:rsidRPr="00C40725" w:rsidRDefault="00C40725" w:rsidP="00C40725">
      <w:pPr>
        <w:rPr>
          <w:lang w:val="en-GB"/>
        </w:rPr>
      </w:pPr>
    </w:p>
    <w:p w14:paraId="41B4DA8D" w14:textId="77777777" w:rsidR="00C40725" w:rsidRPr="00C40725" w:rsidRDefault="00C40725" w:rsidP="00C40725">
      <w:pPr>
        <w:rPr>
          <w:lang w:val="en-GB"/>
        </w:rPr>
      </w:pPr>
    </w:p>
    <w:p w14:paraId="6D10844B" w14:textId="77777777" w:rsidR="00CE6633" w:rsidRDefault="00CE6633" w:rsidP="00CE6633">
      <w:pPr>
        <w:pStyle w:val="11"/>
        <w:numPr>
          <w:ilvl w:val="0"/>
          <w:numId w:val="13"/>
        </w:numPr>
        <w:jc w:val="left"/>
      </w:pPr>
      <w:bookmarkStart w:id="37" w:name="_Toc207190817"/>
      <w:r>
        <w:rPr>
          <w:rFonts w:hint="eastAsia"/>
        </w:rPr>
        <w:t>에러케이스 및 조치 방법</w:t>
      </w:r>
      <w:bookmarkEnd w:id="37"/>
    </w:p>
    <w:p w14:paraId="2DB028AF" w14:textId="77777777" w:rsidR="00CE6633" w:rsidRPr="00E74E0B" w:rsidRDefault="00CE6633" w:rsidP="00CE6633">
      <w:pPr>
        <w:pStyle w:val="20"/>
        <w:numPr>
          <w:ilvl w:val="1"/>
          <w:numId w:val="13"/>
        </w:numPr>
        <w:jc w:val="left"/>
      </w:pPr>
      <w:bookmarkStart w:id="38" w:name="_Toc207190818"/>
      <w:r>
        <w:rPr>
          <w:rFonts w:hint="eastAsia"/>
        </w:rPr>
        <w:t>에러케이스1</w:t>
      </w:r>
      <w:bookmarkEnd w:id="38"/>
    </w:p>
    <w:p w14:paraId="1ACFC77F" w14:textId="77777777" w:rsidR="00CE6633" w:rsidRDefault="00CE6633">
      <w:pPr>
        <w:overflowPunct/>
        <w:autoSpaceDE/>
        <w:autoSpaceDN/>
        <w:adjustRightInd/>
        <w:jc w:val="left"/>
        <w:textAlignment w:val="auto"/>
        <w:rPr>
          <w:rFonts w:ascii="Times New Roman" w:eastAsia="바탕체" w:hAnsi="Times New Roman"/>
          <w:sz w:val="20"/>
        </w:rPr>
      </w:pPr>
    </w:p>
    <w:sectPr w:rsidR="00CE6633" w:rsidSect="002E2FB2">
      <w:footerReference w:type="default" r:id="rId60"/>
      <w:pgSz w:w="12240" w:h="15840" w:code="1"/>
      <w:pgMar w:top="1134" w:right="1134" w:bottom="992" w:left="1134" w:header="709" w:footer="34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0C86553" w14:textId="77777777" w:rsidR="000B3E24" w:rsidRDefault="000B3E24">
      <w:r>
        <w:separator/>
      </w:r>
    </w:p>
    <w:p w14:paraId="72E3D2D4" w14:textId="77777777" w:rsidR="000B3E24" w:rsidRDefault="000B3E24"/>
    <w:p w14:paraId="291BF944" w14:textId="77777777" w:rsidR="000B3E24" w:rsidRDefault="000B3E24" w:rsidP="00FD13CC"/>
    <w:p w14:paraId="31366F0F" w14:textId="77777777" w:rsidR="000B3E24" w:rsidRDefault="000B3E24"/>
  </w:endnote>
  <w:endnote w:type="continuationSeparator" w:id="0">
    <w:p w14:paraId="50FA5010" w14:textId="77777777" w:rsidR="000B3E24" w:rsidRDefault="000B3E24">
      <w:r>
        <w:continuationSeparator/>
      </w:r>
    </w:p>
    <w:p w14:paraId="2DDE64B5" w14:textId="77777777" w:rsidR="000B3E24" w:rsidRDefault="000B3E24"/>
    <w:p w14:paraId="47CA4700" w14:textId="77777777" w:rsidR="000B3E24" w:rsidRDefault="000B3E24" w:rsidP="00FD13CC"/>
    <w:p w14:paraId="36129D46" w14:textId="77777777" w:rsidR="000B3E24" w:rsidRDefault="000B3E24"/>
  </w:endnote>
  <w:endnote w:type="continuationNotice" w:id="1">
    <w:p w14:paraId="3BCBEDBA" w14:textId="77777777" w:rsidR="000B3E24" w:rsidRDefault="000B3E2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Palatino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Tms Rmn">
    <w:panose1 w:val="02020603040505020304"/>
    <w:charset w:val="00"/>
    <w:family w:val="roman"/>
    <w:pitch w:val="variable"/>
    <w:sig w:usb0="00000003" w:usb1="00000000" w:usb2="00000000" w:usb3="00000000" w:csb0="00000001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G Omeg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휴먼명조">
    <w:charset w:val="81"/>
    <w:family w:val="auto"/>
    <w:pitch w:val="variable"/>
    <w:sig w:usb0="800002A7" w:usb1="19D77CFB" w:usb2="00000010" w:usb3="00000000" w:csb0="00080000" w:csb1="00000000"/>
  </w:font>
  <w:font w:name="KB금융 본문체 Light">
    <w:panose1 w:val="020B0303000000000000"/>
    <w:charset w:val="81"/>
    <w:family w:val="modern"/>
    <w:pitch w:val="variable"/>
    <w:sig w:usb0="800002A7" w:usb1="29D7FCFB" w:usb2="00000010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378C63" w14:textId="77777777" w:rsidR="006F455B" w:rsidRDefault="006F455B">
    <w:pPr>
      <w:pStyle w:val="a8"/>
      <w:framePr w:wrap="around" w:vAnchor="text" w:hAnchor="margin" w:xAlign="center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>
      <w:rPr>
        <w:rStyle w:val="a9"/>
        <w:noProof/>
      </w:rPr>
      <w:t>xxvii</w:t>
    </w:r>
    <w:r>
      <w:rPr>
        <w:rStyle w:val="a9"/>
      </w:rPr>
      <w:fldChar w:fldCharType="end"/>
    </w:r>
  </w:p>
  <w:p w14:paraId="4311A3EE" w14:textId="77777777" w:rsidR="006F455B" w:rsidRDefault="006F455B">
    <w:pPr>
      <w:pStyle w:val="a8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159868" w14:textId="77777777" w:rsidR="006F455B" w:rsidRDefault="006F455B" w:rsidP="00AE56F3">
    <w:pPr>
      <w:tabs>
        <w:tab w:val="right" w:pos="9180"/>
      </w:tabs>
      <w:ind w:right="-7"/>
      <w:rPr>
        <w:rFonts w:ascii="Times New Roman" w:hAnsi="Times New Roman"/>
      </w:rPr>
    </w:pPr>
  </w:p>
  <w:tbl>
    <w:tblPr>
      <w:tblW w:w="10207" w:type="dxa"/>
      <w:tblInd w:w="-43" w:type="dxa"/>
      <w:tblBorders>
        <w:top w:val="single" w:sz="8" w:space="0" w:color="548DD4"/>
      </w:tblBorders>
      <w:tblCellMar>
        <w:left w:w="99" w:type="dxa"/>
        <w:right w:w="99" w:type="dxa"/>
      </w:tblCellMar>
      <w:tblLook w:val="0000" w:firstRow="0" w:lastRow="0" w:firstColumn="0" w:lastColumn="0" w:noHBand="0" w:noVBand="0"/>
    </w:tblPr>
    <w:tblGrid>
      <w:gridCol w:w="4603"/>
      <w:gridCol w:w="775"/>
      <w:gridCol w:w="3006"/>
      <w:gridCol w:w="1823"/>
    </w:tblGrid>
    <w:tr w:rsidR="006F455B" w14:paraId="19DB18B1" w14:textId="77777777" w:rsidTr="002E2FB2">
      <w:trPr>
        <w:trHeight w:val="34"/>
      </w:trPr>
      <w:tc>
        <w:tcPr>
          <w:tcW w:w="4603" w:type="dxa"/>
          <w:tcMar>
            <w:top w:w="113" w:type="dxa"/>
          </w:tcMar>
        </w:tcPr>
        <w:p w14:paraId="6384C7EA" w14:textId="1532FE20" w:rsidR="006F455B" w:rsidRPr="008218BD" w:rsidRDefault="006F455B" w:rsidP="00BE5F5B">
          <w:pPr>
            <w:tabs>
              <w:tab w:val="right" w:pos="9180"/>
            </w:tabs>
            <w:ind w:right="-7"/>
            <w:rPr>
              <w:rFonts w:ascii="Times New Roman" w:hAnsi="Times New Roman"/>
            </w:rPr>
          </w:pPr>
        </w:p>
      </w:tc>
      <w:tc>
        <w:tcPr>
          <w:tcW w:w="775" w:type="dxa"/>
          <w:tcMar>
            <w:top w:w="113" w:type="dxa"/>
          </w:tcMar>
        </w:tcPr>
        <w:p w14:paraId="77F638D7" w14:textId="77777777" w:rsidR="006F455B" w:rsidRPr="005C73D5" w:rsidRDefault="006F455B" w:rsidP="00BE5F5B">
          <w:pPr>
            <w:tabs>
              <w:tab w:val="right" w:pos="9180"/>
            </w:tabs>
            <w:ind w:right="-7"/>
            <w:jc w:val="center"/>
            <w:rPr>
              <w:rFonts w:ascii="Times New Roman" w:hAnsi="Times New Roman"/>
              <w:sz w:val="18"/>
              <w:szCs w:val="18"/>
            </w:rPr>
          </w:pPr>
          <w:r w:rsidRPr="005C73D5">
            <w:rPr>
              <w:rFonts w:ascii="Times New Roman" w:hAnsi="Times New Roman"/>
              <w:sz w:val="18"/>
              <w:szCs w:val="18"/>
            </w:rPr>
            <w:fldChar w:fldCharType="begin"/>
          </w:r>
          <w:r w:rsidRPr="005C73D5">
            <w:rPr>
              <w:rFonts w:ascii="Times New Roman" w:hAnsi="Times New Roman"/>
              <w:sz w:val="18"/>
              <w:szCs w:val="18"/>
            </w:rPr>
            <w:instrText xml:space="preserve"> PAGE   \* MERGEFORMAT </w:instrText>
          </w:r>
          <w:r w:rsidRPr="005C73D5">
            <w:rPr>
              <w:rFonts w:ascii="Times New Roman" w:hAnsi="Times New Roman"/>
              <w:sz w:val="18"/>
              <w:szCs w:val="18"/>
            </w:rPr>
            <w:fldChar w:fldCharType="separate"/>
          </w:r>
          <w:r w:rsidR="00D34EC7" w:rsidRPr="00D34EC7">
            <w:rPr>
              <w:rFonts w:ascii="Times New Roman" w:hAnsi="Times New Roman"/>
              <w:noProof/>
              <w:sz w:val="18"/>
              <w:szCs w:val="18"/>
              <w:lang w:val="ko-KR"/>
            </w:rPr>
            <w:t>vi</w:t>
          </w:r>
          <w:r w:rsidRPr="005C73D5">
            <w:rPr>
              <w:rFonts w:ascii="Times New Roman" w:hAnsi="Times New Roman"/>
              <w:sz w:val="18"/>
              <w:szCs w:val="18"/>
            </w:rPr>
            <w:fldChar w:fldCharType="end"/>
          </w:r>
        </w:p>
      </w:tc>
      <w:tc>
        <w:tcPr>
          <w:tcW w:w="3006" w:type="dxa"/>
          <w:vAlign w:val="center"/>
        </w:tcPr>
        <w:p w14:paraId="3BEF9255" w14:textId="77777777" w:rsidR="006F455B" w:rsidRDefault="006F455B" w:rsidP="00BE5F5B">
          <w:pPr>
            <w:tabs>
              <w:tab w:val="right" w:pos="9180"/>
            </w:tabs>
            <w:ind w:right="-7"/>
          </w:pPr>
        </w:p>
      </w:tc>
      <w:tc>
        <w:tcPr>
          <w:tcW w:w="1823" w:type="dxa"/>
        </w:tcPr>
        <w:p w14:paraId="70CD9507" w14:textId="1C3FC53C" w:rsidR="006F455B" w:rsidRPr="0055607C" w:rsidRDefault="006F455B" w:rsidP="000379F7">
          <w:pPr>
            <w:pStyle w:val="aff0"/>
          </w:pPr>
        </w:p>
      </w:tc>
    </w:tr>
  </w:tbl>
  <w:p w14:paraId="054F0E8E" w14:textId="77777777" w:rsidR="006F455B" w:rsidRPr="00AE56F3" w:rsidRDefault="006F455B" w:rsidP="00AE56F3">
    <w:pPr>
      <w:tabs>
        <w:tab w:val="right" w:pos="9180"/>
      </w:tabs>
      <w:ind w:right="-7"/>
      <w:rPr>
        <w:rFonts w:ascii="Times New Roman" w:hAnsi="Times New Roman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2" behindDoc="0" locked="0" layoutInCell="1" allowOverlap="1" wp14:anchorId="7471CADA" wp14:editId="4C8013EA">
              <wp:simplePos x="0" y="0"/>
              <wp:positionH relativeFrom="column">
                <wp:posOffset>669290</wp:posOffset>
              </wp:positionH>
              <wp:positionV relativeFrom="paragraph">
                <wp:posOffset>9478645</wp:posOffset>
              </wp:positionV>
              <wp:extent cx="2209800" cy="185420"/>
              <wp:effectExtent l="0" t="0" r="0" b="5080"/>
              <wp:wrapNone/>
              <wp:docPr id="4" name="그룹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209800" cy="185420"/>
                        <a:chOff x="0" y="0"/>
                        <a:chExt cx="2547429" cy="239774"/>
                      </a:xfrm>
                    </wpg:grpSpPr>
                    <wps:wsp>
                      <wps:cNvPr id="5" name="직선 연결선 12"/>
                      <wps:cNvCnPr/>
                      <wps:spPr>
                        <a:xfrm>
                          <a:off x="960003" y="53710"/>
                          <a:ext cx="0" cy="14400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ysClr val="window" lastClr="FFFFFF">
                              <a:lumMod val="75000"/>
                            </a:sysClr>
                          </a:solidFill>
                          <a:prstDash val="solid"/>
                          <a:tailEnd type="none"/>
                        </a:ln>
                        <a:effectLst/>
                      </wps:spPr>
                      <wps:bodyPr/>
                    </wps:wsp>
                    <pic:pic xmlns:pic="http://schemas.openxmlformats.org/drawingml/2006/picture">
                      <pic:nvPicPr>
                        <pic:cNvPr id="6" name="Picture 2" descr="C:\Users\woori\Desktop\차세대 PMO\행정관련\한글 CI.bmp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71507" cy="238841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14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 cstate="print">
                          <a:clrChange>
                            <a:clrFrom>
                              <a:srgbClr val="FDFDFD"/>
                            </a:clrFrom>
                            <a:clrTo>
                              <a:srgbClr val="FDFDFD">
                                <a:alpha val="0"/>
                              </a:srgbClr>
                            </a:clrTo>
                          </a:clrChange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988934" y="17743"/>
                          <a:ext cx="1558495" cy="22203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arto="http://schemas.microsoft.com/office/word/2006/arto">
          <w:pict>
            <v:group w14:anchorId="685699AD" id="그룹 1" o:spid="_x0000_s1026" style="position:absolute;margin-left:52.7pt;margin-top:746.35pt;width:174pt;height:14.6pt;z-index:251657728;mso-width-relative:margin;mso-height-relative:margin" coordsize="25474,23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">
              <v:line id="직선 연결선 12" o:spid="_x0000_s1027" style="position:absolute;visibility:visible;mso-wrap-style:square" from="9600,537" to="9600,19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" strokecolor="#bfbfbf"/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" o:spid="_x0000_s1028" type="#_x0000_t75" style="position:absolute;width:8715;height:2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">
                <v:imagedata r:id="rId3" o:title="한글 CI"/>
              </v:shape>
              <v:shape id="Picture 15" o:spid="_x0000_s1029" type="#_x0000_t75" style="position:absolute;left:9889;top:177;width:15585;height:2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">
                <v:imagedata r:id="rId4" o:title="" chromakey="#fdfdfd"/>
              </v:shape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F39958" w14:textId="77777777" w:rsidR="006F455B" w:rsidRDefault="006F455B" w:rsidP="00660041">
    <w:pPr>
      <w:jc w:val="right"/>
      <w:rPr>
        <w:i/>
      </w:rPr>
    </w:pPr>
    <w:bookmarkStart w:id="0" w:name="OLE_LINK1"/>
    <w:bookmarkStart w:id="1" w:name="OLE_LINK3"/>
  </w:p>
  <w:bookmarkEnd w:id="0"/>
  <w:bookmarkEnd w:id="1"/>
  <w:p w14:paraId="764E8208" w14:textId="77777777" w:rsidR="006F455B" w:rsidRDefault="006F455B" w:rsidP="00660041">
    <w:pPr>
      <w:tabs>
        <w:tab w:val="left" w:pos="6711"/>
      </w:tabs>
      <w:rPr>
        <w:i/>
      </w:rPr>
    </w:pPr>
    <w:r>
      <w:rPr>
        <w:i/>
      </w:rPr>
      <w:tab/>
    </w:r>
  </w:p>
  <w:p w14:paraId="3CDF6E88" w14:textId="07169B0C" w:rsidR="006F455B" w:rsidRPr="000379F7" w:rsidRDefault="006F455B" w:rsidP="00063699">
    <w:pPr>
      <w:tabs>
        <w:tab w:val="left" w:pos="6711"/>
      </w:tabs>
      <w:spacing w:line="216" w:lineRule="auto"/>
      <w:jc w:val="right"/>
      <w:rPr>
        <w:b/>
        <w:sz w:val="40"/>
        <w:szCs w:val="40"/>
      </w:rPr>
    </w:pPr>
    <w:r w:rsidRPr="000379F7">
      <w:rPr>
        <w:b/>
        <w:sz w:val="40"/>
        <w:szCs w:val="40"/>
      </w:rPr>
      <w:t xml:space="preserve">Version </w:t>
    </w:r>
    <w:r w:rsidR="006970ED">
      <w:rPr>
        <w:rFonts w:hint="eastAsia"/>
        <w:b/>
        <w:sz w:val="40"/>
        <w:szCs w:val="40"/>
      </w:rPr>
      <w:t>1</w:t>
    </w:r>
    <w:r w:rsidRPr="000379F7">
      <w:rPr>
        <w:rFonts w:hint="eastAsia"/>
        <w:b/>
        <w:sz w:val="40"/>
        <w:szCs w:val="40"/>
      </w:rPr>
      <w:t>.</w:t>
    </w:r>
    <w:r w:rsidR="00280926">
      <w:rPr>
        <w:rFonts w:hint="eastAsia"/>
        <w:b/>
        <w:sz w:val="40"/>
        <w:szCs w:val="40"/>
      </w:rPr>
      <w:t>1</w:t>
    </w:r>
  </w:p>
  <w:p w14:paraId="62A03A89" w14:textId="5CDDC3A7" w:rsidR="006F455B" w:rsidRPr="000379F7" w:rsidRDefault="006F455B" w:rsidP="00063699">
    <w:pPr>
      <w:tabs>
        <w:tab w:val="left" w:pos="6711"/>
      </w:tabs>
      <w:spacing w:line="216" w:lineRule="auto"/>
      <w:jc w:val="right"/>
      <w:rPr>
        <w:b/>
        <w:sz w:val="40"/>
        <w:szCs w:val="40"/>
      </w:rPr>
    </w:pPr>
    <w:r w:rsidRPr="000379F7">
      <w:rPr>
        <w:rFonts w:hint="eastAsia"/>
        <w:b/>
        <w:sz w:val="40"/>
        <w:szCs w:val="40"/>
      </w:rPr>
      <w:t>20</w:t>
    </w:r>
    <w:r>
      <w:rPr>
        <w:b/>
        <w:sz w:val="40"/>
        <w:szCs w:val="40"/>
      </w:rPr>
      <w:t>2</w:t>
    </w:r>
    <w:r w:rsidR="00A47CB3">
      <w:rPr>
        <w:rFonts w:hint="eastAsia"/>
        <w:b/>
        <w:sz w:val="40"/>
        <w:szCs w:val="40"/>
      </w:rPr>
      <w:t>5</w:t>
    </w:r>
    <w:r w:rsidRPr="000379F7">
      <w:rPr>
        <w:rFonts w:hint="eastAsia"/>
        <w:b/>
        <w:sz w:val="40"/>
        <w:szCs w:val="40"/>
      </w:rPr>
      <w:t>-</w:t>
    </w:r>
    <w:r w:rsidR="00A47CB3">
      <w:rPr>
        <w:rFonts w:hint="eastAsia"/>
        <w:b/>
        <w:sz w:val="40"/>
        <w:szCs w:val="40"/>
      </w:rPr>
      <w:t>0</w:t>
    </w:r>
    <w:r w:rsidR="006970ED">
      <w:rPr>
        <w:rFonts w:hint="eastAsia"/>
        <w:b/>
        <w:sz w:val="40"/>
        <w:szCs w:val="40"/>
      </w:rPr>
      <w:t>8</w:t>
    </w:r>
    <w:r w:rsidRPr="000379F7">
      <w:rPr>
        <w:rFonts w:hint="eastAsia"/>
        <w:b/>
        <w:sz w:val="40"/>
        <w:szCs w:val="40"/>
      </w:rPr>
      <w:t>-</w:t>
    </w:r>
    <w:r w:rsidR="006970ED">
      <w:rPr>
        <w:rFonts w:hint="eastAsia"/>
        <w:b/>
        <w:sz w:val="40"/>
        <w:szCs w:val="40"/>
      </w:rPr>
      <w:t>26</w:t>
    </w:r>
  </w:p>
  <w:p w14:paraId="37F27F86" w14:textId="77777777" w:rsidR="006F455B" w:rsidRPr="00063699" w:rsidRDefault="006F455B" w:rsidP="00063699">
    <w:pPr>
      <w:tabs>
        <w:tab w:val="left" w:pos="6711"/>
      </w:tabs>
      <w:spacing w:line="216" w:lineRule="auto"/>
      <w:jc w:val="right"/>
      <w:rPr>
        <w:b/>
        <w:color w:val="0000CC"/>
        <w:sz w:val="20"/>
      </w:rPr>
    </w:pPr>
  </w:p>
  <w:p w14:paraId="6D1304C7" w14:textId="77777777" w:rsidR="006F455B" w:rsidRDefault="006F455B" w:rsidP="00C1624C">
    <w:pPr>
      <w:tabs>
        <w:tab w:val="left" w:pos="6711"/>
      </w:tabs>
      <w:jc w:val="right"/>
      <w:rPr>
        <w:i/>
      </w:rPr>
    </w:pPr>
    <w:r>
      <w:rPr>
        <w:noProof/>
      </w:rPr>
      <w:drawing>
        <wp:anchor distT="0" distB="0" distL="114300" distR="114300" simplePos="0" relativeHeight="251658243" behindDoc="0" locked="0" layoutInCell="1" allowOverlap="1" wp14:anchorId="2DB34404" wp14:editId="51451A7B">
          <wp:simplePos x="0" y="0"/>
          <wp:positionH relativeFrom="column">
            <wp:posOffset>2580640</wp:posOffset>
          </wp:positionH>
          <wp:positionV relativeFrom="paragraph">
            <wp:posOffset>8669020</wp:posOffset>
          </wp:positionV>
          <wp:extent cx="2811145" cy="396240"/>
          <wp:effectExtent l="0" t="0" r="8255" b="3810"/>
          <wp:wrapNone/>
          <wp:docPr id="1965283575" name="그림 196528357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811145" cy="39624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8244" behindDoc="0" locked="0" layoutInCell="1" allowOverlap="1" wp14:anchorId="6315B008" wp14:editId="520F0A75">
          <wp:simplePos x="0" y="0"/>
          <wp:positionH relativeFrom="column">
            <wp:posOffset>2580640</wp:posOffset>
          </wp:positionH>
          <wp:positionV relativeFrom="paragraph">
            <wp:posOffset>8669020</wp:posOffset>
          </wp:positionV>
          <wp:extent cx="2811145" cy="396240"/>
          <wp:effectExtent l="0" t="0" r="8255" b="3810"/>
          <wp:wrapNone/>
          <wp:docPr id="1394971509" name="그림 1394971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811145" cy="39624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6F8FCBD4" w14:textId="51BD0FBE" w:rsidR="006F455B" w:rsidRDefault="006F455B" w:rsidP="003B627E">
    <w:pPr>
      <w:spacing w:before="1600" w:after="3600"/>
      <w:ind w:right="400"/>
    </w:pPr>
    <w:r>
      <w:rPr>
        <w:rFonts w:hint="eastAsia"/>
      </w:rPr>
      <w:t xml:space="preserve">                                         </w:t>
    </w:r>
    <w:r>
      <w:rPr>
        <w:rFonts w:ascii="Times New Roman" w:hAnsi="Times New Roman"/>
        <w:b/>
        <w:noProof/>
        <w:sz w:val="68"/>
        <w:szCs w:val="68"/>
      </w:rPr>
      <mc:AlternateContent>
        <mc:Choice Requires="wps">
          <w:drawing>
            <wp:anchor distT="0" distB="0" distL="114300" distR="114300" simplePos="0" relativeHeight="251658245" behindDoc="0" locked="0" layoutInCell="1" allowOverlap="1" wp14:anchorId="46E7B870" wp14:editId="5D11D020">
              <wp:simplePos x="0" y="0"/>
              <wp:positionH relativeFrom="column">
                <wp:posOffset>1570990</wp:posOffset>
              </wp:positionH>
              <wp:positionV relativeFrom="paragraph">
                <wp:posOffset>314325</wp:posOffset>
              </wp:positionV>
              <wp:extent cx="2890520" cy="530860"/>
              <wp:effectExtent l="3175" t="0" r="1905" b="3810"/>
              <wp:wrapNone/>
              <wp:docPr id="1" name="Rectangle 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890520" cy="53086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B2DDF8A" w14:textId="048086B9" w:rsidR="006F455B" w:rsidRPr="00CB0792" w:rsidRDefault="006F455B" w:rsidP="00D20876">
                          <w:pPr>
                            <w:jc w:val="center"/>
                            <w:rPr>
                              <w:sz w:val="40"/>
                              <w:szCs w:val="40"/>
                            </w:rPr>
                          </w:pPr>
                        </w:p>
                      </w:txbxContent>
                    </wps:txbx>
                    <wps:bodyPr rot="0" vert="horz" wrap="non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6E7B870" id="Rectangle 55" o:spid="_x0000_s1056" style="position:absolute;left:0;text-align:left;margin-left:123.7pt;margin-top:24.75pt;width:227.6pt;height:41.8pt;z-index:251658245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" stroked="f">
              <v:textbox style="mso-fit-shape-to-text:t">
                <w:txbxContent>
                  <w:p w14:paraId="5B2DDF8A" w14:textId="048086B9" w:rsidR="006F455B" w:rsidRPr="00CB0792" w:rsidRDefault="006F455B" w:rsidP="00D20876">
                    <w:pPr>
                      <w:jc w:val="center"/>
                      <w:rPr>
                        <w:sz w:val="40"/>
                        <w:szCs w:val="40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w:drawing>
        <wp:anchor distT="0" distB="0" distL="114300" distR="114300" simplePos="0" relativeHeight="251658241" behindDoc="0" locked="0" layoutInCell="1" allowOverlap="1" wp14:anchorId="60C6E994" wp14:editId="49FBAD0E">
          <wp:simplePos x="0" y="0"/>
          <wp:positionH relativeFrom="column">
            <wp:posOffset>2580640</wp:posOffset>
          </wp:positionH>
          <wp:positionV relativeFrom="paragraph">
            <wp:posOffset>8669020</wp:posOffset>
          </wp:positionV>
          <wp:extent cx="2811145" cy="396240"/>
          <wp:effectExtent l="0" t="0" r="8255" b="3810"/>
          <wp:wrapNone/>
          <wp:docPr id="811675603" name="그림 81167560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811145" cy="39624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8240" behindDoc="0" locked="0" layoutInCell="1" allowOverlap="1" wp14:anchorId="572AC734" wp14:editId="1F28FCEB">
          <wp:simplePos x="0" y="0"/>
          <wp:positionH relativeFrom="column">
            <wp:posOffset>2580640</wp:posOffset>
          </wp:positionH>
          <wp:positionV relativeFrom="paragraph">
            <wp:posOffset>8669020</wp:posOffset>
          </wp:positionV>
          <wp:extent cx="2811145" cy="396240"/>
          <wp:effectExtent l="0" t="0" r="8255" b="3810"/>
          <wp:wrapNone/>
          <wp:docPr id="62559299" name="그림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그림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811145" cy="39624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10490" w:type="dxa"/>
      <w:tblInd w:w="-185" w:type="dxa"/>
      <w:tblBorders>
        <w:top w:val="single" w:sz="8" w:space="0" w:color="548DD4"/>
      </w:tblBorders>
      <w:tblCellMar>
        <w:left w:w="99" w:type="dxa"/>
        <w:right w:w="99" w:type="dxa"/>
      </w:tblCellMar>
      <w:tblLook w:val="0000" w:firstRow="0" w:lastRow="0" w:firstColumn="0" w:lastColumn="0" w:noHBand="0" w:noVBand="0"/>
    </w:tblPr>
    <w:tblGrid>
      <w:gridCol w:w="4603"/>
      <w:gridCol w:w="775"/>
      <w:gridCol w:w="3006"/>
      <w:gridCol w:w="2106"/>
    </w:tblGrid>
    <w:tr w:rsidR="006F455B" w14:paraId="05C80FCD" w14:textId="77777777" w:rsidTr="002E2FB2">
      <w:trPr>
        <w:trHeight w:val="34"/>
      </w:trPr>
      <w:tc>
        <w:tcPr>
          <w:tcW w:w="4603" w:type="dxa"/>
          <w:tcMar>
            <w:top w:w="113" w:type="dxa"/>
          </w:tcMar>
        </w:tcPr>
        <w:p w14:paraId="55538A67" w14:textId="64050F8B" w:rsidR="006F455B" w:rsidRPr="005C73D5" w:rsidRDefault="006F455B" w:rsidP="0015428D">
          <w:pPr>
            <w:tabs>
              <w:tab w:val="right" w:pos="9180"/>
            </w:tabs>
            <w:ind w:right="-7"/>
            <w:rPr>
              <w:sz w:val="18"/>
              <w:szCs w:val="18"/>
            </w:rPr>
          </w:pPr>
        </w:p>
      </w:tc>
      <w:tc>
        <w:tcPr>
          <w:tcW w:w="775" w:type="dxa"/>
          <w:tcMar>
            <w:top w:w="113" w:type="dxa"/>
          </w:tcMar>
        </w:tcPr>
        <w:p w14:paraId="00F17740" w14:textId="77777777" w:rsidR="006F455B" w:rsidRPr="005C73D5" w:rsidRDefault="006F455B" w:rsidP="00A0632A">
          <w:pPr>
            <w:tabs>
              <w:tab w:val="right" w:pos="9180"/>
            </w:tabs>
            <w:ind w:right="-7"/>
            <w:jc w:val="center"/>
            <w:rPr>
              <w:sz w:val="18"/>
              <w:szCs w:val="18"/>
            </w:rPr>
          </w:pPr>
          <w:r w:rsidRPr="005C73D5">
            <w:rPr>
              <w:sz w:val="18"/>
              <w:szCs w:val="18"/>
            </w:rPr>
            <w:fldChar w:fldCharType="begin"/>
          </w:r>
          <w:r w:rsidRPr="005C73D5">
            <w:rPr>
              <w:sz w:val="18"/>
              <w:szCs w:val="18"/>
            </w:rPr>
            <w:instrText xml:space="preserve"> PAGE   \* MERGEFORMAT </w:instrText>
          </w:r>
          <w:r w:rsidRPr="005C73D5">
            <w:rPr>
              <w:sz w:val="18"/>
              <w:szCs w:val="18"/>
            </w:rPr>
            <w:fldChar w:fldCharType="separate"/>
          </w:r>
          <w:r w:rsidR="00D34EC7" w:rsidRPr="00D34EC7">
            <w:rPr>
              <w:noProof/>
              <w:sz w:val="18"/>
              <w:szCs w:val="18"/>
              <w:lang w:val="ko-KR"/>
            </w:rPr>
            <w:t>65</w:t>
          </w:r>
          <w:r w:rsidRPr="005C73D5">
            <w:rPr>
              <w:sz w:val="18"/>
              <w:szCs w:val="18"/>
            </w:rPr>
            <w:fldChar w:fldCharType="end"/>
          </w:r>
        </w:p>
      </w:tc>
      <w:tc>
        <w:tcPr>
          <w:tcW w:w="3006" w:type="dxa"/>
          <w:vAlign w:val="center"/>
        </w:tcPr>
        <w:p w14:paraId="4A787FF5" w14:textId="77777777" w:rsidR="006F455B" w:rsidRPr="005C73D5" w:rsidRDefault="006F455B" w:rsidP="00A0632A">
          <w:pPr>
            <w:tabs>
              <w:tab w:val="right" w:pos="9180"/>
            </w:tabs>
            <w:ind w:right="-7"/>
            <w:rPr>
              <w:sz w:val="18"/>
              <w:szCs w:val="18"/>
            </w:rPr>
          </w:pPr>
        </w:p>
      </w:tc>
      <w:tc>
        <w:tcPr>
          <w:tcW w:w="2106" w:type="dxa"/>
        </w:tcPr>
        <w:p w14:paraId="0BD1AC34" w14:textId="31323066" w:rsidR="006F455B" w:rsidRPr="00B4349C" w:rsidRDefault="006F455B" w:rsidP="0055607C">
          <w:pPr>
            <w:pStyle w:val="aff0"/>
          </w:pPr>
        </w:p>
      </w:tc>
    </w:tr>
  </w:tbl>
  <w:p w14:paraId="6712D4D5" w14:textId="77777777" w:rsidR="006F455B" w:rsidRDefault="006F455B" w:rsidP="006036D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6E7DB60" w14:textId="77777777" w:rsidR="000B3E24" w:rsidRDefault="000B3E24">
      <w:r>
        <w:separator/>
      </w:r>
    </w:p>
    <w:p w14:paraId="27D7C87E" w14:textId="77777777" w:rsidR="000B3E24" w:rsidRDefault="000B3E24"/>
    <w:p w14:paraId="1C3362B7" w14:textId="77777777" w:rsidR="000B3E24" w:rsidRDefault="000B3E24" w:rsidP="00FD13CC"/>
    <w:p w14:paraId="7A5ED141" w14:textId="77777777" w:rsidR="000B3E24" w:rsidRDefault="000B3E24"/>
  </w:footnote>
  <w:footnote w:type="continuationSeparator" w:id="0">
    <w:p w14:paraId="57D4134F" w14:textId="77777777" w:rsidR="000B3E24" w:rsidRDefault="000B3E24">
      <w:r>
        <w:continuationSeparator/>
      </w:r>
    </w:p>
    <w:p w14:paraId="7DF59450" w14:textId="77777777" w:rsidR="000B3E24" w:rsidRDefault="000B3E24"/>
    <w:p w14:paraId="5147C05D" w14:textId="77777777" w:rsidR="000B3E24" w:rsidRDefault="000B3E24" w:rsidP="00FD13CC"/>
    <w:p w14:paraId="48ABA100" w14:textId="77777777" w:rsidR="000B3E24" w:rsidRDefault="000B3E24"/>
  </w:footnote>
  <w:footnote w:type="continuationNotice" w:id="1">
    <w:p w14:paraId="3D4FC963" w14:textId="77777777" w:rsidR="000B3E24" w:rsidRDefault="000B3E24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10349" w:type="dxa"/>
      <w:tblInd w:w="-176" w:type="dxa"/>
      <w:tblBorders>
        <w:bottom w:val="single" w:sz="12" w:space="0" w:color="000000"/>
      </w:tblBorders>
      <w:shd w:val="clear" w:color="auto" w:fill="FFFFFF"/>
      <w:tblLayout w:type="fixed"/>
      <w:tblLook w:val="04A0" w:firstRow="1" w:lastRow="0" w:firstColumn="1" w:lastColumn="0" w:noHBand="0" w:noVBand="1"/>
    </w:tblPr>
    <w:tblGrid>
      <w:gridCol w:w="3545"/>
      <w:gridCol w:w="6804"/>
    </w:tblGrid>
    <w:tr w:rsidR="006F455B" w:rsidRPr="001D12C8" w14:paraId="748B17FC" w14:textId="77777777" w:rsidTr="00907F4C">
      <w:trPr>
        <w:trHeight w:val="284"/>
      </w:trPr>
      <w:tc>
        <w:tcPr>
          <w:tcW w:w="3545" w:type="dxa"/>
          <w:shd w:val="clear" w:color="auto" w:fill="FFFFFF"/>
          <w:vAlign w:val="center"/>
        </w:tcPr>
        <w:p w14:paraId="6EDC5420" w14:textId="50E46B36" w:rsidR="006F455B" w:rsidRPr="0055607C" w:rsidRDefault="00BE165B" w:rsidP="0063636C">
          <w:pPr>
            <w:spacing w:line="192" w:lineRule="auto"/>
            <w:jc w:val="left"/>
            <w:rPr>
              <w:color w:val="0000FF"/>
              <w:sz w:val="20"/>
            </w:rPr>
          </w:pPr>
          <w:r>
            <w:rPr>
              <w:rFonts w:hint="eastAsia"/>
              <w:b/>
              <w:color w:val="0000FF"/>
              <w:kern w:val="2"/>
              <w:sz w:val="20"/>
            </w:rPr>
            <w:t>더플랫폼</w:t>
          </w:r>
          <w:r w:rsidR="00DB43F0">
            <w:rPr>
              <w:rFonts w:hint="eastAsia"/>
              <w:b/>
              <w:color w:val="0000FF"/>
              <w:kern w:val="2"/>
              <w:sz w:val="20"/>
            </w:rPr>
            <w:t>(정보계 차세대) 시스템</w:t>
          </w:r>
          <w:r w:rsidR="006F455B">
            <w:rPr>
              <w:rFonts w:hint="eastAsia"/>
              <w:b/>
              <w:color w:val="0000FF"/>
              <w:kern w:val="2"/>
              <w:sz w:val="20"/>
            </w:rPr>
            <w:t>구축</w:t>
          </w:r>
        </w:p>
      </w:tc>
      <w:tc>
        <w:tcPr>
          <w:tcW w:w="6804" w:type="dxa"/>
          <w:shd w:val="clear" w:color="auto" w:fill="FFFFFF"/>
          <w:vAlign w:val="center"/>
        </w:tcPr>
        <w:p w14:paraId="15944797" w14:textId="7A2A9E65" w:rsidR="006F455B" w:rsidRPr="00FE370A" w:rsidRDefault="0038296A" w:rsidP="00B12A9D">
          <w:pPr>
            <w:spacing w:line="192" w:lineRule="auto"/>
            <w:ind w:leftChars="200" w:left="440" w:firstLineChars="600" w:firstLine="1200"/>
            <w:jc w:val="right"/>
            <w:rPr>
              <w:b/>
              <w:color w:val="0000CC"/>
              <w:kern w:val="2"/>
              <w:sz w:val="20"/>
            </w:rPr>
          </w:pPr>
          <w:r>
            <w:rPr>
              <w:rFonts w:hint="eastAsia"/>
              <w:b/>
              <w:sz w:val="20"/>
            </w:rPr>
            <w:t>사용자매뉴얼</w:t>
          </w:r>
        </w:p>
      </w:tc>
    </w:tr>
  </w:tbl>
  <w:p w14:paraId="17241E3A" w14:textId="77777777" w:rsidR="006F455B" w:rsidRDefault="006F455B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18BA5A" w14:textId="64402DAF" w:rsidR="006F455B" w:rsidRPr="00D3490E" w:rsidRDefault="00D3490E" w:rsidP="00A349B0">
    <w:pPr>
      <w:pStyle w:val="a7"/>
      <w:spacing w:before="240"/>
      <w:jc w:val="left"/>
      <w:rPr>
        <w:rFonts w:ascii="Times New Roman" w:hAnsi="Times New Roman"/>
        <w:b/>
        <w:noProof/>
        <w:sz w:val="40"/>
        <w:szCs w:val="40"/>
      </w:rPr>
    </w:pPr>
    <w:r>
      <w:rPr>
        <w:noProof/>
      </w:rPr>
      <w:drawing>
        <wp:inline distT="0" distB="0" distL="0" distR="0" wp14:anchorId="68AA7749" wp14:editId="6EAF22BB">
          <wp:extent cx="1709737" cy="368142"/>
          <wp:effectExtent l="0" t="0" r="5080" b="0"/>
          <wp:docPr id="1721296383" name="그림 101" descr="KB증권 - 나무위키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KB증권 - 나무위키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30170" cy="37254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6EB1D0DB" w14:textId="77777777" w:rsidR="006F455B" w:rsidRDefault="006F455B" w:rsidP="00907F4C">
    <w:pPr>
      <w:pStyle w:val="a7"/>
      <w:tabs>
        <w:tab w:val="clear" w:pos="4320"/>
        <w:tab w:val="left" w:pos="480"/>
        <w:tab w:val="right" w:pos="9781"/>
      </w:tabs>
      <w:jc w:val="right"/>
      <w:rPr>
        <w:b/>
        <w:color w:val="0000CC"/>
        <w:sz w:val="56"/>
        <w:szCs w:val="56"/>
      </w:rPr>
    </w:pPr>
    <w:r>
      <w:rPr>
        <w:b/>
        <w:sz w:val="56"/>
        <w:szCs w:val="56"/>
      </w:rPr>
      <w:tab/>
    </w:r>
    <w:r>
      <w:rPr>
        <w:b/>
        <w:sz w:val="56"/>
        <w:szCs w:val="56"/>
      </w:rPr>
      <w:tab/>
    </w:r>
    <w:r>
      <w:rPr>
        <w:b/>
        <w:sz w:val="56"/>
        <w:szCs w:val="56"/>
      </w:rPr>
      <w:tab/>
    </w:r>
  </w:p>
  <w:p w14:paraId="36A64A4F" w14:textId="5F736A76" w:rsidR="006F455B" w:rsidRPr="000379F7" w:rsidRDefault="002568DC" w:rsidP="00907F4C">
    <w:pPr>
      <w:pStyle w:val="a7"/>
      <w:tabs>
        <w:tab w:val="clear" w:pos="4320"/>
        <w:tab w:val="left" w:pos="480"/>
        <w:tab w:val="right" w:pos="9781"/>
      </w:tabs>
      <w:jc w:val="right"/>
      <w:rPr>
        <w:b/>
        <w:sz w:val="56"/>
        <w:szCs w:val="56"/>
      </w:rPr>
    </w:pPr>
    <w:r>
      <w:rPr>
        <w:rFonts w:hint="eastAsia"/>
        <w:b/>
        <w:color w:val="0000CC"/>
        <w:sz w:val="56"/>
        <w:szCs w:val="56"/>
      </w:rPr>
      <w:t>더플랫폼(정보계 차세대)</w:t>
    </w:r>
    <w:r w:rsidR="00E65479">
      <w:rPr>
        <w:rFonts w:hint="eastAsia"/>
        <w:b/>
        <w:color w:val="0000CC"/>
        <w:sz w:val="56"/>
        <w:szCs w:val="56"/>
      </w:rPr>
      <w:t xml:space="preserve"> 시스템</w:t>
    </w:r>
    <w:r w:rsidR="006F455B" w:rsidRPr="00252B69">
      <w:rPr>
        <w:rFonts w:hint="eastAsia"/>
        <w:b/>
        <w:color w:val="0000CC"/>
        <w:sz w:val="56"/>
        <w:szCs w:val="56"/>
      </w:rPr>
      <w:t xml:space="preserve"> 구축</w:t>
    </w:r>
  </w:p>
  <w:p w14:paraId="247D9024" w14:textId="66196FC4" w:rsidR="006F455B" w:rsidRPr="000379F7" w:rsidRDefault="00A47CB3" w:rsidP="00D4614E">
    <w:pPr>
      <w:pStyle w:val="a7"/>
      <w:tabs>
        <w:tab w:val="clear" w:pos="4320"/>
        <w:tab w:val="left" w:pos="480"/>
        <w:tab w:val="center" w:pos="1843"/>
        <w:tab w:val="right" w:pos="9781"/>
      </w:tabs>
      <w:jc w:val="right"/>
      <w:rPr>
        <w:b/>
        <w:sz w:val="68"/>
        <w:szCs w:val="68"/>
      </w:rPr>
    </w:pPr>
    <w:r>
      <w:rPr>
        <w:rFonts w:hint="eastAsia"/>
        <w:b/>
        <w:sz w:val="68"/>
        <w:szCs w:val="68"/>
      </w:rPr>
      <w:t>사용자매뉴얼</w:t>
    </w:r>
  </w:p>
  <w:p w14:paraId="000F8DF3" w14:textId="070597F1" w:rsidR="006F455B" w:rsidRDefault="006F455B" w:rsidP="00C1624C">
    <w:pPr>
      <w:pStyle w:val="a7"/>
      <w:spacing w:line="168" w:lineRule="auto"/>
      <w:jc w:val="right"/>
    </w:pPr>
    <w:r w:rsidRPr="000379F7">
      <w:rPr>
        <w:rFonts w:hint="eastAsia"/>
        <w:b/>
        <w:sz w:val="40"/>
      </w:rPr>
      <w:t xml:space="preserve"> </w:t>
    </w:r>
    <w:r w:rsidR="00801FD9">
      <w:rPr>
        <w:rFonts w:hint="eastAsia"/>
        <w:b/>
        <w:sz w:val="40"/>
      </w:rPr>
      <w:t>[내부분석환경</w:t>
    </w:r>
    <w:r>
      <w:rPr>
        <w:b/>
        <w:sz w:val="40"/>
      </w:rPr>
      <w:t>]</w:t>
    </w:r>
  </w:p>
  <w:p w14:paraId="6FC540B9" w14:textId="77777777" w:rsidR="006F455B" w:rsidRPr="00660041" w:rsidRDefault="006F455B" w:rsidP="00660041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FE"/>
    <w:multiLevelType w:val="singleLevel"/>
    <w:tmpl w:val="FFFFFFFF"/>
    <w:lvl w:ilvl="0">
      <w:numFmt w:val="decimal"/>
      <w:pStyle w:val="a"/>
      <w:lvlText w:val="*"/>
      <w:lvlJc w:val="left"/>
    </w:lvl>
  </w:abstractNum>
  <w:abstractNum w:abstractNumId="1" w15:restartNumberingAfterBreak="0">
    <w:nsid w:val="0311598A"/>
    <w:multiLevelType w:val="hybridMultilevel"/>
    <w:tmpl w:val="D9401A98"/>
    <w:lvl w:ilvl="0" w:tplc="90F801B0">
      <w:start w:val="1"/>
      <w:numFmt w:val="decimal"/>
      <w:pStyle w:val="1"/>
      <w:lvlText w:val="%1)"/>
      <w:lvlJc w:val="left"/>
      <w:pPr>
        <w:tabs>
          <w:tab w:val="num" w:pos="405"/>
        </w:tabs>
        <w:ind w:left="405" w:hanging="405"/>
      </w:pPr>
      <w:rPr>
        <w:rFonts w:ascii="맑은 고딕" w:eastAsia="맑은 고딕" w:hint="eastAsia"/>
        <w:i w:val="0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200"/>
        </w:tabs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00"/>
        </w:tabs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00"/>
        </w:tabs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400"/>
        </w:tabs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00"/>
        </w:tabs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00"/>
        </w:tabs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600"/>
        </w:tabs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000"/>
        </w:tabs>
        <w:ind w:left="4000" w:hanging="400"/>
      </w:pPr>
    </w:lvl>
  </w:abstractNum>
  <w:abstractNum w:abstractNumId="2" w15:restartNumberingAfterBreak="0">
    <w:nsid w:val="03BF6AD2"/>
    <w:multiLevelType w:val="hybridMultilevel"/>
    <w:tmpl w:val="86BC722A"/>
    <w:lvl w:ilvl="0" w:tplc="04090011">
      <w:start w:val="1"/>
      <w:numFmt w:val="decimalEnclosedCircle"/>
      <w:lvlText w:val="%1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03F154F1"/>
    <w:multiLevelType w:val="hybridMultilevel"/>
    <w:tmpl w:val="1842E2E2"/>
    <w:lvl w:ilvl="0" w:tplc="A22A9BFE">
      <w:start w:val="1"/>
      <w:numFmt w:val="bullet"/>
      <w:lvlText w:val="※"/>
      <w:lvlJc w:val="left"/>
      <w:pPr>
        <w:ind w:left="880" w:hanging="44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" w15:restartNumberingAfterBreak="0">
    <w:nsid w:val="04E749F9"/>
    <w:multiLevelType w:val="hybridMultilevel"/>
    <w:tmpl w:val="31E2F690"/>
    <w:lvl w:ilvl="0" w:tplc="04090011">
      <w:start w:val="1"/>
      <w:numFmt w:val="decimalEnclosedCircle"/>
      <w:lvlText w:val="%1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221378F1"/>
    <w:multiLevelType w:val="hybridMultilevel"/>
    <w:tmpl w:val="115EAA0C"/>
    <w:lvl w:ilvl="0" w:tplc="F706379E">
      <w:start w:val="1"/>
      <w:numFmt w:val="bullet"/>
      <w:lvlText w:val="•"/>
      <w:lvlJc w:val="left"/>
      <w:pPr>
        <w:ind w:left="880" w:hanging="44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" w15:restartNumberingAfterBreak="0">
    <w:nsid w:val="235B0D4E"/>
    <w:multiLevelType w:val="hybridMultilevel"/>
    <w:tmpl w:val="436E2DC2"/>
    <w:lvl w:ilvl="0" w:tplc="FFFFFFFF">
      <w:start w:val="1"/>
      <w:numFmt w:val="decimalEnclosedCircle"/>
      <w:lvlText w:val="%1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25350954"/>
    <w:multiLevelType w:val="hybridMultilevel"/>
    <w:tmpl w:val="17A214CE"/>
    <w:lvl w:ilvl="0" w:tplc="FFFFFFFF">
      <w:start w:val="1"/>
      <w:numFmt w:val="decimalEnclosedCircle"/>
      <w:lvlText w:val="%1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2E3F6E8A"/>
    <w:multiLevelType w:val="hybridMultilevel"/>
    <w:tmpl w:val="E8F0C5E8"/>
    <w:lvl w:ilvl="0" w:tplc="F706379E">
      <w:start w:val="1"/>
      <w:numFmt w:val="bullet"/>
      <w:lvlText w:val="•"/>
      <w:lvlJc w:val="left"/>
      <w:pPr>
        <w:ind w:left="880" w:hanging="440"/>
      </w:pPr>
      <w:rPr>
        <w:rFonts w:ascii="Arial" w:hAnsi="Arial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9" w15:restartNumberingAfterBreak="0">
    <w:nsid w:val="2E40027E"/>
    <w:multiLevelType w:val="hybridMultilevel"/>
    <w:tmpl w:val="9D6CC7AE"/>
    <w:lvl w:ilvl="0" w:tplc="1E7A9BCA">
      <w:start w:val="1"/>
      <w:numFmt w:val="decimal"/>
      <w:pStyle w:val="Task"/>
      <w:lvlText w:val=".%1"/>
      <w:lvlJc w:val="left"/>
      <w:pPr>
        <w:tabs>
          <w:tab w:val="num" w:pos="454"/>
        </w:tabs>
        <w:ind w:left="454" w:hanging="454"/>
      </w:pPr>
      <w:rPr>
        <w:rFonts w:eastAsia="바탕체" w:hint="eastAsia"/>
        <w:sz w:val="22"/>
      </w:rPr>
    </w:lvl>
    <w:lvl w:ilvl="1" w:tplc="280E2438" w:tentative="1">
      <w:start w:val="1"/>
      <w:numFmt w:val="upperLetter"/>
      <w:lvlText w:val="%2."/>
      <w:lvlJc w:val="left"/>
      <w:pPr>
        <w:tabs>
          <w:tab w:val="num" w:pos="1200"/>
        </w:tabs>
        <w:ind w:left="1200" w:hanging="400"/>
      </w:pPr>
    </w:lvl>
    <w:lvl w:ilvl="2" w:tplc="CBE806F6" w:tentative="1">
      <w:start w:val="1"/>
      <w:numFmt w:val="lowerRoman"/>
      <w:lvlText w:val="%3."/>
      <w:lvlJc w:val="right"/>
      <w:pPr>
        <w:tabs>
          <w:tab w:val="num" w:pos="1600"/>
        </w:tabs>
        <w:ind w:left="1600" w:hanging="400"/>
      </w:pPr>
    </w:lvl>
    <w:lvl w:ilvl="3" w:tplc="72848E7C" w:tentative="1">
      <w:start w:val="1"/>
      <w:numFmt w:val="decimal"/>
      <w:lvlText w:val="%4."/>
      <w:lvlJc w:val="left"/>
      <w:pPr>
        <w:tabs>
          <w:tab w:val="num" w:pos="2000"/>
        </w:tabs>
        <w:ind w:left="2000" w:hanging="400"/>
      </w:pPr>
    </w:lvl>
    <w:lvl w:ilvl="4" w:tplc="BD2E2372" w:tentative="1">
      <w:start w:val="1"/>
      <w:numFmt w:val="upperLetter"/>
      <w:lvlText w:val="%5."/>
      <w:lvlJc w:val="left"/>
      <w:pPr>
        <w:tabs>
          <w:tab w:val="num" w:pos="2400"/>
        </w:tabs>
        <w:ind w:left="2400" w:hanging="400"/>
      </w:pPr>
    </w:lvl>
    <w:lvl w:ilvl="5" w:tplc="14AC8738" w:tentative="1">
      <w:start w:val="1"/>
      <w:numFmt w:val="lowerRoman"/>
      <w:lvlText w:val="%6."/>
      <w:lvlJc w:val="right"/>
      <w:pPr>
        <w:tabs>
          <w:tab w:val="num" w:pos="2800"/>
        </w:tabs>
        <w:ind w:left="2800" w:hanging="400"/>
      </w:pPr>
    </w:lvl>
    <w:lvl w:ilvl="6" w:tplc="D076D86C" w:tentative="1">
      <w:start w:val="1"/>
      <w:numFmt w:val="decimal"/>
      <w:lvlText w:val="%7."/>
      <w:lvlJc w:val="left"/>
      <w:pPr>
        <w:tabs>
          <w:tab w:val="num" w:pos="3200"/>
        </w:tabs>
        <w:ind w:left="3200" w:hanging="400"/>
      </w:pPr>
    </w:lvl>
    <w:lvl w:ilvl="7" w:tplc="53E2937A" w:tentative="1">
      <w:start w:val="1"/>
      <w:numFmt w:val="upperLetter"/>
      <w:lvlText w:val="%8."/>
      <w:lvlJc w:val="left"/>
      <w:pPr>
        <w:tabs>
          <w:tab w:val="num" w:pos="3600"/>
        </w:tabs>
        <w:ind w:left="3600" w:hanging="400"/>
      </w:pPr>
    </w:lvl>
    <w:lvl w:ilvl="8" w:tplc="155481E0" w:tentative="1">
      <w:start w:val="1"/>
      <w:numFmt w:val="lowerRoman"/>
      <w:lvlText w:val="%9."/>
      <w:lvlJc w:val="right"/>
      <w:pPr>
        <w:tabs>
          <w:tab w:val="num" w:pos="4000"/>
        </w:tabs>
        <w:ind w:left="4000" w:hanging="400"/>
      </w:pPr>
    </w:lvl>
  </w:abstractNum>
  <w:abstractNum w:abstractNumId="10" w15:restartNumberingAfterBreak="0">
    <w:nsid w:val="33C250F7"/>
    <w:multiLevelType w:val="multilevel"/>
    <w:tmpl w:val="CFB85CB0"/>
    <w:lvl w:ilvl="0">
      <w:start w:val="1"/>
      <w:numFmt w:val="bullet"/>
      <w:pStyle w:val="a0"/>
      <w:lvlText w:val=""/>
      <w:lvlJc w:val="left"/>
      <w:pPr>
        <w:tabs>
          <w:tab w:val="num" w:pos="698"/>
        </w:tabs>
        <w:ind w:left="697" w:hanging="359"/>
      </w:pPr>
      <w:rPr>
        <w:rFonts w:ascii="Wingdings" w:hAnsi="Wingdings" w:hint="default"/>
        <w:sz w:val="22"/>
      </w:rPr>
    </w:lvl>
    <w:lvl w:ilvl="1">
      <w:start w:val="1"/>
      <w:numFmt w:val="bullet"/>
      <w:lvlText w:val="-"/>
      <w:lvlJc w:val="left"/>
      <w:pPr>
        <w:tabs>
          <w:tab w:val="num" w:pos="825"/>
        </w:tabs>
        <w:ind w:left="825" w:hanging="400"/>
      </w:pPr>
      <w:rPr>
        <w:rFonts w:ascii="바탕" w:eastAsia="바탕" w:hAnsi="바탕" w:cs="Times New Roman" w:hint="eastAsia"/>
      </w:rPr>
    </w:lvl>
    <w:lvl w:ilvl="2">
      <w:start w:val="1"/>
      <w:numFmt w:val="bullet"/>
      <w:lvlText w:val=""/>
      <w:lvlJc w:val="left"/>
      <w:pPr>
        <w:tabs>
          <w:tab w:val="num" w:pos="1600"/>
        </w:tabs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3C484561"/>
    <w:multiLevelType w:val="hybridMultilevel"/>
    <w:tmpl w:val="5E264EFE"/>
    <w:lvl w:ilvl="0" w:tplc="F706379E">
      <w:start w:val="1"/>
      <w:numFmt w:val="bullet"/>
      <w:lvlText w:val="•"/>
      <w:lvlJc w:val="left"/>
      <w:pPr>
        <w:ind w:left="880" w:hanging="440"/>
      </w:pPr>
      <w:rPr>
        <w:rFonts w:ascii="Arial" w:hAnsi="Arial" w:hint="default"/>
      </w:rPr>
    </w:lvl>
    <w:lvl w:ilvl="1" w:tplc="04090009">
      <w:start w:val="1"/>
      <w:numFmt w:val="bullet"/>
      <w:lvlText w:val="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2" w15:restartNumberingAfterBreak="0">
    <w:nsid w:val="3E7F4A0F"/>
    <w:multiLevelType w:val="hybridMultilevel"/>
    <w:tmpl w:val="D46A9BE8"/>
    <w:lvl w:ilvl="0" w:tplc="04090001">
      <w:start w:val="1"/>
      <w:numFmt w:val="bullet"/>
      <w:lvlText w:val=""/>
      <w:lvlJc w:val="left"/>
      <w:pPr>
        <w:ind w:left="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3" w15:restartNumberingAfterBreak="0">
    <w:nsid w:val="40471255"/>
    <w:multiLevelType w:val="hybridMultilevel"/>
    <w:tmpl w:val="D6DC5144"/>
    <w:lvl w:ilvl="0" w:tplc="FFFFFFFF">
      <w:start w:val="1"/>
      <w:numFmt w:val="decimalEnclosedCircle"/>
      <w:lvlText w:val="%1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416503AD"/>
    <w:multiLevelType w:val="hybridMultilevel"/>
    <w:tmpl w:val="053E8F36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4C384DB4"/>
    <w:multiLevelType w:val="singleLevel"/>
    <w:tmpl w:val="7A0C7D70"/>
    <w:lvl w:ilvl="0">
      <w:start w:val="1"/>
      <w:numFmt w:val="decimal"/>
      <w:pStyle w:val="a1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6" w15:restartNumberingAfterBreak="0">
    <w:nsid w:val="4E73572E"/>
    <w:multiLevelType w:val="hybridMultilevel"/>
    <w:tmpl w:val="8176F4DA"/>
    <w:lvl w:ilvl="0" w:tplc="FFFFFFFF">
      <w:start w:val="1"/>
      <w:numFmt w:val="decimalEnclosedCircle"/>
      <w:lvlText w:val="%1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7" w15:restartNumberingAfterBreak="0">
    <w:nsid w:val="4EB943C3"/>
    <w:multiLevelType w:val="hybridMultilevel"/>
    <w:tmpl w:val="D0DC258A"/>
    <w:lvl w:ilvl="0" w:tplc="14D0F710">
      <w:start w:val="1"/>
      <w:numFmt w:val="decimal"/>
      <w:pStyle w:val="10"/>
      <w:lvlText w:val="%1)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E7A4144A">
      <w:start w:val="1"/>
      <w:numFmt w:val="decimal"/>
      <w:lvlText w:val="%3."/>
      <w:lvlJc w:val="left"/>
      <w:pPr>
        <w:ind w:left="156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507F5A32"/>
    <w:multiLevelType w:val="hybridMultilevel"/>
    <w:tmpl w:val="31E2F690"/>
    <w:lvl w:ilvl="0" w:tplc="FFFFFFFF">
      <w:start w:val="1"/>
      <w:numFmt w:val="decimalEnclosedCircle"/>
      <w:lvlText w:val="%1"/>
      <w:lvlJc w:val="left"/>
      <w:pPr>
        <w:ind w:left="880" w:hanging="440"/>
      </w:p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9" w15:restartNumberingAfterBreak="0">
    <w:nsid w:val="52944FAD"/>
    <w:multiLevelType w:val="hybridMultilevel"/>
    <w:tmpl w:val="ADD8DE56"/>
    <w:lvl w:ilvl="0" w:tplc="5EAC89EA">
      <w:start w:val="4"/>
      <w:numFmt w:val="bullet"/>
      <w:pStyle w:val="2"/>
      <w:lvlText w:val=""/>
      <w:lvlJc w:val="left"/>
      <w:pPr>
        <w:tabs>
          <w:tab w:val="num" w:pos="984"/>
        </w:tabs>
        <w:ind w:left="964" w:hanging="340"/>
      </w:pPr>
      <w:rPr>
        <w:rFonts w:ascii="Wingdings 2" w:eastAsia="굴림체" w:hAnsi="Wingdings 2" w:cs="Times New Roman" w:hint="default"/>
      </w:rPr>
    </w:lvl>
    <w:lvl w:ilvl="1" w:tplc="04090003">
      <w:start w:val="1"/>
      <w:numFmt w:val="decimalEnclosedCircle"/>
      <w:lvlText w:val="%2"/>
      <w:lvlJc w:val="left"/>
      <w:pPr>
        <w:tabs>
          <w:tab w:val="num" w:pos="1437"/>
        </w:tabs>
        <w:ind w:left="1437" w:hanging="437"/>
      </w:pPr>
      <w:rPr>
        <w:rFonts w:hint="eastAsia"/>
        <w:b w:val="0"/>
        <w:i w:val="0"/>
      </w:rPr>
    </w:lvl>
    <w:lvl w:ilvl="2" w:tplc="04090005" w:tentative="1">
      <w:start w:val="1"/>
      <w:numFmt w:val="bullet"/>
      <w:lvlText w:val=""/>
      <w:lvlJc w:val="left"/>
      <w:pPr>
        <w:tabs>
          <w:tab w:val="num" w:pos="1800"/>
        </w:tabs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200"/>
        </w:tabs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600"/>
        </w:tabs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000"/>
        </w:tabs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400"/>
        </w:tabs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00"/>
        </w:tabs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200"/>
        </w:tabs>
        <w:ind w:left="4200" w:hanging="400"/>
      </w:pPr>
      <w:rPr>
        <w:rFonts w:ascii="Wingdings" w:hAnsi="Wingdings" w:hint="default"/>
      </w:rPr>
    </w:lvl>
  </w:abstractNum>
  <w:abstractNum w:abstractNumId="20" w15:restartNumberingAfterBreak="0">
    <w:nsid w:val="531C1194"/>
    <w:multiLevelType w:val="hybridMultilevel"/>
    <w:tmpl w:val="4B0A166E"/>
    <w:lvl w:ilvl="0" w:tplc="35823B9C">
      <w:start w:val="1"/>
      <w:numFmt w:val="decimal"/>
      <w:lvlText w:val="%1)"/>
      <w:lvlJc w:val="left"/>
      <w:pPr>
        <w:tabs>
          <w:tab w:val="num" w:pos="757"/>
        </w:tabs>
        <w:ind w:left="737" w:hanging="340"/>
      </w:pPr>
      <w:rPr>
        <w:rFonts w:hint="eastAsia"/>
      </w:rPr>
    </w:lvl>
    <w:lvl w:ilvl="1" w:tplc="BDC47C1C">
      <w:start w:val="1"/>
      <w:numFmt w:val="bullet"/>
      <w:pStyle w:val="a2"/>
      <w:lvlText w:val=""/>
      <w:lvlJc w:val="left"/>
      <w:pPr>
        <w:tabs>
          <w:tab w:val="num" w:pos="814"/>
        </w:tabs>
        <w:ind w:left="794" w:hanging="340"/>
      </w:pPr>
      <w:rPr>
        <w:rFonts w:ascii="Wingdings" w:hAnsi="Wingdings" w:hint="default"/>
      </w:rPr>
    </w:lvl>
    <w:lvl w:ilvl="2" w:tplc="CB087A94">
      <w:start w:val="1"/>
      <w:numFmt w:val="decimal"/>
      <w:lvlText w:val="%3)"/>
      <w:lvlJc w:val="left"/>
      <w:pPr>
        <w:tabs>
          <w:tab w:val="num" w:pos="794"/>
        </w:tabs>
        <w:ind w:left="794" w:hanging="397"/>
      </w:pPr>
      <w:rPr>
        <w:rFonts w:hint="eastAsia"/>
      </w:rPr>
    </w:lvl>
    <w:lvl w:ilvl="3" w:tplc="0409000F">
      <w:start w:val="1"/>
      <w:numFmt w:val="decimal"/>
      <w:lvlText w:val="%4."/>
      <w:lvlJc w:val="left"/>
      <w:pPr>
        <w:tabs>
          <w:tab w:val="num" w:pos="2000"/>
        </w:tabs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400"/>
        </w:tabs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00"/>
        </w:tabs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00"/>
        </w:tabs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600"/>
        </w:tabs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000"/>
        </w:tabs>
        <w:ind w:left="4000" w:hanging="400"/>
      </w:pPr>
    </w:lvl>
  </w:abstractNum>
  <w:abstractNum w:abstractNumId="21" w15:restartNumberingAfterBreak="0">
    <w:nsid w:val="5D060BA0"/>
    <w:multiLevelType w:val="hybridMultilevel"/>
    <w:tmpl w:val="3216D53C"/>
    <w:lvl w:ilvl="0" w:tplc="F278AA0C">
      <w:numFmt w:val="bullet"/>
      <w:lvlText w:val="※"/>
      <w:lvlJc w:val="left"/>
      <w:pPr>
        <w:ind w:left="168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40"/>
      </w:pPr>
      <w:rPr>
        <w:rFonts w:ascii="Wingdings" w:hAnsi="Wingdings" w:hint="default"/>
      </w:rPr>
    </w:lvl>
  </w:abstractNum>
  <w:abstractNum w:abstractNumId="22" w15:restartNumberingAfterBreak="0">
    <w:nsid w:val="60D23000"/>
    <w:multiLevelType w:val="hybridMultilevel"/>
    <w:tmpl w:val="70807C02"/>
    <w:lvl w:ilvl="0" w:tplc="04090011">
      <w:start w:val="1"/>
      <w:numFmt w:val="decimalEnclosedCircle"/>
      <w:lvlText w:val="%1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3" w15:restartNumberingAfterBreak="0">
    <w:nsid w:val="64060ACF"/>
    <w:multiLevelType w:val="hybridMultilevel"/>
    <w:tmpl w:val="A77022A0"/>
    <w:lvl w:ilvl="0" w:tplc="FFFFFFFF">
      <w:start w:val="1"/>
      <w:numFmt w:val="decimalEnclosedCircle"/>
      <w:lvlText w:val="%1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4" w15:restartNumberingAfterBreak="0">
    <w:nsid w:val="6A946B72"/>
    <w:multiLevelType w:val="hybridMultilevel"/>
    <w:tmpl w:val="91340862"/>
    <w:lvl w:ilvl="0" w:tplc="FFFFFFFF">
      <w:start w:val="1"/>
      <w:numFmt w:val="decimalEnclosedCircle"/>
      <w:lvlText w:val="%1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5" w15:restartNumberingAfterBreak="0">
    <w:nsid w:val="73EB5180"/>
    <w:multiLevelType w:val="multilevel"/>
    <w:tmpl w:val="A412EC8C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asciiTheme="majorHAnsi" w:eastAsiaTheme="majorHAnsi" w:hAnsiTheme="majorHAnsi"/>
      </w:r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6" w15:restartNumberingAfterBreak="0">
    <w:nsid w:val="74C1640F"/>
    <w:multiLevelType w:val="hybridMultilevel"/>
    <w:tmpl w:val="09F2D4DA"/>
    <w:lvl w:ilvl="0" w:tplc="38B04338">
      <w:start w:val="6"/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="Times New Roman" w:hint="eastAsia"/>
      </w:rPr>
    </w:lvl>
    <w:lvl w:ilvl="1" w:tplc="04090003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27" w15:restartNumberingAfterBreak="0">
    <w:nsid w:val="7DB02B6E"/>
    <w:multiLevelType w:val="hybridMultilevel"/>
    <w:tmpl w:val="C9184A0C"/>
    <w:lvl w:ilvl="0" w:tplc="0409000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40"/>
      </w:pPr>
      <w:rPr>
        <w:rFonts w:ascii="Wingdings" w:hAnsi="Wingdings" w:hint="default"/>
      </w:rPr>
    </w:lvl>
  </w:abstractNum>
  <w:abstractNum w:abstractNumId="28" w15:restartNumberingAfterBreak="0">
    <w:nsid w:val="7FB9403F"/>
    <w:multiLevelType w:val="hybridMultilevel"/>
    <w:tmpl w:val="31E2F690"/>
    <w:lvl w:ilvl="0" w:tplc="FFFFFFFF">
      <w:start w:val="1"/>
      <w:numFmt w:val="decimalEnclosedCircle"/>
      <w:lvlText w:val="%1"/>
      <w:lvlJc w:val="left"/>
      <w:pPr>
        <w:ind w:left="880" w:hanging="440"/>
      </w:p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352267909">
    <w:abstractNumId w:val="20"/>
  </w:num>
  <w:num w:numId="2" w16cid:durableId="705061921">
    <w:abstractNumId w:val="0"/>
    <w:lvlOverride w:ilvl="0">
      <w:lvl w:ilvl="0">
        <w:start w:val="1"/>
        <w:numFmt w:val="bullet"/>
        <w:pStyle w:val="a"/>
        <w:lvlText w:val=""/>
        <w:legacy w:legacy="1" w:legacySpace="0" w:legacyIndent="425"/>
        <w:lvlJc w:val="left"/>
        <w:pPr>
          <w:ind w:left="425" w:hanging="425"/>
        </w:pPr>
        <w:rPr>
          <w:rFonts w:ascii="Wingdings" w:hAnsi="Wingdings" w:hint="default"/>
        </w:rPr>
      </w:lvl>
    </w:lvlOverride>
  </w:num>
  <w:num w:numId="3" w16cid:durableId="2122526542">
    <w:abstractNumId w:val="15"/>
  </w:num>
  <w:num w:numId="4" w16cid:durableId="44068830">
    <w:abstractNumId w:val="17"/>
  </w:num>
  <w:num w:numId="5" w16cid:durableId="696852726">
    <w:abstractNumId w:val="9"/>
    <w:lvlOverride w:ilvl="0">
      <w:startOverride w:val="1"/>
    </w:lvlOverride>
  </w:num>
  <w:num w:numId="6" w16cid:durableId="186453839">
    <w:abstractNumId w:val="19"/>
  </w:num>
  <w:num w:numId="7" w16cid:durableId="1432118652">
    <w:abstractNumId w:val="1"/>
  </w:num>
  <w:num w:numId="8" w16cid:durableId="105513791">
    <w:abstractNumId w:val="10"/>
  </w:num>
  <w:num w:numId="9" w16cid:durableId="1566378012">
    <w:abstractNumId w:val="11"/>
  </w:num>
  <w:num w:numId="10" w16cid:durableId="1701318237">
    <w:abstractNumId w:val="8"/>
  </w:num>
  <w:num w:numId="11" w16cid:durableId="1439713041">
    <w:abstractNumId w:val="5"/>
  </w:num>
  <w:num w:numId="12" w16cid:durableId="2041474002">
    <w:abstractNumId w:val="26"/>
  </w:num>
  <w:num w:numId="13" w16cid:durableId="689841844">
    <w:abstractNumId w:val="25"/>
  </w:num>
  <w:num w:numId="14" w16cid:durableId="1458523267">
    <w:abstractNumId w:val="3"/>
  </w:num>
  <w:num w:numId="15" w16cid:durableId="256332638">
    <w:abstractNumId w:val="2"/>
  </w:num>
  <w:num w:numId="16" w16cid:durableId="1758668931">
    <w:abstractNumId w:val="22"/>
  </w:num>
  <w:num w:numId="17" w16cid:durableId="151024567">
    <w:abstractNumId w:val="4"/>
  </w:num>
  <w:num w:numId="18" w16cid:durableId="1879275514">
    <w:abstractNumId w:val="18"/>
  </w:num>
  <w:num w:numId="19" w16cid:durableId="998655438">
    <w:abstractNumId w:val="6"/>
  </w:num>
  <w:num w:numId="20" w16cid:durableId="1062950915">
    <w:abstractNumId w:val="13"/>
  </w:num>
  <w:num w:numId="21" w16cid:durableId="1588608650">
    <w:abstractNumId w:val="24"/>
  </w:num>
  <w:num w:numId="22" w16cid:durableId="1802335173">
    <w:abstractNumId w:val="7"/>
  </w:num>
  <w:num w:numId="23" w16cid:durableId="1583638490">
    <w:abstractNumId w:val="12"/>
  </w:num>
  <w:num w:numId="24" w16cid:durableId="771509402">
    <w:abstractNumId w:val="21"/>
  </w:num>
  <w:num w:numId="25" w16cid:durableId="1715036656">
    <w:abstractNumId w:val="27"/>
  </w:num>
  <w:num w:numId="26" w16cid:durableId="1457144568">
    <w:abstractNumId w:val="23"/>
  </w:num>
  <w:num w:numId="27" w16cid:durableId="1003825746">
    <w:abstractNumId w:val="16"/>
  </w:num>
  <w:num w:numId="28" w16cid:durableId="1713111083">
    <w:abstractNumId w:val="28"/>
  </w:num>
  <w:num w:numId="29" w16cid:durableId="1837108666">
    <w:abstractNumId w:val="14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bordersDoNotSurroundHeader/>
  <w:bordersDoNotSurroundFooter/>
  <w:hideSpellingErrors/>
  <w:proofState w:spelling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00"/>
  <w:drawingGridVerticalSpacing w:val="120"/>
  <w:displayHorizontalDrawingGridEvery w:val="0"/>
  <w:displayVerticalDrawingGridEvery w:val="0"/>
  <w:noPunctuationKerning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C1311"/>
    <w:rsid w:val="0000064C"/>
    <w:rsid w:val="000029F2"/>
    <w:rsid w:val="00003135"/>
    <w:rsid w:val="0000338C"/>
    <w:rsid w:val="00004AC2"/>
    <w:rsid w:val="00005826"/>
    <w:rsid w:val="000062E6"/>
    <w:rsid w:val="00007B29"/>
    <w:rsid w:val="00011246"/>
    <w:rsid w:val="00011BAF"/>
    <w:rsid w:val="00011BDE"/>
    <w:rsid w:val="00013229"/>
    <w:rsid w:val="00013A90"/>
    <w:rsid w:val="000149FA"/>
    <w:rsid w:val="00015274"/>
    <w:rsid w:val="0001640E"/>
    <w:rsid w:val="00016420"/>
    <w:rsid w:val="00017940"/>
    <w:rsid w:val="00020BA2"/>
    <w:rsid w:val="00020E84"/>
    <w:rsid w:val="000230A2"/>
    <w:rsid w:val="00023326"/>
    <w:rsid w:val="00023477"/>
    <w:rsid w:val="00024FA5"/>
    <w:rsid w:val="00025169"/>
    <w:rsid w:val="00030E66"/>
    <w:rsid w:val="00031B28"/>
    <w:rsid w:val="000321B9"/>
    <w:rsid w:val="00033347"/>
    <w:rsid w:val="000341F9"/>
    <w:rsid w:val="00034926"/>
    <w:rsid w:val="000356CD"/>
    <w:rsid w:val="00037844"/>
    <w:rsid w:val="000379F7"/>
    <w:rsid w:val="00037A02"/>
    <w:rsid w:val="00040193"/>
    <w:rsid w:val="00041205"/>
    <w:rsid w:val="00044F4E"/>
    <w:rsid w:val="000453D0"/>
    <w:rsid w:val="00045BE0"/>
    <w:rsid w:val="00047092"/>
    <w:rsid w:val="00047321"/>
    <w:rsid w:val="00051256"/>
    <w:rsid w:val="000517FB"/>
    <w:rsid w:val="00051CAC"/>
    <w:rsid w:val="000535A8"/>
    <w:rsid w:val="00053C88"/>
    <w:rsid w:val="00053D1D"/>
    <w:rsid w:val="000543BE"/>
    <w:rsid w:val="000544FD"/>
    <w:rsid w:val="00056E35"/>
    <w:rsid w:val="00057409"/>
    <w:rsid w:val="00060B91"/>
    <w:rsid w:val="00060D77"/>
    <w:rsid w:val="000611E8"/>
    <w:rsid w:val="0006170B"/>
    <w:rsid w:val="00062514"/>
    <w:rsid w:val="00063415"/>
    <w:rsid w:val="00063699"/>
    <w:rsid w:val="00064B9C"/>
    <w:rsid w:val="00064FE4"/>
    <w:rsid w:val="000654B4"/>
    <w:rsid w:val="000661CD"/>
    <w:rsid w:val="00066A96"/>
    <w:rsid w:val="00067D49"/>
    <w:rsid w:val="00070CE2"/>
    <w:rsid w:val="00071B53"/>
    <w:rsid w:val="00071BF4"/>
    <w:rsid w:val="00072D64"/>
    <w:rsid w:val="00072F3E"/>
    <w:rsid w:val="00073330"/>
    <w:rsid w:val="00073BF3"/>
    <w:rsid w:val="00074AF8"/>
    <w:rsid w:val="00074CFD"/>
    <w:rsid w:val="0007746D"/>
    <w:rsid w:val="000801BB"/>
    <w:rsid w:val="0008130F"/>
    <w:rsid w:val="00082226"/>
    <w:rsid w:val="0008300A"/>
    <w:rsid w:val="000832D6"/>
    <w:rsid w:val="000872BD"/>
    <w:rsid w:val="00087DA4"/>
    <w:rsid w:val="000903FF"/>
    <w:rsid w:val="00090924"/>
    <w:rsid w:val="00091AF8"/>
    <w:rsid w:val="0009282A"/>
    <w:rsid w:val="000929B4"/>
    <w:rsid w:val="00092BE1"/>
    <w:rsid w:val="00094ED2"/>
    <w:rsid w:val="000952F0"/>
    <w:rsid w:val="00095ED3"/>
    <w:rsid w:val="000963E8"/>
    <w:rsid w:val="000965A2"/>
    <w:rsid w:val="000A16E9"/>
    <w:rsid w:val="000A511D"/>
    <w:rsid w:val="000A66E6"/>
    <w:rsid w:val="000A7152"/>
    <w:rsid w:val="000B0B05"/>
    <w:rsid w:val="000B1C0E"/>
    <w:rsid w:val="000B2486"/>
    <w:rsid w:val="000B3316"/>
    <w:rsid w:val="000B3384"/>
    <w:rsid w:val="000B3E24"/>
    <w:rsid w:val="000B47D6"/>
    <w:rsid w:val="000B5A37"/>
    <w:rsid w:val="000B5B18"/>
    <w:rsid w:val="000B75B7"/>
    <w:rsid w:val="000C021D"/>
    <w:rsid w:val="000C02EE"/>
    <w:rsid w:val="000C1060"/>
    <w:rsid w:val="000C1304"/>
    <w:rsid w:val="000C159A"/>
    <w:rsid w:val="000C1DAF"/>
    <w:rsid w:val="000C1E18"/>
    <w:rsid w:val="000C3746"/>
    <w:rsid w:val="000C4A4D"/>
    <w:rsid w:val="000C4F0E"/>
    <w:rsid w:val="000C4FC5"/>
    <w:rsid w:val="000C73D7"/>
    <w:rsid w:val="000C77F3"/>
    <w:rsid w:val="000D0BCF"/>
    <w:rsid w:val="000D1885"/>
    <w:rsid w:val="000D3949"/>
    <w:rsid w:val="000D7F85"/>
    <w:rsid w:val="000E0467"/>
    <w:rsid w:val="000E1385"/>
    <w:rsid w:val="000E1941"/>
    <w:rsid w:val="000E2C84"/>
    <w:rsid w:val="000E3603"/>
    <w:rsid w:val="000E37B3"/>
    <w:rsid w:val="000E3FDE"/>
    <w:rsid w:val="000E46B3"/>
    <w:rsid w:val="000E4865"/>
    <w:rsid w:val="000E4939"/>
    <w:rsid w:val="000E4B96"/>
    <w:rsid w:val="000E50DE"/>
    <w:rsid w:val="000E531C"/>
    <w:rsid w:val="000E5EA4"/>
    <w:rsid w:val="000E6450"/>
    <w:rsid w:val="000E6BA0"/>
    <w:rsid w:val="000E6D51"/>
    <w:rsid w:val="000E6E57"/>
    <w:rsid w:val="000E6ED1"/>
    <w:rsid w:val="000E709C"/>
    <w:rsid w:val="000E7565"/>
    <w:rsid w:val="000E7E38"/>
    <w:rsid w:val="000F0084"/>
    <w:rsid w:val="000F04AE"/>
    <w:rsid w:val="000F0C55"/>
    <w:rsid w:val="000F0E32"/>
    <w:rsid w:val="000F0E82"/>
    <w:rsid w:val="000F123E"/>
    <w:rsid w:val="000F332B"/>
    <w:rsid w:val="000F3808"/>
    <w:rsid w:val="000F3D14"/>
    <w:rsid w:val="000F4939"/>
    <w:rsid w:val="000F4978"/>
    <w:rsid w:val="000F4F94"/>
    <w:rsid w:val="000F5340"/>
    <w:rsid w:val="000F6F9C"/>
    <w:rsid w:val="00100A30"/>
    <w:rsid w:val="00101F65"/>
    <w:rsid w:val="00102580"/>
    <w:rsid w:val="001027C7"/>
    <w:rsid w:val="0010373C"/>
    <w:rsid w:val="00103C8A"/>
    <w:rsid w:val="0010534C"/>
    <w:rsid w:val="00105B11"/>
    <w:rsid w:val="001065B1"/>
    <w:rsid w:val="0011147C"/>
    <w:rsid w:val="0011302E"/>
    <w:rsid w:val="00114B73"/>
    <w:rsid w:val="0011588C"/>
    <w:rsid w:val="00115CC1"/>
    <w:rsid w:val="00116335"/>
    <w:rsid w:val="00116F57"/>
    <w:rsid w:val="001176CC"/>
    <w:rsid w:val="0011788D"/>
    <w:rsid w:val="001178A4"/>
    <w:rsid w:val="00117D50"/>
    <w:rsid w:val="00121574"/>
    <w:rsid w:val="0012200A"/>
    <w:rsid w:val="001225D0"/>
    <w:rsid w:val="0012274B"/>
    <w:rsid w:val="001230AC"/>
    <w:rsid w:val="00124ED5"/>
    <w:rsid w:val="00125B11"/>
    <w:rsid w:val="0013060B"/>
    <w:rsid w:val="001314CD"/>
    <w:rsid w:val="00131B85"/>
    <w:rsid w:val="00132246"/>
    <w:rsid w:val="00133697"/>
    <w:rsid w:val="00133F08"/>
    <w:rsid w:val="00135648"/>
    <w:rsid w:val="00135D1D"/>
    <w:rsid w:val="0013666C"/>
    <w:rsid w:val="0013774E"/>
    <w:rsid w:val="00143D5F"/>
    <w:rsid w:val="00143E66"/>
    <w:rsid w:val="00144314"/>
    <w:rsid w:val="001443EC"/>
    <w:rsid w:val="00146BDE"/>
    <w:rsid w:val="0015008F"/>
    <w:rsid w:val="00152398"/>
    <w:rsid w:val="00152683"/>
    <w:rsid w:val="00152A10"/>
    <w:rsid w:val="00153D13"/>
    <w:rsid w:val="0015428D"/>
    <w:rsid w:val="001542CA"/>
    <w:rsid w:val="0015554A"/>
    <w:rsid w:val="00155EE8"/>
    <w:rsid w:val="001566A8"/>
    <w:rsid w:val="00157076"/>
    <w:rsid w:val="00161E28"/>
    <w:rsid w:val="00162DAB"/>
    <w:rsid w:val="00163C10"/>
    <w:rsid w:val="00163FBC"/>
    <w:rsid w:val="0016509F"/>
    <w:rsid w:val="00165781"/>
    <w:rsid w:val="0016610F"/>
    <w:rsid w:val="00166ED6"/>
    <w:rsid w:val="0016731E"/>
    <w:rsid w:val="00170451"/>
    <w:rsid w:val="0017068A"/>
    <w:rsid w:val="00172FF9"/>
    <w:rsid w:val="001742A3"/>
    <w:rsid w:val="001750C8"/>
    <w:rsid w:val="00175679"/>
    <w:rsid w:val="001769E5"/>
    <w:rsid w:val="00176FDC"/>
    <w:rsid w:val="00177C8B"/>
    <w:rsid w:val="001800CE"/>
    <w:rsid w:val="0018101D"/>
    <w:rsid w:val="001818A6"/>
    <w:rsid w:val="00181D35"/>
    <w:rsid w:val="00181DA4"/>
    <w:rsid w:val="00184572"/>
    <w:rsid w:val="001868B1"/>
    <w:rsid w:val="00187521"/>
    <w:rsid w:val="00192831"/>
    <w:rsid w:val="00193186"/>
    <w:rsid w:val="00193941"/>
    <w:rsid w:val="00193E71"/>
    <w:rsid w:val="00197240"/>
    <w:rsid w:val="001A008C"/>
    <w:rsid w:val="001A04D9"/>
    <w:rsid w:val="001A0C59"/>
    <w:rsid w:val="001A33CC"/>
    <w:rsid w:val="001A4329"/>
    <w:rsid w:val="001A43CC"/>
    <w:rsid w:val="001A53C8"/>
    <w:rsid w:val="001A790D"/>
    <w:rsid w:val="001B0F47"/>
    <w:rsid w:val="001B131F"/>
    <w:rsid w:val="001B4EBA"/>
    <w:rsid w:val="001B7028"/>
    <w:rsid w:val="001C011E"/>
    <w:rsid w:val="001C04A7"/>
    <w:rsid w:val="001C050B"/>
    <w:rsid w:val="001C18B8"/>
    <w:rsid w:val="001C1F74"/>
    <w:rsid w:val="001C20A6"/>
    <w:rsid w:val="001C3921"/>
    <w:rsid w:val="001C49C3"/>
    <w:rsid w:val="001C5172"/>
    <w:rsid w:val="001C5C88"/>
    <w:rsid w:val="001C6540"/>
    <w:rsid w:val="001C6E62"/>
    <w:rsid w:val="001D0E79"/>
    <w:rsid w:val="001D343C"/>
    <w:rsid w:val="001D4C52"/>
    <w:rsid w:val="001D5F29"/>
    <w:rsid w:val="001D638D"/>
    <w:rsid w:val="001D684E"/>
    <w:rsid w:val="001D6BFB"/>
    <w:rsid w:val="001D6E3E"/>
    <w:rsid w:val="001D7A2D"/>
    <w:rsid w:val="001E0176"/>
    <w:rsid w:val="001E066E"/>
    <w:rsid w:val="001E23F2"/>
    <w:rsid w:val="001E3F40"/>
    <w:rsid w:val="001E42EF"/>
    <w:rsid w:val="001E4A91"/>
    <w:rsid w:val="001E6479"/>
    <w:rsid w:val="001E7858"/>
    <w:rsid w:val="001F0A62"/>
    <w:rsid w:val="001F0FF2"/>
    <w:rsid w:val="001F189D"/>
    <w:rsid w:val="001F3162"/>
    <w:rsid w:val="001F3D96"/>
    <w:rsid w:val="001F4831"/>
    <w:rsid w:val="001F4EB8"/>
    <w:rsid w:val="001F5E44"/>
    <w:rsid w:val="001F60F2"/>
    <w:rsid w:val="001F6A7C"/>
    <w:rsid w:val="001F75ED"/>
    <w:rsid w:val="001F7A50"/>
    <w:rsid w:val="002016E9"/>
    <w:rsid w:val="002031E2"/>
    <w:rsid w:val="00203679"/>
    <w:rsid w:val="002047A2"/>
    <w:rsid w:val="0020484F"/>
    <w:rsid w:val="002049DB"/>
    <w:rsid w:val="00205D3A"/>
    <w:rsid w:val="00205FF4"/>
    <w:rsid w:val="00206A84"/>
    <w:rsid w:val="0021008A"/>
    <w:rsid w:val="00210510"/>
    <w:rsid w:val="00210671"/>
    <w:rsid w:val="0021138D"/>
    <w:rsid w:val="00211A17"/>
    <w:rsid w:val="00211F68"/>
    <w:rsid w:val="002135A8"/>
    <w:rsid w:val="00213F54"/>
    <w:rsid w:val="0021647D"/>
    <w:rsid w:val="00216BB4"/>
    <w:rsid w:val="00217247"/>
    <w:rsid w:val="002175A1"/>
    <w:rsid w:val="00217C44"/>
    <w:rsid w:val="00220427"/>
    <w:rsid w:val="00221E14"/>
    <w:rsid w:val="0022435C"/>
    <w:rsid w:val="00224A2F"/>
    <w:rsid w:val="00224CBF"/>
    <w:rsid w:val="00224E65"/>
    <w:rsid w:val="00227137"/>
    <w:rsid w:val="00227D2C"/>
    <w:rsid w:val="002303F8"/>
    <w:rsid w:val="002305DD"/>
    <w:rsid w:val="002308FC"/>
    <w:rsid w:val="00230A36"/>
    <w:rsid w:val="00230F65"/>
    <w:rsid w:val="00231A32"/>
    <w:rsid w:val="00231B55"/>
    <w:rsid w:val="002325AE"/>
    <w:rsid w:val="00232A86"/>
    <w:rsid w:val="002333DF"/>
    <w:rsid w:val="00234469"/>
    <w:rsid w:val="00234625"/>
    <w:rsid w:val="00234E1C"/>
    <w:rsid w:val="00235FE6"/>
    <w:rsid w:val="00236059"/>
    <w:rsid w:val="00236848"/>
    <w:rsid w:val="00237FD0"/>
    <w:rsid w:val="00241091"/>
    <w:rsid w:val="002421E8"/>
    <w:rsid w:val="0024272E"/>
    <w:rsid w:val="00242F61"/>
    <w:rsid w:val="00243875"/>
    <w:rsid w:val="002440FA"/>
    <w:rsid w:val="002462F1"/>
    <w:rsid w:val="00246B80"/>
    <w:rsid w:val="00250D1E"/>
    <w:rsid w:val="002526D9"/>
    <w:rsid w:val="00252B69"/>
    <w:rsid w:val="00252BF4"/>
    <w:rsid w:val="00252D9F"/>
    <w:rsid w:val="0025382B"/>
    <w:rsid w:val="00255A93"/>
    <w:rsid w:val="00256439"/>
    <w:rsid w:val="002568DC"/>
    <w:rsid w:val="00256D07"/>
    <w:rsid w:val="00257C95"/>
    <w:rsid w:val="00257DBB"/>
    <w:rsid w:val="002601D7"/>
    <w:rsid w:val="0026024A"/>
    <w:rsid w:val="002605ED"/>
    <w:rsid w:val="002607E8"/>
    <w:rsid w:val="00262E16"/>
    <w:rsid w:val="00264147"/>
    <w:rsid w:val="002658E1"/>
    <w:rsid w:val="002710D0"/>
    <w:rsid w:val="0027120D"/>
    <w:rsid w:val="002712EE"/>
    <w:rsid w:val="002720FB"/>
    <w:rsid w:val="002721F0"/>
    <w:rsid w:val="00272637"/>
    <w:rsid w:val="002728DC"/>
    <w:rsid w:val="00272C33"/>
    <w:rsid w:val="00273C34"/>
    <w:rsid w:val="00274076"/>
    <w:rsid w:val="0027432D"/>
    <w:rsid w:val="00274804"/>
    <w:rsid w:val="002751FC"/>
    <w:rsid w:val="00276C10"/>
    <w:rsid w:val="00280926"/>
    <w:rsid w:val="002815F1"/>
    <w:rsid w:val="0028224B"/>
    <w:rsid w:val="002824F1"/>
    <w:rsid w:val="002877D0"/>
    <w:rsid w:val="002879C7"/>
    <w:rsid w:val="00291ED6"/>
    <w:rsid w:val="0029274A"/>
    <w:rsid w:val="00294C48"/>
    <w:rsid w:val="00294F95"/>
    <w:rsid w:val="002965D1"/>
    <w:rsid w:val="002A19F7"/>
    <w:rsid w:val="002A1A76"/>
    <w:rsid w:val="002A1E0C"/>
    <w:rsid w:val="002A308B"/>
    <w:rsid w:val="002A35BD"/>
    <w:rsid w:val="002A3731"/>
    <w:rsid w:val="002A43A4"/>
    <w:rsid w:val="002A4628"/>
    <w:rsid w:val="002A471A"/>
    <w:rsid w:val="002A4BEB"/>
    <w:rsid w:val="002A4CED"/>
    <w:rsid w:val="002A5074"/>
    <w:rsid w:val="002A5321"/>
    <w:rsid w:val="002A566C"/>
    <w:rsid w:val="002A5845"/>
    <w:rsid w:val="002A6B81"/>
    <w:rsid w:val="002A6DB5"/>
    <w:rsid w:val="002A7338"/>
    <w:rsid w:val="002A7349"/>
    <w:rsid w:val="002B006E"/>
    <w:rsid w:val="002B0766"/>
    <w:rsid w:val="002B1BAB"/>
    <w:rsid w:val="002B2870"/>
    <w:rsid w:val="002B504B"/>
    <w:rsid w:val="002B7E0B"/>
    <w:rsid w:val="002C006A"/>
    <w:rsid w:val="002C0732"/>
    <w:rsid w:val="002C0802"/>
    <w:rsid w:val="002C17A9"/>
    <w:rsid w:val="002C2042"/>
    <w:rsid w:val="002C4673"/>
    <w:rsid w:val="002C53AD"/>
    <w:rsid w:val="002D2489"/>
    <w:rsid w:val="002D2A59"/>
    <w:rsid w:val="002D3B34"/>
    <w:rsid w:val="002D4C8D"/>
    <w:rsid w:val="002D4F32"/>
    <w:rsid w:val="002D52F1"/>
    <w:rsid w:val="002D5A70"/>
    <w:rsid w:val="002D6A76"/>
    <w:rsid w:val="002D7DE3"/>
    <w:rsid w:val="002E23CA"/>
    <w:rsid w:val="002E2FB2"/>
    <w:rsid w:val="002E3556"/>
    <w:rsid w:val="002E36CA"/>
    <w:rsid w:val="002E3E51"/>
    <w:rsid w:val="002E407B"/>
    <w:rsid w:val="002E529E"/>
    <w:rsid w:val="002E600F"/>
    <w:rsid w:val="002E6BC0"/>
    <w:rsid w:val="002E763E"/>
    <w:rsid w:val="002E79BE"/>
    <w:rsid w:val="002E7CFB"/>
    <w:rsid w:val="002F07E4"/>
    <w:rsid w:val="002F1B7A"/>
    <w:rsid w:val="002F1CF7"/>
    <w:rsid w:val="002F234F"/>
    <w:rsid w:val="002F29CC"/>
    <w:rsid w:val="002F413D"/>
    <w:rsid w:val="002F44D7"/>
    <w:rsid w:val="002F549F"/>
    <w:rsid w:val="002F57A4"/>
    <w:rsid w:val="002F6231"/>
    <w:rsid w:val="002F62F2"/>
    <w:rsid w:val="002F6CB5"/>
    <w:rsid w:val="002F759C"/>
    <w:rsid w:val="002F7CBE"/>
    <w:rsid w:val="002F7F14"/>
    <w:rsid w:val="00300F07"/>
    <w:rsid w:val="00301ACC"/>
    <w:rsid w:val="00301F64"/>
    <w:rsid w:val="003034CC"/>
    <w:rsid w:val="003048FD"/>
    <w:rsid w:val="003049D0"/>
    <w:rsid w:val="00304D43"/>
    <w:rsid w:val="0030519D"/>
    <w:rsid w:val="00306167"/>
    <w:rsid w:val="00306CE1"/>
    <w:rsid w:val="0030732B"/>
    <w:rsid w:val="00310F41"/>
    <w:rsid w:val="003113FB"/>
    <w:rsid w:val="00311548"/>
    <w:rsid w:val="0031158A"/>
    <w:rsid w:val="003118EF"/>
    <w:rsid w:val="00313CC8"/>
    <w:rsid w:val="003143EA"/>
    <w:rsid w:val="00314546"/>
    <w:rsid w:val="00314D1D"/>
    <w:rsid w:val="00315997"/>
    <w:rsid w:val="00315BA3"/>
    <w:rsid w:val="00317AB8"/>
    <w:rsid w:val="00317B19"/>
    <w:rsid w:val="00317DAE"/>
    <w:rsid w:val="00320ACB"/>
    <w:rsid w:val="00321963"/>
    <w:rsid w:val="0032318A"/>
    <w:rsid w:val="003241B4"/>
    <w:rsid w:val="003251EE"/>
    <w:rsid w:val="00327877"/>
    <w:rsid w:val="00327F91"/>
    <w:rsid w:val="003302D9"/>
    <w:rsid w:val="0033140D"/>
    <w:rsid w:val="00331FC0"/>
    <w:rsid w:val="00333DFF"/>
    <w:rsid w:val="003356C0"/>
    <w:rsid w:val="003368AB"/>
    <w:rsid w:val="00337560"/>
    <w:rsid w:val="0033787F"/>
    <w:rsid w:val="00337B20"/>
    <w:rsid w:val="00337E7B"/>
    <w:rsid w:val="00341495"/>
    <w:rsid w:val="003415D5"/>
    <w:rsid w:val="00341B39"/>
    <w:rsid w:val="0034447D"/>
    <w:rsid w:val="00344725"/>
    <w:rsid w:val="00344F1A"/>
    <w:rsid w:val="00345AAA"/>
    <w:rsid w:val="00345EF9"/>
    <w:rsid w:val="00347BB9"/>
    <w:rsid w:val="003501AF"/>
    <w:rsid w:val="00352484"/>
    <w:rsid w:val="00352573"/>
    <w:rsid w:val="003530A8"/>
    <w:rsid w:val="00353344"/>
    <w:rsid w:val="0035337B"/>
    <w:rsid w:val="00353A4F"/>
    <w:rsid w:val="00353C94"/>
    <w:rsid w:val="00354F34"/>
    <w:rsid w:val="00354FDD"/>
    <w:rsid w:val="003550AA"/>
    <w:rsid w:val="00355A90"/>
    <w:rsid w:val="00356706"/>
    <w:rsid w:val="00356BE5"/>
    <w:rsid w:val="00356F2F"/>
    <w:rsid w:val="00357D9C"/>
    <w:rsid w:val="00360003"/>
    <w:rsid w:val="003617CC"/>
    <w:rsid w:val="003617EC"/>
    <w:rsid w:val="00361FC9"/>
    <w:rsid w:val="003629BF"/>
    <w:rsid w:val="00362E79"/>
    <w:rsid w:val="0036325C"/>
    <w:rsid w:val="00363F63"/>
    <w:rsid w:val="003641CE"/>
    <w:rsid w:val="003642B0"/>
    <w:rsid w:val="0036753F"/>
    <w:rsid w:val="00370F11"/>
    <w:rsid w:val="00372297"/>
    <w:rsid w:val="00372A4A"/>
    <w:rsid w:val="00372B14"/>
    <w:rsid w:val="003731D5"/>
    <w:rsid w:val="00373408"/>
    <w:rsid w:val="0037447C"/>
    <w:rsid w:val="00377511"/>
    <w:rsid w:val="00377A20"/>
    <w:rsid w:val="00381A1D"/>
    <w:rsid w:val="0038296A"/>
    <w:rsid w:val="00382B71"/>
    <w:rsid w:val="0038580E"/>
    <w:rsid w:val="00387A9A"/>
    <w:rsid w:val="00387C62"/>
    <w:rsid w:val="0039008C"/>
    <w:rsid w:val="003908FD"/>
    <w:rsid w:val="00391E8E"/>
    <w:rsid w:val="003921BD"/>
    <w:rsid w:val="0039374A"/>
    <w:rsid w:val="00394347"/>
    <w:rsid w:val="003943AA"/>
    <w:rsid w:val="0039449A"/>
    <w:rsid w:val="003961DA"/>
    <w:rsid w:val="00397180"/>
    <w:rsid w:val="003972D5"/>
    <w:rsid w:val="00397FCA"/>
    <w:rsid w:val="003A099E"/>
    <w:rsid w:val="003A0FF2"/>
    <w:rsid w:val="003A1004"/>
    <w:rsid w:val="003A1558"/>
    <w:rsid w:val="003A240B"/>
    <w:rsid w:val="003A465B"/>
    <w:rsid w:val="003A5F60"/>
    <w:rsid w:val="003A7F4C"/>
    <w:rsid w:val="003B0073"/>
    <w:rsid w:val="003B0D0C"/>
    <w:rsid w:val="003B194B"/>
    <w:rsid w:val="003B281C"/>
    <w:rsid w:val="003B50FF"/>
    <w:rsid w:val="003B627E"/>
    <w:rsid w:val="003B7676"/>
    <w:rsid w:val="003B769E"/>
    <w:rsid w:val="003B7B0A"/>
    <w:rsid w:val="003C002A"/>
    <w:rsid w:val="003C010D"/>
    <w:rsid w:val="003C17AC"/>
    <w:rsid w:val="003C19C7"/>
    <w:rsid w:val="003C2339"/>
    <w:rsid w:val="003C297A"/>
    <w:rsid w:val="003C3123"/>
    <w:rsid w:val="003C3706"/>
    <w:rsid w:val="003C44B0"/>
    <w:rsid w:val="003C4771"/>
    <w:rsid w:val="003C4EE8"/>
    <w:rsid w:val="003C5642"/>
    <w:rsid w:val="003C564B"/>
    <w:rsid w:val="003C5B41"/>
    <w:rsid w:val="003C72EB"/>
    <w:rsid w:val="003C7452"/>
    <w:rsid w:val="003D02DD"/>
    <w:rsid w:val="003D04BD"/>
    <w:rsid w:val="003D0B3C"/>
    <w:rsid w:val="003D155D"/>
    <w:rsid w:val="003D2E52"/>
    <w:rsid w:val="003D3A58"/>
    <w:rsid w:val="003D3AD4"/>
    <w:rsid w:val="003D3FC7"/>
    <w:rsid w:val="003D54B7"/>
    <w:rsid w:val="003D5F6F"/>
    <w:rsid w:val="003D65FA"/>
    <w:rsid w:val="003D6BBE"/>
    <w:rsid w:val="003D6BCC"/>
    <w:rsid w:val="003D7283"/>
    <w:rsid w:val="003E05B9"/>
    <w:rsid w:val="003E0B9A"/>
    <w:rsid w:val="003E20DD"/>
    <w:rsid w:val="003E3BDC"/>
    <w:rsid w:val="003E5852"/>
    <w:rsid w:val="003E63EE"/>
    <w:rsid w:val="003F021B"/>
    <w:rsid w:val="003F057C"/>
    <w:rsid w:val="003F226E"/>
    <w:rsid w:val="003F38E0"/>
    <w:rsid w:val="003F3C7F"/>
    <w:rsid w:val="003F591F"/>
    <w:rsid w:val="003F64FC"/>
    <w:rsid w:val="003F66D5"/>
    <w:rsid w:val="003F6CE2"/>
    <w:rsid w:val="003F7217"/>
    <w:rsid w:val="003F73A0"/>
    <w:rsid w:val="003F7CE4"/>
    <w:rsid w:val="00400F64"/>
    <w:rsid w:val="0040331A"/>
    <w:rsid w:val="00403636"/>
    <w:rsid w:val="00404865"/>
    <w:rsid w:val="00405DD0"/>
    <w:rsid w:val="00410583"/>
    <w:rsid w:val="004109A7"/>
    <w:rsid w:val="00411021"/>
    <w:rsid w:val="0041112F"/>
    <w:rsid w:val="0041289D"/>
    <w:rsid w:val="0041316F"/>
    <w:rsid w:val="004133BA"/>
    <w:rsid w:val="004145E9"/>
    <w:rsid w:val="00414A5E"/>
    <w:rsid w:val="00414B89"/>
    <w:rsid w:val="00416D2A"/>
    <w:rsid w:val="00417501"/>
    <w:rsid w:val="00417983"/>
    <w:rsid w:val="0042058E"/>
    <w:rsid w:val="004220FE"/>
    <w:rsid w:val="004229F4"/>
    <w:rsid w:val="0042409A"/>
    <w:rsid w:val="0042567C"/>
    <w:rsid w:val="0042596E"/>
    <w:rsid w:val="004261E9"/>
    <w:rsid w:val="004302B1"/>
    <w:rsid w:val="0043106B"/>
    <w:rsid w:val="0043129B"/>
    <w:rsid w:val="004316A9"/>
    <w:rsid w:val="0043180B"/>
    <w:rsid w:val="00431DCA"/>
    <w:rsid w:val="00433953"/>
    <w:rsid w:val="00433F59"/>
    <w:rsid w:val="00434158"/>
    <w:rsid w:val="004341C9"/>
    <w:rsid w:val="00434A84"/>
    <w:rsid w:val="00437695"/>
    <w:rsid w:val="004407EB"/>
    <w:rsid w:val="004411FA"/>
    <w:rsid w:val="0044185C"/>
    <w:rsid w:val="004420C1"/>
    <w:rsid w:val="004424FB"/>
    <w:rsid w:val="0044388A"/>
    <w:rsid w:val="004438BC"/>
    <w:rsid w:val="0044455B"/>
    <w:rsid w:val="00444EE9"/>
    <w:rsid w:val="004452AA"/>
    <w:rsid w:val="004455B6"/>
    <w:rsid w:val="004468DE"/>
    <w:rsid w:val="00446959"/>
    <w:rsid w:val="00446D58"/>
    <w:rsid w:val="00446E00"/>
    <w:rsid w:val="00447298"/>
    <w:rsid w:val="00453011"/>
    <w:rsid w:val="00454CEC"/>
    <w:rsid w:val="004550D3"/>
    <w:rsid w:val="0045797B"/>
    <w:rsid w:val="00457BC5"/>
    <w:rsid w:val="00460C3E"/>
    <w:rsid w:val="00461588"/>
    <w:rsid w:val="00465806"/>
    <w:rsid w:val="00465AF2"/>
    <w:rsid w:val="00466DAC"/>
    <w:rsid w:val="00466E38"/>
    <w:rsid w:val="004678A6"/>
    <w:rsid w:val="0047308D"/>
    <w:rsid w:val="00473C92"/>
    <w:rsid w:val="00473F21"/>
    <w:rsid w:val="00474E1E"/>
    <w:rsid w:val="004760E2"/>
    <w:rsid w:val="00476111"/>
    <w:rsid w:val="00476D04"/>
    <w:rsid w:val="00477CC8"/>
    <w:rsid w:val="00480083"/>
    <w:rsid w:val="00480C6D"/>
    <w:rsid w:val="00480CAB"/>
    <w:rsid w:val="0048186B"/>
    <w:rsid w:val="00482327"/>
    <w:rsid w:val="00482AB3"/>
    <w:rsid w:val="00482FDF"/>
    <w:rsid w:val="00483ACE"/>
    <w:rsid w:val="00483E09"/>
    <w:rsid w:val="004855AE"/>
    <w:rsid w:val="004859D0"/>
    <w:rsid w:val="00487781"/>
    <w:rsid w:val="00490BEE"/>
    <w:rsid w:val="00491562"/>
    <w:rsid w:val="00491C8D"/>
    <w:rsid w:val="00492B48"/>
    <w:rsid w:val="0049374E"/>
    <w:rsid w:val="00493D60"/>
    <w:rsid w:val="004940C0"/>
    <w:rsid w:val="004947AD"/>
    <w:rsid w:val="00494D01"/>
    <w:rsid w:val="00494DD8"/>
    <w:rsid w:val="0049532C"/>
    <w:rsid w:val="00495A8D"/>
    <w:rsid w:val="00495F17"/>
    <w:rsid w:val="004962D6"/>
    <w:rsid w:val="00497DB4"/>
    <w:rsid w:val="00497FBD"/>
    <w:rsid w:val="004A08D2"/>
    <w:rsid w:val="004A1535"/>
    <w:rsid w:val="004A19D4"/>
    <w:rsid w:val="004A23E6"/>
    <w:rsid w:val="004A2AC9"/>
    <w:rsid w:val="004A2F8D"/>
    <w:rsid w:val="004A337C"/>
    <w:rsid w:val="004A3648"/>
    <w:rsid w:val="004A4053"/>
    <w:rsid w:val="004A5033"/>
    <w:rsid w:val="004A5101"/>
    <w:rsid w:val="004A562A"/>
    <w:rsid w:val="004A5AE4"/>
    <w:rsid w:val="004A6998"/>
    <w:rsid w:val="004A7DE9"/>
    <w:rsid w:val="004A7F95"/>
    <w:rsid w:val="004B0941"/>
    <w:rsid w:val="004B15DF"/>
    <w:rsid w:val="004B2511"/>
    <w:rsid w:val="004B26D1"/>
    <w:rsid w:val="004B2955"/>
    <w:rsid w:val="004B29BD"/>
    <w:rsid w:val="004B2F43"/>
    <w:rsid w:val="004B3375"/>
    <w:rsid w:val="004B4529"/>
    <w:rsid w:val="004B4AC7"/>
    <w:rsid w:val="004B6560"/>
    <w:rsid w:val="004B72AD"/>
    <w:rsid w:val="004B7363"/>
    <w:rsid w:val="004B7E70"/>
    <w:rsid w:val="004C131C"/>
    <w:rsid w:val="004C1957"/>
    <w:rsid w:val="004C2A49"/>
    <w:rsid w:val="004C2B04"/>
    <w:rsid w:val="004C2C68"/>
    <w:rsid w:val="004C3404"/>
    <w:rsid w:val="004C46CA"/>
    <w:rsid w:val="004C78EB"/>
    <w:rsid w:val="004D0621"/>
    <w:rsid w:val="004D3488"/>
    <w:rsid w:val="004D4476"/>
    <w:rsid w:val="004D5529"/>
    <w:rsid w:val="004D56F5"/>
    <w:rsid w:val="004D6E18"/>
    <w:rsid w:val="004D7519"/>
    <w:rsid w:val="004D789C"/>
    <w:rsid w:val="004D7A71"/>
    <w:rsid w:val="004E0F50"/>
    <w:rsid w:val="004E153F"/>
    <w:rsid w:val="004E1D04"/>
    <w:rsid w:val="004E1E40"/>
    <w:rsid w:val="004E48C2"/>
    <w:rsid w:val="004E544F"/>
    <w:rsid w:val="004E5D33"/>
    <w:rsid w:val="004E6B56"/>
    <w:rsid w:val="004F12D6"/>
    <w:rsid w:val="004F1AAC"/>
    <w:rsid w:val="004F1ACF"/>
    <w:rsid w:val="004F1BFB"/>
    <w:rsid w:val="004F1F0A"/>
    <w:rsid w:val="004F22E3"/>
    <w:rsid w:val="004F28BB"/>
    <w:rsid w:val="004F2E64"/>
    <w:rsid w:val="004F32D9"/>
    <w:rsid w:val="004F3344"/>
    <w:rsid w:val="004F6B08"/>
    <w:rsid w:val="005005B4"/>
    <w:rsid w:val="005028F8"/>
    <w:rsid w:val="005037D6"/>
    <w:rsid w:val="00503C6C"/>
    <w:rsid w:val="00506435"/>
    <w:rsid w:val="005064EE"/>
    <w:rsid w:val="00506B67"/>
    <w:rsid w:val="005072C3"/>
    <w:rsid w:val="005074F9"/>
    <w:rsid w:val="00507F1D"/>
    <w:rsid w:val="005115C1"/>
    <w:rsid w:val="00512533"/>
    <w:rsid w:val="00515034"/>
    <w:rsid w:val="00515A21"/>
    <w:rsid w:val="00517370"/>
    <w:rsid w:val="005203D2"/>
    <w:rsid w:val="0052068E"/>
    <w:rsid w:val="0052075A"/>
    <w:rsid w:val="005215A5"/>
    <w:rsid w:val="00521F6C"/>
    <w:rsid w:val="00523A6F"/>
    <w:rsid w:val="00523AB8"/>
    <w:rsid w:val="00525782"/>
    <w:rsid w:val="0052587E"/>
    <w:rsid w:val="0052594B"/>
    <w:rsid w:val="00525F5F"/>
    <w:rsid w:val="0052640D"/>
    <w:rsid w:val="005275B9"/>
    <w:rsid w:val="005278CB"/>
    <w:rsid w:val="00527AD4"/>
    <w:rsid w:val="00527F23"/>
    <w:rsid w:val="00530252"/>
    <w:rsid w:val="00530476"/>
    <w:rsid w:val="00530526"/>
    <w:rsid w:val="00530538"/>
    <w:rsid w:val="00531509"/>
    <w:rsid w:val="00531FBE"/>
    <w:rsid w:val="00532A53"/>
    <w:rsid w:val="00532DD2"/>
    <w:rsid w:val="0053435C"/>
    <w:rsid w:val="00535F79"/>
    <w:rsid w:val="00537278"/>
    <w:rsid w:val="0054061B"/>
    <w:rsid w:val="0054107C"/>
    <w:rsid w:val="00541EAE"/>
    <w:rsid w:val="00544204"/>
    <w:rsid w:val="00544487"/>
    <w:rsid w:val="005455A8"/>
    <w:rsid w:val="005461C7"/>
    <w:rsid w:val="00547507"/>
    <w:rsid w:val="00547B9E"/>
    <w:rsid w:val="00550D79"/>
    <w:rsid w:val="005515EC"/>
    <w:rsid w:val="0055197F"/>
    <w:rsid w:val="005523D0"/>
    <w:rsid w:val="00552B60"/>
    <w:rsid w:val="00552D5F"/>
    <w:rsid w:val="0055406B"/>
    <w:rsid w:val="00554768"/>
    <w:rsid w:val="00554CCD"/>
    <w:rsid w:val="0055585E"/>
    <w:rsid w:val="00555F6A"/>
    <w:rsid w:val="0055607C"/>
    <w:rsid w:val="00556AE3"/>
    <w:rsid w:val="00557843"/>
    <w:rsid w:val="00560029"/>
    <w:rsid w:val="00560345"/>
    <w:rsid w:val="00560E61"/>
    <w:rsid w:val="00560FC3"/>
    <w:rsid w:val="0056167B"/>
    <w:rsid w:val="00561B70"/>
    <w:rsid w:val="00563569"/>
    <w:rsid w:val="005655F7"/>
    <w:rsid w:val="0056647F"/>
    <w:rsid w:val="00566FDE"/>
    <w:rsid w:val="00567400"/>
    <w:rsid w:val="00567994"/>
    <w:rsid w:val="005679A8"/>
    <w:rsid w:val="00570B6C"/>
    <w:rsid w:val="00570BC7"/>
    <w:rsid w:val="00572110"/>
    <w:rsid w:val="00573208"/>
    <w:rsid w:val="00573B66"/>
    <w:rsid w:val="00574AA0"/>
    <w:rsid w:val="005755E4"/>
    <w:rsid w:val="0057635F"/>
    <w:rsid w:val="005775DB"/>
    <w:rsid w:val="005776AA"/>
    <w:rsid w:val="00577FA1"/>
    <w:rsid w:val="0058293A"/>
    <w:rsid w:val="00583392"/>
    <w:rsid w:val="005837F2"/>
    <w:rsid w:val="00585054"/>
    <w:rsid w:val="005858C8"/>
    <w:rsid w:val="0059096C"/>
    <w:rsid w:val="00590C1A"/>
    <w:rsid w:val="005916C7"/>
    <w:rsid w:val="00591D9B"/>
    <w:rsid w:val="005923DD"/>
    <w:rsid w:val="005933D5"/>
    <w:rsid w:val="00595E55"/>
    <w:rsid w:val="00596E44"/>
    <w:rsid w:val="005973EF"/>
    <w:rsid w:val="00597630"/>
    <w:rsid w:val="005A0451"/>
    <w:rsid w:val="005A05FD"/>
    <w:rsid w:val="005A1872"/>
    <w:rsid w:val="005A1DF6"/>
    <w:rsid w:val="005A3500"/>
    <w:rsid w:val="005A505D"/>
    <w:rsid w:val="005A6F50"/>
    <w:rsid w:val="005A7079"/>
    <w:rsid w:val="005B1486"/>
    <w:rsid w:val="005B15CF"/>
    <w:rsid w:val="005B2089"/>
    <w:rsid w:val="005B26E5"/>
    <w:rsid w:val="005B397F"/>
    <w:rsid w:val="005B4C87"/>
    <w:rsid w:val="005B4DA4"/>
    <w:rsid w:val="005B5186"/>
    <w:rsid w:val="005B6854"/>
    <w:rsid w:val="005B72DF"/>
    <w:rsid w:val="005B7D10"/>
    <w:rsid w:val="005C0961"/>
    <w:rsid w:val="005C0D61"/>
    <w:rsid w:val="005C1623"/>
    <w:rsid w:val="005C2150"/>
    <w:rsid w:val="005C3DBF"/>
    <w:rsid w:val="005C5262"/>
    <w:rsid w:val="005C6464"/>
    <w:rsid w:val="005C73D5"/>
    <w:rsid w:val="005D07CB"/>
    <w:rsid w:val="005D0FE6"/>
    <w:rsid w:val="005D12BA"/>
    <w:rsid w:val="005D1AD0"/>
    <w:rsid w:val="005D2E69"/>
    <w:rsid w:val="005D2EEB"/>
    <w:rsid w:val="005D6767"/>
    <w:rsid w:val="005D6ED6"/>
    <w:rsid w:val="005D7A1F"/>
    <w:rsid w:val="005D7A4B"/>
    <w:rsid w:val="005D7E9A"/>
    <w:rsid w:val="005E0192"/>
    <w:rsid w:val="005E099F"/>
    <w:rsid w:val="005E0C50"/>
    <w:rsid w:val="005E19D3"/>
    <w:rsid w:val="005E23C0"/>
    <w:rsid w:val="005E2D19"/>
    <w:rsid w:val="005E2E44"/>
    <w:rsid w:val="005E3295"/>
    <w:rsid w:val="005E535B"/>
    <w:rsid w:val="005E6F7A"/>
    <w:rsid w:val="005E6F81"/>
    <w:rsid w:val="005F2A71"/>
    <w:rsid w:val="005F41EE"/>
    <w:rsid w:val="005F4DC9"/>
    <w:rsid w:val="005F5256"/>
    <w:rsid w:val="005F5EF0"/>
    <w:rsid w:val="005F62FD"/>
    <w:rsid w:val="005F6312"/>
    <w:rsid w:val="005F6FC6"/>
    <w:rsid w:val="0060106A"/>
    <w:rsid w:val="006015A3"/>
    <w:rsid w:val="0060207B"/>
    <w:rsid w:val="006021B4"/>
    <w:rsid w:val="006036D7"/>
    <w:rsid w:val="00604008"/>
    <w:rsid w:val="00604383"/>
    <w:rsid w:val="00604908"/>
    <w:rsid w:val="00605D59"/>
    <w:rsid w:val="00606440"/>
    <w:rsid w:val="006068A6"/>
    <w:rsid w:val="00607F0A"/>
    <w:rsid w:val="006117EE"/>
    <w:rsid w:val="00612E0B"/>
    <w:rsid w:val="00613427"/>
    <w:rsid w:val="006134FB"/>
    <w:rsid w:val="00613740"/>
    <w:rsid w:val="00613CDD"/>
    <w:rsid w:val="00616222"/>
    <w:rsid w:val="006171B1"/>
    <w:rsid w:val="00617813"/>
    <w:rsid w:val="006206FB"/>
    <w:rsid w:val="006216E1"/>
    <w:rsid w:val="006216F2"/>
    <w:rsid w:val="0062440F"/>
    <w:rsid w:val="006246DD"/>
    <w:rsid w:val="00626C04"/>
    <w:rsid w:val="006313AC"/>
    <w:rsid w:val="00631F50"/>
    <w:rsid w:val="006325AA"/>
    <w:rsid w:val="00633303"/>
    <w:rsid w:val="00636224"/>
    <w:rsid w:val="0063636C"/>
    <w:rsid w:val="00636DAE"/>
    <w:rsid w:val="00640A5B"/>
    <w:rsid w:val="00640B48"/>
    <w:rsid w:val="00640D80"/>
    <w:rsid w:val="00640F8B"/>
    <w:rsid w:val="00643753"/>
    <w:rsid w:val="00644029"/>
    <w:rsid w:val="00645915"/>
    <w:rsid w:val="0064680E"/>
    <w:rsid w:val="00646F26"/>
    <w:rsid w:val="0065130F"/>
    <w:rsid w:val="0065173F"/>
    <w:rsid w:val="00655FEC"/>
    <w:rsid w:val="00656213"/>
    <w:rsid w:val="00657C2E"/>
    <w:rsid w:val="00660041"/>
    <w:rsid w:val="00660D75"/>
    <w:rsid w:val="00660E85"/>
    <w:rsid w:val="00660EF6"/>
    <w:rsid w:val="00661114"/>
    <w:rsid w:val="00661A2E"/>
    <w:rsid w:val="0066241D"/>
    <w:rsid w:val="00662674"/>
    <w:rsid w:val="0066578F"/>
    <w:rsid w:val="00665BB1"/>
    <w:rsid w:val="00665C93"/>
    <w:rsid w:val="00667488"/>
    <w:rsid w:val="00670017"/>
    <w:rsid w:val="00672CF8"/>
    <w:rsid w:val="00674104"/>
    <w:rsid w:val="00676745"/>
    <w:rsid w:val="006767A4"/>
    <w:rsid w:val="006770FA"/>
    <w:rsid w:val="00677852"/>
    <w:rsid w:val="00681065"/>
    <w:rsid w:val="0068119C"/>
    <w:rsid w:val="00683BFF"/>
    <w:rsid w:val="00684C4F"/>
    <w:rsid w:val="00684D72"/>
    <w:rsid w:val="00685045"/>
    <w:rsid w:val="00686693"/>
    <w:rsid w:val="006873B9"/>
    <w:rsid w:val="00690415"/>
    <w:rsid w:val="00693E1A"/>
    <w:rsid w:val="0069427B"/>
    <w:rsid w:val="0069448E"/>
    <w:rsid w:val="00696997"/>
    <w:rsid w:val="006970ED"/>
    <w:rsid w:val="006A1319"/>
    <w:rsid w:val="006A2016"/>
    <w:rsid w:val="006A2529"/>
    <w:rsid w:val="006A3EAD"/>
    <w:rsid w:val="006A3EC0"/>
    <w:rsid w:val="006A47D7"/>
    <w:rsid w:val="006A5376"/>
    <w:rsid w:val="006A5450"/>
    <w:rsid w:val="006A640A"/>
    <w:rsid w:val="006A6440"/>
    <w:rsid w:val="006B08BE"/>
    <w:rsid w:val="006B0B86"/>
    <w:rsid w:val="006B185D"/>
    <w:rsid w:val="006B193F"/>
    <w:rsid w:val="006B26FA"/>
    <w:rsid w:val="006B453C"/>
    <w:rsid w:val="006B46B1"/>
    <w:rsid w:val="006B6707"/>
    <w:rsid w:val="006C1104"/>
    <w:rsid w:val="006C1A94"/>
    <w:rsid w:val="006C1AA9"/>
    <w:rsid w:val="006C454B"/>
    <w:rsid w:val="006C70AB"/>
    <w:rsid w:val="006C770A"/>
    <w:rsid w:val="006D02AD"/>
    <w:rsid w:val="006D0C05"/>
    <w:rsid w:val="006D25A0"/>
    <w:rsid w:val="006D2FF2"/>
    <w:rsid w:val="006D4A8B"/>
    <w:rsid w:val="006D4C56"/>
    <w:rsid w:val="006E0EE3"/>
    <w:rsid w:val="006E18DA"/>
    <w:rsid w:val="006E2023"/>
    <w:rsid w:val="006E2409"/>
    <w:rsid w:val="006E4592"/>
    <w:rsid w:val="006E4702"/>
    <w:rsid w:val="006E6528"/>
    <w:rsid w:val="006E6A3B"/>
    <w:rsid w:val="006E708E"/>
    <w:rsid w:val="006E7AF3"/>
    <w:rsid w:val="006F0447"/>
    <w:rsid w:val="006F09C2"/>
    <w:rsid w:val="006F0A21"/>
    <w:rsid w:val="006F0AC6"/>
    <w:rsid w:val="006F0E0E"/>
    <w:rsid w:val="006F1E44"/>
    <w:rsid w:val="006F4447"/>
    <w:rsid w:val="006F455B"/>
    <w:rsid w:val="006F4E7C"/>
    <w:rsid w:val="006F65C1"/>
    <w:rsid w:val="006F6729"/>
    <w:rsid w:val="006F6BAC"/>
    <w:rsid w:val="006F7634"/>
    <w:rsid w:val="0070161A"/>
    <w:rsid w:val="0070335F"/>
    <w:rsid w:val="00703CD0"/>
    <w:rsid w:val="007058C7"/>
    <w:rsid w:val="00705952"/>
    <w:rsid w:val="00705C53"/>
    <w:rsid w:val="0070673A"/>
    <w:rsid w:val="00706F25"/>
    <w:rsid w:val="00710FC2"/>
    <w:rsid w:val="0071233C"/>
    <w:rsid w:val="00714380"/>
    <w:rsid w:val="0071492F"/>
    <w:rsid w:val="00714CD7"/>
    <w:rsid w:val="007156B5"/>
    <w:rsid w:val="00715760"/>
    <w:rsid w:val="00716D1B"/>
    <w:rsid w:val="007174C4"/>
    <w:rsid w:val="007175AA"/>
    <w:rsid w:val="00720A15"/>
    <w:rsid w:val="00720C30"/>
    <w:rsid w:val="00721D8B"/>
    <w:rsid w:val="00721FB2"/>
    <w:rsid w:val="00723CDE"/>
    <w:rsid w:val="00723F20"/>
    <w:rsid w:val="00724164"/>
    <w:rsid w:val="0072420B"/>
    <w:rsid w:val="007245F1"/>
    <w:rsid w:val="0072636E"/>
    <w:rsid w:val="00727025"/>
    <w:rsid w:val="00731079"/>
    <w:rsid w:val="0073167B"/>
    <w:rsid w:val="00731B57"/>
    <w:rsid w:val="007320F7"/>
    <w:rsid w:val="00732174"/>
    <w:rsid w:val="00732CEC"/>
    <w:rsid w:val="0073487F"/>
    <w:rsid w:val="007348B7"/>
    <w:rsid w:val="00734BF6"/>
    <w:rsid w:val="00736858"/>
    <w:rsid w:val="00736FF7"/>
    <w:rsid w:val="0073721D"/>
    <w:rsid w:val="007374DE"/>
    <w:rsid w:val="0074143F"/>
    <w:rsid w:val="0074158F"/>
    <w:rsid w:val="00741ED4"/>
    <w:rsid w:val="00742213"/>
    <w:rsid w:val="0074251B"/>
    <w:rsid w:val="00742BB6"/>
    <w:rsid w:val="00743466"/>
    <w:rsid w:val="00743550"/>
    <w:rsid w:val="007438ED"/>
    <w:rsid w:val="00744416"/>
    <w:rsid w:val="00744A38"/>
    <w:rsid w:val="0074596D"/>
    <w:rsid w:val="007501FF"/>
    <w:rsid w:val="0075105A"/>
    <w:rsid w:val="00751AB5"/>
    <w:rsid w:val="00751C2C"/>
    <w:rsid w:val="00751C86"/>
    <w:rsid w:val="0075259A"/>
    <w:rsid w:val="007531D8"/>
    <w:rsid w:val="0075529E"/>
    <w:rsid w:val="00757716"/>
    <w:rsid w:val="007607F9"/>
    <w:rsid w:val="0076156B"/>
    <w:rsid w:val="00762EF2"/>
    <w:rsid w:val="007634CF"/>
    <w:rsid w:val="00765EBA"/>
    <w:rsid w:val="007675AF"/>
    <w:rsid w:val="00767BCF"/>
    <w:rsid w:val="00771507"/>
    <w:rsid w:val="007722C4"/>
    <w:rsid w:val="00772879"/>
    <w:rsid w:val="00772A41"/>
    <w:rsid w:val="00773178"/>
    <w:rsid w:val="00773802"/>
    <w:rsid w:val="00774A86"/>
    <w:rsid w:val="00774AD7"/>
    <w:rsid w:val="00776CFA"/>
    <w:rsid w:val="00777126"/>
    <w:rsid w:val="00777CA6"/>
    <w:rsid w:val="00780163"/>
    <w:rsid w:val="00781B7A"/>
    <w:rsid w:val="00781D77"/>
    <w:rsid w:val="00781DD3"/>
    <w:rsid w:val="007821AD"/>
    <w:rsid w:val="00785A0C"/>
    <w:rsid w:val="00786962"/>
    <w:rsid w:val="00787350"/>
    <w:rsid w:val="0078753C"/>
    <w:rsid w:val="00787674"/>
    <w:rsid w:val="0079034F"/>
    <w:rsid w:val="0079159B"/>
    <w:rsid w:val="00793108"/>
    <w:rsid w:val="007933C8"/>
    <w:rsid w:val="00793D36"/>
    <w:rsid w:val="00794E64"/>
    <w:rsid w:val="00795619"/>
    <w:rsid w:val="00795C45"/>
    <w:rsid w:val="00795C4D"/>
    <w:rsid w:val="007963F1"/>
    <w:rsid w:val="0079682A"/>
    <w:rsid w:val="00796CC8"/>
    <w:rsid w:val="007A0115"/>
    <w:rsid w:val="007A083C"/>
    <w:rsid w:val="007A134E"/>
    <w:rsid w:val="007A13DA"/>
    <w:rsid w:val="007A1FA6"/>
    <w:rsid w:val="007A3528"/>
    <w:rsid w:val="007A3816"/>
    <w:rsid w:val="007A41A8"/>
    <w:rsid w:val="007A4EAD"/>
    <w:rsid w:val="007A529A"/>
    <w:rsid w:val="007A67E3"/>
    <w:rsid w:val="007A7EF4"/>
    <w:rsid w:val="007B0835"/>
    <w:rsid w:val="007B0A9E"/>
    <w:rsid w:val="007B153C"/>
    <w:rsid w:val="007B34C0"/>
    <w:rsid w:val="007B44B9"/>
    <w:rsid w:val="007B4CC5"/>
    <w:rsid w:val="007B5387"/>
    <w:rsid w:val="007B6A79"/>
    <w:rsid w:val="007B7151"/>
    <w:rsid w:val="007C145C"/>
    <w:rsid w:val="007C27A5"/>
    <w:rsid w:val="007C3537"/>
    <w:rsid w:val="007C3DCE"/>
    <w:rsid w:val="007C510E"/>
    <w:rsid w:val="007C5267"/>
    <w:rsid w:val="007C6437"/>
    <w:rsid w:val="007C79C1"/>
    <w:rsid w:val="007C7BEC"/>
    <w:rsid w:val="007D0834"/>
    <w:rsid w:val="007D0AF1"/>
    <w:rsid w:val="007D13B4"/>
    <w:rsid w:val="007D21DC"/>
    <w:rsid w:val="007D5341"/>
    <w:rsid w:val="007D661E"/>
    <w:rsid w:val="007D7A0F"/>
    <w:rsid w:val="007E05A6"/>
    <w:rsid w:val="007E0AF3"/>
    <w:rsid w:val="007E0EAE"/>
    <w:rsid w:val="007E2BC1"/>
    <w:rsid w:val="007E2DE2"/>
    <w:rsid w:val="007E2FA9"/>
    <w:rsid w:val="007E33AE"/>
    <w:rsid w:val="007E6C48"/>
    <w:rsid w:val="007E71A2"/>
    <w:rsid w:val="007E7954"/>
    <w:rsid w:val="007F10DD"/>
    <w:rsid w:val="007F2A45"/>
    <w:rsid w:val="007F38C3"/>
    <w:rsid w:val="007F3F23"/>
    <w:rsid w:val="007F51CA"/>
    <w:rsid w:val="007F6C12"/>
    <w:rsid w:val="007F7615"/>
    <w:rsid w:val="007F7962"/>
    <w:rsid w:val="007F7CD4"/>
    <w:rsid w:val="00801BB8"/>
    <w:rsid w:val="00801FD9"/>
    <w:rsid w:val="00803839"/>
    <w:rsid w:val="00804F39"/>
    <w:rsid w:val="00805F21"/>
    <w:rsid w:val="00806998"/>
    <w:rsid w:val="00806BB8"/>
    <w:rsid w:val="00806C54"/>
    <w:rsid w:val="0080740F"/>
    <w:rsid w:val="00807AE9"/>
    <w:rsid w:val="00807C1A"/>
    <w:rsid w:val="0081056B"/>
    <w:rsid w:val="00810D8D"/>
    <w:rsid w:val="00810F3E"/>
    <w:rsid w:val="00812771"/>
    <w:rsid w:val="008134F4"/>
    <w:rsid w:val="00813B59"/>
    <w:rsid w:val="00813B95"/>
    <w:rsid w:val="00817271"/>
    <w:rsid w:val="00817905"/>
    <w:rsid w:val="00817B06"/>
    <w:rsid w:val="0082182F"/>
    <w:rsid w:val="00822E73"/>
    <w:rsid w:val="008237D2"/>
    <w:rsid w:val="0082590E"/>
    <w:rsid w:val="00825F90"/>
    <w:rsid w:val="008265FB"/>
    <w:rsid w:val="00826EDE"/>
    <w:rsid w:val="00827362"/>
    <w:rsid w:val="008278B8"/>
    <w:rsid w:val="00830AA4"/>
    <w:rsid w:val="00830C6D"/>
    <w:rsid w:val="00832513"/>
    <w:rsid w:val="0083260C"/>
    <w:rsid w:val="00832745"/>
    <w:rsid w:val="00832D3C"/>
    <w:rsid w:val="00833295"/>
    <w:rsid w:val="00833CDA"/>
    <w:rsid w:val="008367E7"/>
    <w:rsid w:val="008368CE"/>
    <w:rsid w:val="00836D00"/>
    <w:rsid w:val="00837F12"/>
    <w:rsid w:val="008406CB"/>
    <w:rsid w:val="00840E55"/>
    <w:rsid w:val="008411B0"/>
    <w:rsid w:val="008411DE"/>
    <w:rsid w:val="00841447"/>
    <w:rsid w:val="00841A96"/>
    <w:rsid w:val="00841C3E"/>
    <w:rsid w:val="00841E39"/>
    <w:rsid w:val="00842886"/>
    <w:rsid w:val="008429A1"/>
    <w:rsid w:val="00842E7F"/>
    <w:rsid w:val="0084449B"/>
    <w:rsid w:val="008472DB"/>
    <w:rsid w:val="00847F95"/>
    <w:rsid w:val="0085198B"/>
    <w:rsid w:val="008523F5"/>
    <w:rsid w:val="008531BB"/>
    <w:rsid w:val="00854E95"/>
    <w:rsid w:val="00855D48"/>
    <w:rsid w:val="008564BD"/>
    <w:rsid w:val="00860FEE"/>
    <w:rsid w:val="00861140"/>
    <w:rsid w:val="00861A75"/>
    <w:rsid w:val="0086298F"/>
    <w:rsid w:val="00863475"/>
    <w:rsid w:val="0086515E"/>
    <w:rsid w:val="008654F0"/>
    <w:rsid w:val="00867659"/>
    <w:rsid w:val="008708D5"/>
    <w:rsid w:val="00870DB4"/>
    <w:rsid w:val="008710CA"/>
    <w:rsid w:val="0087153F"/>
    <w:rsid w:val="00871F71"/>
    <w:rsid w:val="008724CE"/>
    <w:rsid w:val="008736C0"/>
    <w:rsid w:val="00873B8A"/>
    <w:rsid w:val="0087448C"/>
    <w:rsid w:val="00874D8B"/>
    <w:rsid w:val="00875A78"/>
    <w:rsid w:val="0087641B"/>
    <w:rsid w:val="008766A1"/>
    <w:rsid w:val="0087701C"/>
    <w:rsid w:val="00877405"/>
    <w:rsid w:val="0087761C"/>
    <w:rsid w:val="00880A5B"/>
    <w:rsid w:val="008813EA"/>
    <w:rsid w:val="00881F70"/>
    <w:rsid w:val="00882907"/>
    <w:rsid w:val="00884383"/>
    <w:rsid w:val="00886D83"/>
    <w:rsid w:val="008878AD"/>
    <w:rsid w:val="00890D20"/>
    <w:rsid w:val="008913EA"/>
    <w:rsid w:val="008918C2"/>
    <w:rsid w:val="0089283F"/>
    <w:rsid w:val="00892FD1"/>
    <w:rsid w:val="00893E8D"/>
    <w:rsid w:val="00894ED7"/>
    <w:rsid w:val="00895441"/>
    <w:rsid w:val="00895D80"/>
    <w:rsid w:val="008966FA"/>
    <w:rsid w:val="00896A97"/>
    <w:rsid w:val="00896B1D"/>
    <w:rsid w:val="00896E06"/>
    <w:rsid w:val="008A3338"/>
    <w:rsid w:val="008A4C24"/>
    <w:rsid w:val="008A683C"/>
    <w:rsid w:val="008B1F78"/>
    <w:rsid w:val="008B2EEA"/>
    <w:rsid w:val="008B49FD"/>
    <w:rsid w:val="008B5292"/>
    <w:rsid w:val="008B7293"/>
    <w:rsid w:val="008B7F79"/>
    <w:rsid w:val="008C08EE"/>
    <w:rsid w:val="008C1580"/>
    <w:rsid w:val="008C2F8A"/>
    <w:rsid w:val="008C3AE0"/>
    <w:rsid w:val="008C4C41"/>
    <w:rsid w:val="008C4E05"/>
    <w:rsid w:val="008C63BE"/>
    <w:rsid w:val="008C700D"/>
    <w:rsid w:val="008C7C26"/>
    <w:rsid w:val="008D2F8C"/>
    <w:rsid w:val="008D33E1"/>
    <w:rsid w:val="008D508A"/>
    <w:rsid w:val="008D55C4"/>
    <w:rsid w:val="008D5B96"/>
    <w:rsid w:val="008D60D2"/>
    <w:rsid w:val="008D7E5B"/>
    <w:rsid w:val="008E0838"/>
    <w:rsid w:val="008E0AD9"/>
    <w:rsid w:val="008E0EC5"/>
    <w:rsid w:val="008E391A"/>
    <w:rsid w:val="008E3F6C"/>
    <w:rsid w:val="008E55F8"/>
    <w:rsid w:val="008E6C5C"/>
    <w:rsid w:val="008F19E8"/>
    <w:rsid w:val="008F2BF0"/>
    <w:rsid w:val="008F37A3"/>
    <w:rsid w:val="008F3CAE"/>
    <w:rsid w:val="008F45AD"/>
    <w:rsid w:val="008F4E36"/>
    <w:rsid w:val="00900409"/>
    <w:rsid w:val="00900D87"/>
    <w:rsid w:val="00901F2C"/>
    <w:rsid w:val="00902549"/>
    <w:rsid w:val="0090287D"/>
    <w:rsid w:val="0090353E"/>
    <w:rsid w:val="009035DD"/>
    <w:rsid w:val="009039A1"/>
    <w:rsid w:val="00904F6F"/>
    <w:rsid w:val="009059C1"/>
    <w:rsid w:val="00906244"/>
    <w:rsid w:val="009062B6"/>
    <w:rsid w:val="00906A26"/>
    <w:rsid w:val="00907306"/>
    <w:rsid w:val="00907F4C"/>
    <w:rsid w:val="0091160A"/>
    <w:rsid w:val="00912A59"/>
    <w:rsid w:val="009146DC"/>
    <w:rsid w:val="00914FB7"/>
    <w:rsid w:val="00915420"/>
    <w:rsid w:val="00915980"/>
    <w:rsid w:val="009206B9"/>
    <w:rsid w:val="0092344E"/>
    <w:rsid w:val="00924CF5"/>
    <w:rsid w:val="00927DD2"/>
    <w:rsid w:val="00931713"/>
    <w:rsid w:val="009318F8"/>
    <w:rsid w:val="00931C85"/>
    <w:rsid w:val="00932378"/>
    <w:rsid w:val="009326F0"/>
    <w:rsid w:val="00932776"/>
    <w:rsid w:val="00933E3D"/>
    <w:rsid w:val="00934556"/>
    <w:rsid w:val="00934910"/>
    <w:rsid w:val="009350E3"/>
    <w:rsid w:val="00936EDB"/>
    <w:rsid w:val="009374DF"/>
    <w:rsid w:val="00940662"/>
    <w:rsid w:val="00942624"/>
    <w:rsid w:val="0094265A"/>
    <w:rsid w:val="00942891"/>
    <w:rsid w:val="00943E2B"/>
    <w:rsid w:val="00944035"/>
    <w:rsid w:val="0094420B"/>
    <w:rsid w:val="0094587A"/>
    <w:rsid w:val="00945B25"/>
    <w:rsid w:val="00950815"/>
    <w:rsid w:val="00952788"/>
    <w:rsid w:val="00952A67"/>
    <w:rsid w:val="00953D66"/>
    <w:rsid w:val="00954677"/>
    <w:rsid w:val="0095598D"/>
    <w:rsid w:val="00955C48"/>
    <w:rsid w:val="00956E45"/>
    <w:rsid w:val="00957282"/>
    <w:rsid w:val="009575A8"/>
    <w:rsid w:val="00957CA5"/>
    <w:rsid w:val="00957EFC"/>
    <w:rsid w:val="0096041A"/>
    <w:rsid w:val="00965543"/>
    <w:rsid w:val="00965605"/>
    <w:rsid w:val="009661BA"/>
    <w:rsid w:val="00967547"/>
    <w:rsid w:val="009678F9"/>
    <w:rsid w:val="00967B89"/>
    <w:rsid w:val="00970D75"/>
    <w:rsid w:val="00974BE5"/>
    <w:rsid w:val="0097611D"/>
    <w:rsid w:val="0097745F"/>
    <w:rsid w:val="00977EF5"/>
    <w:rsid w:val="00980B60"/>
    <w:rsid w:val="009843DA"/>
    <w:rsid w:val="00984C75"/>
    <w:rsid w:val="0098543D"/>
    <w:rsid w:val="009859B0"/>
    <w:rsid w:val="00986D13"/>
    <w:rsid w:val="00986F7C"/>
    <w:rsid w:val="00987386"/>
    <w:rsid w:val="009875DF"/>
    <w:rsid w:val="00987E46"/>
    <w:rsid w:val="0099006E"/>
    <w:rsid w:val="00992E81"/>
    <w:rsid w:val="00993FEC"/>
    <w:rsid w:val="00994CCD"/>
    <w:rsid w:val="00997527"/>
    <w:rsid w:val="009A0611"/>
    <w:rsid w:val="009A06B0"/>
    <w:rsid w:val="009A1659"/>
    <w:rsid w:val="009A1AE3"/>
    <w:rsid w:val="009A2C9C"/>
    <w:rsid w:val="009A36A8"/>
    <w:rsid w:val="009A36F3"/>
    <w:rsid w:val="009A380A"/>
    <w:rsid w:val="009A3928"/>
    <w:rsid w:val="009A4D7B"/>
    <w:rsid w:val="009B1E0A"/>
    <w:rsid w:val="009B2159"/>
    <w:rsid w:val="009B2584"/>
    <w:rsid w:val="009B33E5"/>
    <w:rsid w:val="009B3EB7"/>
    <w:rsid w:val="009B43ED"/>
    <w:rsid w:val="009B4E46"/>
    <w:rsid w:val="009B5F00"/>
    <w:rsid w:val="009B62D3"/>
    <w:rsid w:val="009B6EE9"/>
    <w:rsid w:val="009B730C"/>
    <w:rsid w:val="009C00A8"/>
    <w:rsid w:val="009C1311"/>
    <w:rsid w:val="009C1CB1"/>
    <w:rsid w:val="009C3AE4"/>
    <w:rsid w:val="009C64F9"/>
    <w:rsid w:val="009C6C50"/>
    <w:rsid w:val="009C7D84"/>
    <w:rsid w:val="009C7EE9"/>
    <w:rsid w:val="009D0A05"/>
    <w:rsid w:val="009D0C01"/>
    <w:rsid w:val="009D0FAB"/>
    <w:rsid w:val="009D1D68"/>
    <w:rsid w:val="009D2015"/>
    <w:rsid w:val="009D323C"/>
    <w:rsid w:val="009D535F"/>
    <w:rsid w:val="009D5BBF"/>
    <w:rsid w:val="009D6CEF"/>
    <w:rsid w:val="009D7F9C"/>
    <w:rsid w:val="009E0F9B"/>
    <w:rsid w:val="009E150D"/>
    <w:rsid w:val="009E17A2"/>
    <w:rsid w:val="009E1863"/>
    <w:rsid w:val="009E1B2A"/>
    <w:rsid w:val="009E21CF"/>
    <w:rsid w:val="009E2821"/>
    <w:rsid w:val="009E30B2"/>
    <w:rsid w:val="009E3ED9"/>
    <w:rsid w:val="009E5331"/>
    <w:rsid w:val="009E5C0A"/>
    <w:rsid w:val="009E6DDD"/>
    <w:rsid w:val="009E74A3"/>
    <w:rsid w:val="009E758A"/>
    <w:rsid w:val="009F2E38"/>
    <w:rsid w:val="009F327E"/>
    <w:rsid w:val="009F3F31"/>
    <w:rsid w:val="009F4049"/>
    <w:rsid w:val="009F43BB"/>
    <w:rsid w:val="009F47D5"/>
    <w:rsid w:val="009F6D2C"/>
    <w:rsid w:val="009F77B2"/>
    <w:rsid w:val="00A00828"/>
    <w:rsid w:val="00A01055"/>
    <w:rsid w:val="00A025AB"/>
    <w:rsid w:val="00A0280D"/>
    <w:rsid w:val="00A02A22"/>
    <w:rsid w:val="00A035D0"/>
    <w:rsid w:val="00A03FDB"/>
    <w:rsid w:val="00A0415A"/>
    <w:rsid w:val="00A0632A"/>
    <w:rsid w:val="00A06704"/>
    <w:rsid w:val="00A071CB"/>
    <w:rsid w:val="00A0795B"/>
    <w:rsid w:val="00A07C5E"/>
    <w:rsid w:val="00A10AF9"/>
    <w:rsid w:val="00A10B13"/>
    <w:rsid w:val="00A11150"/>
    <w:rsid w:val="00A11469"/>
    <w:rsid w:val="00A119F2"/>
    <w:rsid w:val="00A125EC"/>
    <w:rsid w:val="00A12771"/>
    <w:rsid w:val="00A12849"/>
    <w:rsid w:val="00A12CBA"/>
    <w:rsid w:val="00A131C3"/>
    <w:rsid w:val="00A138D6"/>
    <w:rsid w:val="00A1417E"/>
    <w:rsid w:val="00A14229"/>
    <w:rsid w:val="00A158F9"/>
    <w:rsid w:val="00A15C16"/>
    <w:rsid w:val="00A201C2"/>
    <w:rsid w:val="00A20996"/>
    <w:rsid w:val="00A20CD0"/>
    <w:rsid w:val="00A21082"/>
    <w:rsid w:val="00A23AF7"/>
    <w:rsid w:val="00A2460E"/>
    <w:rsid w:val="00A252B7"/>
    <w:rsid w:val="00A269D7"/>
    <w:rsid w:val="00A27028"/>
    <w:rsid w:val="00A278C3"/>
    <w:rsid w:val="00A27919"/>
    <w:rsid w:val="00A27C36"/>
    <w:rsid w:val="00A30D1B"/>
    <w:rsid w:val="00A349B0"/>
    <w:rsid w:val="00A36688"/>
    <w:rsid w:val="00A36B40"/>
    <w:rsid w:val="00A37EE3"/>
    <w:rsid w:val="00A40651"/>
    <w:rsid w:val="00A41AF4"/>
    <w:rsid w:val="00A41E29"/>
    <w:rsid w:val="00A428D3"/>
    <w:rsid w:val="00A42B6F"/>
    <w:rsid w:val="00A44567"/>
    <w:rsid w:val="00A44C7E"/>
    <w:rsid w:val="00A44FE9"/>
    <w:rsid w:val="00A4720F"/>
    <w:rsid w:val="00A47CB3"/>
    <w:rsid w:val="00A52207"/>
    <w:rsid w:val="00A52210"/>
    <w:rsid w:val="00A52D58"/>
    <w:rsid w:val="00A53014"/>
    <w:rsid w:val="00A53FAE"/>
    <w:rsid w:val="00A57589"/>
    <w:rsid w:val="00A576BB"/>
    <w:rsid w:val="00A57DEE"/>
    <w:rsid w:val="00A57F52"/>
    <w:rsid w:val="00A60038"/>
    <w:rsid w:val="00A6163A"/>
    <w:rsid w:val="00A61A3D"/>
    <w:rsid w:val="00A624D8"/>
    <w:rsid w:val="00A62630"/>
    <w:rsid w:val="00A629F2"/>
    <w:rsid w:val="00A62B51"/>
    <w:rsid w:val="00A6351F"/>
    <w:rsid w:val="00A63E2B"/>
    <w:rsid w:val="00A6474F"/>
    <w:rsid w:val="00A6621E"/>
    <w:rsid w:val="00A66367"/>
    <w:rsid w:val="00A67AA7"/>
    <w:rsid w:val="00A71038"/>
    <w:rsid w:val="00A712E0"/>
    <w:rsid w:val="00A733E8"/>
    <w:rsid w:val="00A73D5E"/>
    <w:rsid w:val="00A73E77"/>
    <w:rsid w:val="00A74377"/>
    <w:rsid w:val="00A749CD"/>
    <w:rsid w:val="00A77182"/>
    <w:rsid w:val="00A77482"/>
    <w:rsid w:val="00A77D6F"/>
    <w:rsid w:val="00A8049D"/>
    <w:rsid w:val="00A80639"/>
    <w:rsid w:val="00A80EBD"/>
    <w:rsid w:val="00A81DA7"/>
    <w:rsid w:val="00A842F3"/>
    <w:rsid w:val="00A850F2"/>
    <w:rsid w:val="00A9063B"/>
    <w:rsid w:val="00A90B6D"/>
    <w:rsid w:val="00A92240"/>
    <w:rsid w:val="00A934AE"/>
    <w:rsid w:val="00A936A9"/>
    <w:rsid w:val="00A93E3D"/>
    <w:rsid w:val="00A9432A"/>
    <w:rsid w:val="00A960ED"/>
    <w:rsid w:val="00A973FC"/>
    <w:rsid w:val="00AA0345"/>
    <w:rsid w:val="00AA07EB"/>
    <w:rsid w:val="00AA0F39"/>
    <w:rsid w:val="00AA16C9"/>
    <w:rsid w:val="00AA1ED6"/>
    <w:rsid w:val="00AA30FD"/>
    <w:rsid w:val="00AA43C3"/>
    <w:rsid w:val="00AA5262"/>
    <w:rsid w:val="00AA5F7E"/>
    <w:rsid w:val="00AA7EDE"/>
    <w:rsid w:val="00AB04E7"/>
    <w:rsid w:val="00AB21A5"/>
    <w:rsid w:val="00AB2F1A"/>
    <w:rsid w:val="00AB31D5"/>
    <w:rsid w:val="00AB3904"/>
    <w:rsid w:val="00AB5A0A"/>
    <w:rsid w:val="00AB5DE9"/>
    <w:rsid w:val="00AB7AEE"/>
    <w:rsid w:val="00AC04B2"/>
    <w:rsid w:val="00AC05A4"/>
    <w:rsid w:val="00AC18E5"/>
    <w:rsid w:val="00AC3E53"/>
    <w:rsid w:val="00AC4899"/>
    <w:rsid w:val="00AC4A08"/>
    <w:rsid w:val="00AC510C"/>
    <w:rsid w:val="00AC55C6"/>
    <w:rsid w:val="00AC55D4"/>
    <w:rsid w:val="00AC668C"/>
    <w:rsid w:val="00AC6FFC"/>
    <w:rsid w:val="00AC7291"/>
    <w:rsid w:val="00AD1A0E"/>
    <w:rsid w:val="00AD21AB"/>
    <w:rsid w:val="00AD2584"/>
    <w:rsid w:val="00AD2C0F"/>
    <w:rsid w:val="00AD4FB0"/>
    <w:rsid w:val="00AD5575"/>
    <w:rsid w:val="00AD5A17"/>
    <w:rsid w:val="00AD7410"/>
    <w:rsid w:val="00AD78F4"/>
    <w:rsid w:val="00AE0BBA"/>
    <w:rsid w:val="00AE196A"/>
    <w:rsid w:val="00AE1B5A"/>
    <w:rsid w:val="00AE342D"/>
    <w:rsid w:val="00AE35AE"/>
    <w:rsid w:val="00AE4ABA"/>
    <w:rsid w:val="00AE5298"/>
    <w:rsid w:val="00AE56F3"/>
    <w:rsid w:val="00AE5D85"/>
    <w:rsid w:val="00AE7F8E"/>
    <w:rsid w:val="00AF00CC"/>
    <w:rsid w:val="00AF0BBD"/>
    <w:rsid w:val="00AF0DB4"/>
    <w:rsid w:val="00AF13FC"/>
    <w:rsid w:val="00AF1E31"/>
    <w:rsid w:val="00AF1F1C"/>
    <w:rsid w:val="00AF2A72"/>
    <w:rsid w:val="00AF48ED"/>
    <w:rsid w:val="00AF4A21"/>
    <w:rsid w:val="00AF562E"/>
    <w:rsid w:val="00AF5E71"/>
    <w:rsid w:val="00B00277"/>
    <w:rsid w:val="00B00B1E"/>
    <w:rsid w:val="00B011D1"/>
    <w:rsid w:val="00B012DF"/>
    <w:rsid w:val="00B01413"/>
    <w:rsid w:val="00B01B7E"/>
    <w:rsid w:val="00B01C52"/>
    <w:rsid w:val="00B01CEB"/>
    <w:rsid w:val="00B041D9"/>
    <w:rsid w:val="00B05B0C"/>
    <w:rsid w:val="00B05EB9"/>
    <w:rsid w:val="00B10306"/>
    <w:rsid w:val="00B10B81"/>
    <w:rsid w:val="00B10FED"/>
    <w:rsid w:val="00B111AF"/>
    <w:rsid w:val="00B12A9D"/>
    <w:rsid w:val="00B13EC1"/>
    <w:rsid w:val="00B13F61"/>
    <w:rsid w:val="00B14EBA"/>
    <w:rsid w:val="00B15DB0"/>
    <w:rsid w:val="00B20856"/>
    <w:rsid w:val="00B20C69"/>
    <w:rsid w:val="00B2181C"/>
    <w:rsid w:val="00B21DC1"/>
    <w:rsid w:val="00B2241D"/>
    <w:rsid w:val="00B25203"/>
    <w:rsid w:val="00B25F05"/>
    <w:rsid w:val="00B26177"/>
    <w:rsid w:val="00B27E29"/>
    <w:rsid w:val="00B27E93"/>
    <w:rsid w:val="00B30439"/>
    <w:rsid w:val="00B31295"/>
    <w:rsid w:val="00B3350F"/>
    <w:rsid w:val="00B339BF"/>
    <w:rsid w:val="00B33FDC"/>
    <w:rsid w:val="00B342EF"/>
    <w:rsid w:val="00B35751"/>
    <w:rsid w:val="00B40251"/>
    <w:rsid w:val="00B40B12"/>
    <w:rsid w:val="00B4161E"/>
    <w:rsid w:val="00B41823"/>
    <w:rsid w:val="00B4349C"/>
    <w:rsid w:val="00B44279"/>
    <w:rsid w:val="00B4527D"/>
    <w:rsid w:val="00B460BA"/>
    <w:rsid w:val="00B46996"/>
    <w:rsid w:val="00B472D5"/>
    <w:rsid w:val="00B47638"/>
    <w:rsid w:val="00B503B4"/>
    <w:rsid w:val="00B52287"/>
    <w:rsid w:val="00B52588"/>
    <w:rsid w:val="00B5371D"/>
    <w:rsid w:val="00B54D57"/>
    <w:rsid w:val="00B57B6F"/>
    <w:rsid w:val="00B60A6E"/>
    <w:rsid w:val="00B60E50"/>
    <w:rsid w:val="00B61BCF"/>
    <w:rsid w:val="00B61E28"/>
    <w:rsid w:val="00B623D4"/>
    <w:rsid w:val="00B6287E"/>
    <w:rsid w:val="00B66282"/>
    <w:rsid w:val="00B6798F"/>
    <w:rsid w:val="00B713C4"/>
    <w:rsid w:val="00B72CE4"/>
    <w:rsid w:val="00B73F57"/>
    <w:rsid w:val="00B74270"/>
    <w:rsid w:val="00B746B8"/>
    <w:rsid w:val="00B773A4"/>
    <w:rsid w:val="00B80153"/>
    <w:rsid w:val="00B82AE9"/>
    <w:rsid w:val="00B83167"/>
    <w:rsid w:val="00B83CA9"/>
    <w:rsid w:val="00B85748"/>
    <w:rsid w:val="00B8697D"/>
    <w:rsid w:val="00B86E78"/>
    <w:rsid w:val="00B876B5"/>
    <w:rsid w:val="00B8777B"/>
    <w:rsid w:val="00B903C9"/>
    <w:rsid w:val="00B93AB2"/>
    <w:rsid w:val="00B962F3"/>
    <w:rsid w:val="00B96E20"/>
    <w:rsid w:val="00BA07C0"/>
    <w:rsid w:val="00BA07E7"/>
    <w:rsid w:val="00BA0DFA"/>
    <w:rsid w:val="00BA261B"/>
    <w:rsid w:val="00BA2A11"/>
    <w:rsid w:val="00BA31AC"/>
    <w:rsid w:val="00BA349C"/>
    <w:rsid w:val="00BA4871"/>
    <w:rsid w:val="00BA5B28"/>
    <w:rsid w:val="00BA6780"/>
    <w:rsid w:val="00BA6954"/>
    <w:rsid w:val="00BA72F1"/>
    <w:rsid w:val="00BB1285"/>
    <w:rsid w:val="00BB21C6"/>
    <w:rsid w:val="00BB22EA"/>
    <w:rsid w:val="00BB26E2"/>
    <w:rsid w:val="00BB7315"/>
    <w:rsid w:val="00BC033A"/>
    <w:rsid w:val="00BC12A8"/>
    <w:rsid w:val="00BC2187"/>
    <w:rsid w:val="00BC3B1A"/>
    <w:rsid w:val="00BC3B1B"/>
    <w:rsid w:val="00BC462F"/>
    <w:rsid w:val="00BC547E"/>
    <w:rsid w:val="00BC5E36"/>
    <w:rsid w:val="00BC7AC4"/>
    <w:rsid w:val="00BD18B8"/>
    <w:rsid w:val="00BD1A89"/>
    <w:rsid w:val="00BD346D"/>
    <w:rsid w:val="00BD3C48"/>
    <w:rsid w:val="00BD4FA0"/>
    <w:rsid w:val="00BD64CB"/>
    <w:rsid w:val="00BD6639"/>
    <w:rsid w:val="00BD6E64"/>
    <w:rsid w:val="00BE015E"/>
    <w:rsid w:val="00BE0259"/>
    <w:rsid w:val="00BE165B"/>
    <w:rsid w:val="00BE1C93"/>
    <w:rsid w:val="00BE3495"/>
    <w:rsid w:val="00BE36BA"/>
    <w:rsid w:val="00BE3875"/>
    <w:rsid w:val="00BE5F5B"/>
    <w:rsid w:val="00BE69AC"/>
    <w:rsid w:val="00BE6D1E"/>
    <w:rsid w:val="00BE7A2E"/>
    <w:rsid w:val="00BF1B25"/>
    <w:rsid w:val="00BF1DE0"/>
    <w:rsid w:val="00BF391C"/>
    <w:rsid w:val="00BF4037"/>
    <w:rsid w:val="00BF49F8"/>
    <w:rsid w:val="00BF4C42"/>
    <w:rsid w:val="00BF73FB"/>
    <w:rsid w:val="00BF7892"/>
    <w:rsid w:val="00C021BF"/>
    <w:rsid w:val="00C02917"/>
    <w:rsid w:val="00C02B34"/>
    <w:rsid w:val="00C031FD"/>
    <w:rsid w:val="00C03234"/>
    <w:rsid w:val="00C041E1"/>
    <w:rsid w:val="00C07DE5"/>
    <w:rsid w:val="00C1002E"/>
    <w:rsid w:val="00C10E23"/>
    <w:rsid w:val="00C11737"/>
    <w:rsid w:val="00C11C47"/>
    <w:rsid w:val="00C15920"/>
    <w:rsid w:val="00C1624C"/>
    <w:rsid w:val="00C169D2"/>
    <w:rsid w:val="00C17B21"/>
    <w:rsid w:val="00C2390D"/>
    <w:rsid w:val="00C23971"/>
    <w:rsid w:val="00C23AAF"/>
    <w:rsid w:val="00C23F58"/>
    <w:rsid w:val="00C24465"/>
    <w:rsid w:val="00C24BBA"/>
    <w:rsid w:val="00C24F60"/>
    <w:rsid w:val="00C26C4B"/>
    <w:rsid w:val="00C26FD8"/>
    <w:rsid w:val="00C30B7A"/>
    <w:rsid w:val="00C3182C"/>
    <w:rsid w:val="00C321C3"/>
    <w:rsid w:val="00C33DC7"/>
    <w:rsid w:val="00C33E6F"/>
    <w:rsid w:val="00C34FE2"/>
    <w:rsid w:val="00C3548D"/>
    <w:rsid w:val="00C4056D"/>
    <w:rsid w:val="00C40725"/>
    <w:rsid w:val="00C4089A"/>
    <w:rsid w:val="00C426C1"/>
    <w:rsid w:val="00C42BB0"/>
    <w:rsid w:val="00C43622"/>
    <w:rsid w:val="00C43B0B"/>
    <w:rsid w:val="00C4483C"/>
    <w:rsid w:val="00C451BF"/>
    <w:rsid w:val="00C469F4"/>
    <w:rsid w:val="00C478E1"/>
    <w:rsid w:val="00C47B73"/>
    <w:rsid w:val="00C47CAA"/>
    <w:rsid w:val="00C50BB3"/>
    <w:rsid w:val="00C50F49"/>
    <w:rsid w:val="00C516A9"/>
    <w:rsid w:val="00C51F7E"/>
    <w:rsid w:val="00C52154"/>
    <w:rsid w:val="00C53CCC"/>
    <w:rsid w:val="00C545DB"/>
    <w:rsid w:val="00C54601"/>
    <w:rsid w:val="00C54696"/>
    <w:rsid w:val="00C563CA"/>
    <w:rsid w:val="00C5656F"/>
    <w:rsid w:val="00C575CA"/>
    <w:rsid w:val="00C60F8E"/>
    <w:rsid w:val="00C61495"/>
    <w:rsid w:val="00C61C1E"/>
    <w:rsid w:val="00C61ECC"/>
    <w:rsid w:val="00C63272"/>
    <w:rsid w:val="00C6336E"/>
    <w:rsid w:val="00C63D67"/>
    <w:rsid w:val="00C64AB7"/>
    <w:rsid w:val="00C656BF"/>
    <w:rsid w:val="00C65FB4"/>
    <w:rsid w:val="00C661E5"/>
    <w:rsid w:val="00C67857"/>
    <w:rsid w:val="00C704C3"/>
    <w:rsid w:val="00C71A1C"/>
    <w:rsid w:val="00C72368"/>
    <w:rsid w:val="00C73CB3"/>
    <w:rsid w:val="00C74A7E"/>
    <w:rsid w:val="00C75635"/>
    <w:rsid w:val="00C803F5"/>
    <w:rsid w:val="00C82AC8"/>
    <w:rsid w:val="00C8309D"/>
    <w:rsid w:val="00C83481"/>
    <w:rsid w:val="00C86A50"/>
    <w:rsid w:val="00C870D9"/>
    <w:rsid w:val="00C87DFF"/>
    <w:rsid w:val="00C90874"/>
    <w:rsid w:val="00C90DA3"/>
    <w:rsid w:val="00C91A9A"/>
    <w:rsid w:val="00C91F6E"/>
    <w:rsid w:val="00C95CCC"/>
    <w:rsid w:val="00C9706A"/>
    <w:rsid w:val="00CA11D7"/>
    <w:rsid w:val="00CA1377"/>
    <w:rsid w:val="00CA154C"/>
    <w:rsid w:val="00CA1561"/>
    <w:rsid w:val="00CA1EC6"/>
    <w:rsid w:val="00CA2F9E"/>
    <w:rsid w:val="00CA3CBD"/>
    <w:rsid w:val="00CA3F92"/>
    <w:rsid w:val="00CA52D6"/>
    <w:rsid w:val="00CA5981"/>
    <w:rsid w:val="00CA5C7F"/>
    <w:rsid w:val="00CA6FB7"/>
    <w:rsid w:val="00CB05B2"/>
    <w:rsid w:val="00CB0792"/>
    <w:rsid w:val="00CB1A74"/>
    <w:rsid w:val="00CB33E5"/>
    <w:rsid w:val="00CB38C7"/>
    <w:rsid w:val="00CB3B17"/>
    <w:rsid w:val="00CB4275"/>
    <w:rsid w:val="00CB691F"/>
    <w:rsid w:val="00CB698D"/>
    <w:rsid w:val="00CB772C"/>
    <w:rsid w:val="00CC03FE"/>
    <w:rsid w:val="00CC093D"/>
    <w:rsid w:val="00CC11CD"/>
    <w:rsid w:val="00CC3974"/>
    <w:rsid w:val="00CC7343"/>
    <w:rsid w:val="00CC7410"/>
    <w:rsid w:val="00CC7934"/>
    <w:rsid w:val="00CC7FCC"/>
    <w:rsid w:val="00CD075C"/>
    <w:rsid w:val="00CD20C4"/>
    <w:rsid w:val="00CD225A"/>
    <w:rsid w:val="00CD2657"/>
    <w:rsid w:val="00CD2844"/>
    <w:rsid w:val="00CD2E00"/>
    <w:rsid w:val="00CD43C9"/>
    <w:rsid w:val="00CD57EA"/>
    <w:rsid w:val="00CD5EB8"/>
    <w:rsid w:val="00CD71D6"/>
    <w:rsid w:val="00CE06A7"/>
    <w:rsid w:val="00CE25EC"/>
    <w:rsid w:val="00CE3661"/>
    <w:rsid w:val="00CE3CE0"/>
    <w:rsid w:val="00CE4904"/>
    <w:rsid w:val="00CE5EFD"/>
    <w:rsid w:val="00CE6633"/>
    <w:rsid w:val="00CE66CE"/>
    <w:rsid w:val="00CE748D"/>
    <w:rsid w:val="00CF18FE"/>
    <w:rsid w:val="00CF2AB6"/>
    <w:rsid w:val="00CF371A"/>
    <w:rsid w:val="00CF70D5"/>
    <w:rsid w:val="00CF7960"/>
    <w:rsid w:val="00CF7B51"/>
    <w:rsid w:val="00D01C7A"/>
    <w:rsid w:val="00D0422C"/>
    <w:rsid w:val="00D068AD"/>
    <w:rsid w:val="00D0797D"/>
    <w:rsid w:val="00D1097A"/>
    <w:rsid w:val="00D13C3B"/>
    <w:rsid w:val="00D15A5E"/>
    <w:rsid w:val="00D15BDF"/>
    <w:rsid w:val="00D16FDF"/>
    <w:rsid w:val="00D20876"/>
    <w:rsid w:val="00D20B74"/>
    <w:rsid w:val="00D2144A"/>
    <w:rsid w:val="00D23089"/>
    <w:rsid w:val="00D237B5"/>
    <w:rsid w:val="00D2661A"/>
    <w:rsid w:val="00D26681"/>
    <w:rsid w:val="00D26E2B"/>
    <w:rsid w:val="00D27A09"/>
    <w:rsid w:val="00D3087D"/>
    <w:rsid w:val="00D326F1"/>
    <w:rsid w:val="00D32FD6"/>
    <w:rsid w:val="00D33351"/>
    <w:rsid w:val="00D33DAC"/>
    <w:rsid w:val="00D3490E"/>
    <w:rsid w:val="00D34EC7"/>
    <w:rsid w:val="00D354E5"/>
    <w:rsid w:val="00D355E4"/>
    <w:rsid w:val="00D366B5"/>
    <w:rsid w:val="00D36A99"/>
    <w:rsid w:val="00D36C1F"/>
    <w:rsid w:val="00D436C1"/>
    <w:rsid w:val="00D43A2D"/>
    <w:rsid w:val="00D45171"/>
    <w:rsid w:val="00D4527A"/>
    <w:rsid w:val="00D4552A"/>
    <w:rsid w:val="00D4561A"/>
    <w:rsid w:val="00D46135"/>
    <w:rsid w:val="00D4614E"/>
    <w:rsid w:val="00D46192"/>
    <w:rsid w:val="00D47446"/>
    <w:rsid w:val="00D47D7E"/>
    <w:rsid w:val="00D5014F"/>
    <w:rsid w:val="00D50435"/>
    <w:rsid w:val="00D506D2"/>
    <w:rsid w:val="00D50F4A"/>
    <w:rsid w:val="00D529A3"/>
    <w:rsid w:val="00D52A60"/>
    <w:rsid w:val="00D52E7F"/>
    <w:rsid w:val="00D53A78"/>
    <w:rsid w:val="00D55107"/>
    <w:rsid w:val="00D56252"/>
    <w:rsid w:val="00D57710"/>
    <w:rsid w:val="00D57916"/>
    <w:rsid w:val="00D600D2"/>
    <w:rsid w:val="00D60D82"/>
    <w:rsid w:val="00D61E5E"/>
    <w:rsid w:val="00D62073"/>
    <w:rsid w:val="00D62750"/>
    <w:rsid w:val="00D629CF"/>
    <w:rsid w:val="00D62AF6"/>
    <w:rsid w:val="00D64489"/>
    <w:rsid w:val="00D646B0"/>
    <w:rsid w:val="00D6471F"/>
    <w:rsid w:val="00D70361"/>
    <w:rsid w:val="00D71894"/>
    <w:rsid w:val="00D730A7"/>
    <w:rsid w:val="00D745F4"/>
    <w:rsid w:val="00D757F4"/>
    <w:rsid w:val="00D77DA1"/>
    <w:rsid w:val="00D8131B"/>
    <w:rsid w:val="00D82214"/>
    <w:rsid w:val="00D823E1"/>
    <w:rsid w:val="00D84C53"/>
    <w:rsid w:val="00D84EAA"/>
    <w:rsid w:val="00D900A5"/>
    <w:rsid w:val="00D9166B"/>
    <w:rsid w:val="00D91B21"/>
    <w:rsid w:val="00D95907"/>
    <w:rsid w:val="00D9634A"/>
    <w:rsid w:val="00D96C18"/>
    <w:rsid w:val="00D9758A"/>
    <w:rsid w:val="00D97C37"/>
    <w:rsid w:val="00DA0559"/>
    <w:rsid w:val="00DA0DDC"/>
    <w:rsid w:val="00DA142B"/>
    <w:rsid w:val="00DA2372"/>
    <w:rsid w:val="00DA2829"/>
    <w:rsid w:val="00DA3231"/>
    <w:rsid w:val="00DA3333"/>
    <w:rsid w:val="00DA48C6"/>
    <w:rsid w:val="00DA55AF"/>
    <w:rsid w:val="00DA599D"/>
    <w:rsid w:val="00DA6898"/>
    <w:rsid w:val="00DA6ECB"/>
    <w:rsid w:val="00DA7547"/>
    <w:rsid w:val="00DA77AE"/>
    <w:rsid w:val="00DB043A"/>
    <w:rsid w:val="00DB05AD"/>
    <w:rsid w:val="00DB05E3"/>
    <w:rsid w:val="00DB2C7C"/>
    <w:rsid w:val="00DB3E26"/>
    <w:rsid w:val="00DB43F0"/>
    <w:rsid w:val="00DB4886"/>
    <w:rsid w:val="00DB493D"/>
    <w:rsid w:val="00DB51F9"/>
    <w:rsid w:val="00DB585E"/>
    <w:rsid w:val="00DB6962"/>
    <w:rsid w:val="00DB741D"/>
    <w:rsid w:val="00DB78DD"/>
    <w:rsid w:val="00DC14D6"/>
    <w:rsid w:val="00DC15C3"/>
    <w:rsid w:val="00DC34E2"/>
    <w:rsid w:val="00DC42D8"/>
    <w:rsid w:val="00DC53A7"/>
    <w:rsid w:val="00DC5453"/>
    <w:rsid w:val="00DC55B3"/>
    <w:rsid w:val="00DC72B4"/>
    <w:rsid w:val="00DC7845"/>
    <w:rsid w:val="00DD1B94"/>
    <w:rsid w:val="00DD38C5"/>
    <w:rsid w:val="00DD3B35"/>
    <w:rsid w:val="00DD77BA"/>
    <w:rsid w:val="00DD7A85"/>
    <w:rsid w:val="00DE044E"/>
    <w:rsid w:val="00DE09E7"/>
    <w:rsid w:val="00DE12FB"/>
    <w:rsid w:val="00DE178D"/>
    <w:rsid w:val="00DE29DB"/>
    <w:rsid w:val="00DE30B5"/>
    <w:rsid w:val="00DE368B"/>
    <w:rsid w:val="00DE3E8E"/>
    <w:rsid w:val="00DE46C7"/>
    <w:rsid w:val="00DE4AF6"/>
    <w:rsid w:val="00DE5841"/>
    <w:rsid w:val="00DE593A"/>
    <w:rsid w:val="00DE7944"/>
    <w:rsid w:val="00DE7A5F"/>
    <w:rsid w:val="00DF260B"/>
    <w:rsid w:val="00DF344E"/>
    <w:rsid w:val="00DF3D60"/>
    <w:rsid w:val="00DF4612"/>
    <w:rsid w:val="00DF5819"/>
    <w:rsid w:val="00DF61EC"/>
    <w:rsid w:val="00DF6834"/>
    <w:rsid w:val="00DF6925"/>
    <w:rsid w:val="00E04362"/>
    <w:rsid w:val="00E0439A"/>
    <w:rsid w:val="00E04531"/>
    <w:rsid w:val="00E0535A"/>
    <w:rsid w:val="00E05758"/>
    <w:rsid w:val="00E07A52"/>
    <w:rsid w:val="00E07DE8"/>
    <w:rsid w:val="00E10AEF"/>
    <w:rsid w:val="00E11B68"/>
    <w:rsid w:val="00E12DC6"/>
    <w:rsid w:val="00E13EA9"/>
    <w:rsid w:val="00E14ADE"/>
    <w:rsid w:val="00E15ED3"/>
    <w:rsid w:val="00E2075F"/>
    <w:rsid w:val="00E22C8E"/>
    <w:rsid w:val="00E2307D"/>
    <w:rsid w:val="00E234BE"/>
    <w:rsid w:val="00E24D99"/>
    <w:rsid w:val="00E25665"/>
    <w:rsid w:val="00E30DCB"/>
    <w:rsid w:val="00E31C07"/>
    <w:rsid w:val="00E32DAD"/>
    <w:rsid w:val="00E32F41"/>
    <w:rsid w:val="00E331D4"/>
    <w:rsid w:val="00E335A4"/>
    <w:rsid w:val="00E35623"/>
    <w:rsid w:val="00E35B85"/>
    <w:rsid w:val="00E35D96"/>
    <w:rsid w:val="00E36044"/>
    <w:rsid w:val="00E37675"/>
    <w:rsid w:val="00E424BB"/>
    <w:rsid w:val="00E425DF"/>
    <w:rsid w:val="00E4274C"/>
    <w:rsid w:val="00E4283B"/>
    <w:rsid w:val="00E4291B"/>
    <w:rsid w:val="00E45EFF"/>
    <w:rsid w:val="00E4658A"/>
    <w:rsid w:val="00E47365"/>
    <w:rsid w:val="00E47590"/>
    <w:rsid w:val="00E50C50"/>
    <w:rsid w:val="00E50D3C"/>
    <w:rsid w:val="00E51FA1"/>
    <w:rsid w:val="00E531E3"/>
    <w:rsid w:val="00E53637"/>
    <w:rsid w:val="00E536F0"/>
    <w:rsid w:val="00E54F1F"/>
    <w:rsid w:val="00E57B2E"/>
    <w:rsid w:val="00E60F8A"/>
    <w:rsid w:val="00E616E5"/>
    <w:rsid w:val="00E6221C"/>
    <w:rsid w:val="00E6350F"/>
    <w:rsid w:val="00E63D84"/>
    <w:rsid w:val="00E63EA1"/>
    <w:rsid w:val="00E6467A"/>
    <w:rsid w:val="00E64831"/>
    <w:rsid w:val="00E64860"/>
    <w:rsid w:val="00E64C74"/>
    <w:rsid w:val="00E65479"/>
    <w:rsid w:val="00E66F36"/>
    <w:rsid w:val="00E67B86"/>
    <w:rsid w:val="00E70890"/>
    <w:rsid w:val="00E7107E"/>
    <w:rsid w:val="00E7125F"/>
    <w:rsid w:val="00E719EB"/>
    <w:rsid w:val="00E73645"/>
    <w:rsid w:val="00E7397C"/>
    <w:rsid w:val="00E749E8"/>
    <w:rsid w:val="00E74BE8"/>
    <w:rsid w:val="00E74E0B"/>
    <w:rsid w:val="00E74EBF"/>
    <w:rsid w:val="00E75933"/>
    <w:rsid w:val="00E77DB2"/>
    <w:rsid w:val="00E80030"/>
    <w:rsid w:val="00E8062A"/>
    <w:rsid w:val="00E8128D"/>
    <w:rsid w:val="00E8128F"/>
    <w:rsid w:val="00E82CB3"/>
    <w:rsid w:val="00E82DA0"/>
    <w:rsid w:val="00E83281"/>
    <w:rsid w:val="00E84BFF"/>
    <w:rsid w:val="00E84D4D"/>
    <w:rsid w:val="00E84FBD"/>
    <w:rsid w:val="00E9086C"/>
    <w:rsid w:val="00E912E0"/>
    <w:rsid w:val="00E9382A"/>
    <w:rsid w:val="00E93A8F"/>
    <w:rsid w:val="00E9434F"/>
    <w:rsid w:val="00E943EB"/>
    <w:rsid w:val="00E9662B"/>
    <w:rsid w:val="00E96CC0"/>
    <w:rsid w:val="00E97728"/>
    <w:rsid w:val="00E977CC"/>
    <w:rsid w:val="00EA0383"/>
    <w:rsid w:val="00EA0CE7"/>
    <w:rsid w:val="00EA159D"/>
    <w:rsid w:val="00EA2E70"/>
    <w:rsid w:val="00EA44DA"/>
    <w:rsid w:val="00EA5239"/>
    <w:rsid w:val="00EA5E04"/>
    <w:rsid w:val="00EA5EB5"/>
    <w:rsid w:val="00EA5F72"/>
    <w:rsid w:val="00EA7305"/>
    <w:rsid w:val="00EA78A7"/>
    <w:rsid w:val="00EB02FD"/>
    <w:rsid w:val="00EB129E"/>
    <w:rsid w:val="00EB17E0"/>
    <w:rsid w:val="00EB3794"/>
    <w:rsid w:val="00EB3918"/>
    <w:rsid w:val="00EB3C1B"/>
    <w:rsid w:val="00EB6EA4"/>
    <w:rsid w:val="00EB772C"/>
    <w:rsid w:val="00EC0D81"/>
    <w:rsid w:val="00EC1202"/>
    <w:rsid w:val="00EC181E"/>
    <w:rsid w:val="00EC484E"/>
    <w:rsid w:val="00EC6CC5"/>
    <w:rsid w:val="00EC76F6"/>
    <w:rsid w:val="00EC792F"/>
    <w:rsid w:val="00EC79A0"/>
    <w:rsid w:val="00ED01AE"/>
    <w:rsid w:val="00ED0F70"/>
    <w:rsid w:val="00ED1D0B"/>
    <w:rsid w:val="00ED2CCB"/>
    <w:rsid w:val="00ED424E"/>
    <w:rsid w:val="00EE41F8"/>
    <w:rsid w:val="00EE503D"/>
    <w:rsid w:val="00EE56E4"/>
    <w:rsid w:val="00EE778F"/>
    <w:rsid w:val="00EE7B96"/>
    <w:rsid w:val="00EE7ED5"/>
    <w:rsid w:val="00EF17C4"/>
    <w:rsid w:val="00EF1CDA"/>
    <w:rsid w:val="00EF1D62"/>
    <w:rsid w:val="00EF1EF9"/>
    <w:rsid w:val="00EF3799"/>
    <w:rsid w:val="00EF3863"/>
    <w:rsid w:val="00EF3A86"/>
    <w:rsid w:val="00EF436D"/>
    <w:rsid w:val="00EF4A02"/>
    <w:rsid w:val="00EF517A"/>
    <w:rsid w:val="00EF56B0"/>
    <w:rsid w:val="00EF6332"/>
    <w:rsid w:val="00EF6DEA"/>
    <w:rsid w:val="00F00222"/>
    <w:rsid w:val="00F01C07"/>
    <w:rsid w:val="00F02C97"/>
    <w:rsid w:val="00F03853"/>
    <w:rsid w:val="00F055EA"/>
    <w:rsid w:val="00F05D8B"/>
    <w:rsid w:val="00F0671C"/>
    <w:rsid w:val="00F072B2"/>
    <w:rsid w:val="00F0749A"/>
    <w:rsid w:val="00F0787E"/>
    <w:rsid w:val="00F11485"/>
    <w:rsid w:val="00F11DC7"/>
    <w:rsid w:val="00F1216A"/>
    <w:rsid w:val="00F125D6"/>
    <w:rsid w:val="00F12787"/>
    <w:rsid w:val="00F12E32"/>
    <w:rsid w:val="00F1362B"/>
    <w:rsid w:val="00F140CC"/>
    <w:rsid w:val="00F145B9"/>
    <w:rsid w:val="00F1499D"/>
    <w:rsid w:val="00F153E8"/>
    <w:rsid w:val="00F15CE5"/>
    <w:rsid w:val="00F15FB6"/>
    <w:rsid w:val="00F16877"/>
    <w:rsid w:val="00F210B5"/>
    <w:rsid w:val="00F2117B"/>
    <w:rsid w:val="00F218C2"/>
    <w:rsid w:val="00F23056"/>
    <w:rsid w:val="00F23821"/>
    <w:rsid w:val="00F24CEA"/>
    <w:rsid w:val="00F25FFA"/>
    <w:rsid w:val="00F26950"/>
    <w:rsid w:val="00F26D44"/>
    <w:rsid w:val="00F318EB"/>
    <w:rsid w:val="00F31CE3"/>
    <w:rsid w:val="00F31E49"/>
    <w:rsid w:val="00F32924"/>
    <w:rsid w:val="00F330BE"/>
    <w:rsid w:val="00F35E7B"/>
    <w:rsid w:val="00F3607C"/>
    <w:rsid w:val="00F3720C"/>
    <w:rsid w:val="00F3776E"/>
    <w:rsid w:val="00F4032D"/>
    <w:rsid w:val="00F4202D"/>
    <w:rsid w:val="00F4223E"/>
    <w:rsid w:val="00F42C28"/>
    <w:rsid w:val="00F4326E"/>
    <w:rsid w:val="00F43346"/>
    <w:rsid w:val="00F43C79"/>
    <w:rsid w:val="00F43E9A"/>
    <w:rsid w:val="00F44036"/>
    <w:rsid w:val="00F44847"/>
    <w:rsid w:val="00F45945"/>
    <w:rsid w:val="00F462AB"/>
    <w:rsid w:val="00F4767C"/>
    <w:rsid w:val="00F514C7"/>
    <w:rsid w:val="00F51956"/>
    <w:rsid w:val="00F52D5E"/>
    <w:rsid w:val="00F52F1A"/>
    <w:rsid w:val="00F5350F"/>
    <w:rsid w:val="00F53D29"/>
    <w:rsid w:val="00F53E75"/>
    <w:rsid w:val="00F53EC5"/>
    <w:rsid w:val="00F54B49"/>
    <w:rsid w:val="00F54FA6"/>
    <w:rsid w:val="00F55B68"/>
    <w:rsid w:val="00F567B4"/>
    <w:rsid w:val="00F60B10"/>
    <w:rsid w:val="00F6141A"/>
    <w:rsid w:val="00F61A09"/>
    <w:rsid w:val="00F62780"/>
    <w:rsid w:val="00F659B7"/>
    <w:rsid w:val="00F662B6"/>
    <w:rsid w:val="00F662F7"/>
    <w:rsid w:val="00F66B68"/>
    <w:rsid w:val="00F66F76"/>
    <w:rsid w:val="00F6745C"/>
    <w:rsid w:val="00F67753"/>
    <w:rsid w:val="00F700C7"/>
    <w:rsid w:val="00F72AD5"/>
    <w:rsid w:val="00F73BF3"/>
    <w:rsid w:val="00F76239"/>
    <w:rsid w:val="00F77225"/>
    <w:rsid w:val="00F802EA"/>
    <w:rsid w:val="00F817FC"/>
    <w:rsid w:val="00F819C6"/>
    <w:rsid w:val="00F820A3"/>
    <w:rsid w:val="00F82CAB"/>
    <w:rsid w:val="00F8342E"/>
    <w:rsid w:val="00F83A93"/>
    <w:rsid w:val="00F84538"/>
    <w:rsid w:val="00F857AD"/>
    <w:rsid w:val="00F87540"/>
    <w:rsid w:val="00F922AF"/>
    <w:rsid w:val="00F9581D"/>
    <w:rsid w:val="00F96E93"/>
    <w:rsid w:val="00F977F3"/>
    <w:rsid w:val="00FA1F64"/>
    <w:rsid w:val="00FA256D"/>
    <w:rsid w:val="00FA2D47"/>
    <w:rsid w:val="00FA3498"/>
    <w:rsid w:val="00FA3ECB"/>
    <w:rsid w:val="00FA407A"/>
    <w:rsid w:val="00FA42B9"/>
    <w:rsid w:val="00FA5742"/>
    <w:rsid w:val="00FA6525"/>
    <w:rsid w:val="00FA7A13"/>
    <w:rsid w:val="00FA7BAC"/>
    <w:rsid w:val="00FB0863"/>
    <w:rsid w:val="00FB21E6"/>
    <w:rsid w:val="00FB3539"/>
    <w:rsid w:val="00FB5404"/>
    <w:rsid w:val="00FB6A44"/>
    <w:rsid w:val="00FB6BE2"/>
    <w:rsid w:val="00FB740E"/>
    <w:rsid w:val="00FB7A9D"/>
    <w:rsid w:val="00FB7AE0"/>
    <w:rsid w:val="00FC14C1"/>
    <w:rsid w:val="00FC1FAA"/>
    <w:rsid w:val="00FC412F"/>
    <w:rsid w:val="00FC494C"/>
    <w:rsid w:val="00FC4EE9"/>
    <w:rsid w:val="00FC677A"/>
    <w:rsid w:val="00FC6CEC"/>
    <w:rsid w:val="00FC7A40"/>
    <w:rsid w:val="00FC7D12"/>
    <w:rsid w:val="00FD0DF5"/>
    <w:rsid w:val="00FD13CC"/>
    <w:rsid w:val="00FD186D"/>
    <w:rsid w:val="00FD31E5"/>
    <w:rsid w:val="00FD3973"/>
    <w:rsid w:val="00FD410D"/>
    <w:rsid w:val="00FD681B"/>
    <w:rsid w:val="00FD6F9D"/>
    <w:rsid w:val="00FD75BA"/>
    <w:rsid w:val="00FD78AE"/>
    <w:rsid w:val="00FD7C5F"/>
    <w:rsid w:val="00FE161E"/>
    <w:rsid w:val="00FE2349"/>
    <w:rsid w:val="00FE3143"/>
    <w:rsid w:val="00FE3224"/>
    <w:rsid w:val="00FE370A"/>
    <w:rsid w:val="00FE547E"/>
    <w:rsid w:val="00FE5CC9"/>
    <w:rsid w:val="00FE5EA1"/>
    <w:rsid w:val="00FE6E92"/>
    <w:rsid w:val="00FE70E6"/>
    <w:rsid w:val="00FE7721"/>
    <w:rsid w:val="00FF1FBA"/>
    <w:rsid w:val="00FF23BD"/>
    <w:rsid w:val="00FF4B39"/>
    <w:rsid w:val="00FF5C51"/>
    <w:rsid w:val="00FF7480"/>
    <w:rsid w:val="00FF79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09BC1294"/>
  <w15:docId w15:val="{F1580F09-8CBC-447E-809F-262ECB0ABF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바탕체" w:hAnsi="Times New Roman" w:cs="Times New Roman"/>
        <w:lang w:val="en-US" w:eastAsia="ko-K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9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3">
    <w:name w:val="Normal"/>
    <w:qFormat/>
    <w:rsid w:val="00A03FDB"/>
    <w:pPr>
      <w:overflowPunct w:val="0"/>
      <w:autoSpaceDE w:val="0"/>
      <w:autoSpaceDN w:val="0"/>
      <w:adjustRightInd w:val="0"/>
      <w:jc w:val="both"/>
      <w:textAlignment w:val="baseline"/>
    </w:pPr>
    <w:rPr>
      <w:rFonts w:ascii="맑은 고딕" w:eastAsia="맑은 고딕" w:hAnsi="맑은 고딕"/>
      <w:sz w:val="22"/>
    </w:rPr>
  </w:style>
  <w:style w:type="paragraph" w:styleId="11">
    <w:name w:val="heading 1"/>
    <w:aliases w:val="H1,level1,level1 + (영어) Times New Roman,(한글) 굴림,왼쪽:  0 cm,첫 줄:  0 cm,줄 간격: ... ...,Attribute Heading 1,가.,Level 1,LEVEL1,_Kapitelüberschrift,I,H11,H12,Heading 1-ERI,Heading 1-ERI1,Heading 1-ERI2,Heading 1-ERI3,Heading 1-ERI4,Heading 1-ERI5,대제목"/>
    <w:basedOn w:val="a3"/>
    <w:next w:val="20"/>
    <w:link w:val="1Char"/>
    <w:qFormat/>
    <w:rsid w:val="006036D7"/>
    <w:pPr>
      <w:keepNext/>
      <w:keepLines/>
      <w:spacing w:before="240" w:after="240" w:line="240" w:lineRule="atLeast"/>
      <w:outlineLvl w:val="0"/>
    </w:pPr>
    <w:rPr>
      <w:b/>
      <w:sz w:val="28"/>
      <w:szCs w:val="28"/>
      <w:lang w:val="en-GB"/>
    </w:rPr>
  </w:style>
  <w:style w:type="paragraph" w:styleId="20">
    <w:name w:val="heading 2"/>
    <w:aliases w:val="H2"/>
    <w:basedOn w:val="a3"/>
    <w:next w:val="3"/>
    <w:link w:val="2Char"/>
    <w:qFormat/>
    <w:rsid w:val="006036D7"/>
    <w:pPr>
      <w:keepNext/>
      <w:keepLines/>
      <w:spacing w:before="240" w:after="120"/>
      <w:outlineLvl w:val="1"/>
    </w:pPr>
    <w:rPr>
      <w:b/>
      <w:sz w:val="24"/>
      <w:lang w:val="en-GB"/>
    </w:rPr>
  </w:style>
  <w:style w:type="paragraph" w:styleId="3">
    <w:name w:val="heading 3"/>
    <w:aliases w:val="H3"/>
    <w:basedOn w:val="a3"/>
    <w:next w:val="a3"/>
    <w:link w:val="3Char"/>
    <w:qFormat/>
    <w:rsid w:val="00D47446"/>
    <w:pPr>
      <w:keepNext/>
      <w:keepLines/>
      <w:spacing w:before="120" w:after="120"/>
      <w:outlineLvl w:val="2"/>
    </w:pPr>
    <w:rPr>
      <w:b/>
      <w:lang w:val="en-GB"/>
    </w:rPr>
  </w:style>
  <w:style w:type="paragraph" w:styleId="4">
    <w:name w:val="heading 4"/>
    <w:aliases w:val="H4"/>
    <w:basedOn w:val="a3"/>
    <w:next w:val="a3"/>
    <w:qFormat/>
    <w:rsid w:val="001C6E62"/>
    <w:pPr>
      <w:keepNext/>
      <w:keepLines/>
      <w:outlineLvl w:val="3"/>
    </w:pPr>
    <w:rPr>
      <w:b/>
      <w:lang w:val="en-GB"/>
    </w:rPr>
  </w:style>
  <w:style w:type="paragraph" w:styleId="5">
    <w:name w:val="heading 5"/>
    <w:aliases w:val="H5,(소제목),L5,제목5,h5,동그라미1,수준5,not defined,제목 5 Char2,제목 5 Char1 Char1,제목 5 Char Char Char1,제목 5 Char2 Char1 Char Char1,제목 5 Char Char Char Char Char Char Char Char Char Char Char Char1,제목 5 Char Char Char Char Char Char1,제목 5 Char,L"/>
    <w:basedOn w:val="a3"/>
    <w:next w:val="a3"/>
    <w:qFormat/>
    <w:rsid w:val="002047A2"/>
    <w:pPr>
      <w:spacing w:before="240" w:after="60"/>
      <w:outlineLvl w:val="4"/>
    </w:pPr>
    <w:rPr>
      <w:rFonts w:ascii="Arial" w:hAnsi="Arial"/>
      <w:b/>
    </w:rPr>
  </w:style>
  <w:style w:type="paragraph" w:styleId="6">
    <w:name w:val="heading 6"/>
    <w:aliases w:val="H6,(소제목 ▶)"/>
    <w:basedOn w:val="a3"/>
    <w:next w:val="a3"/>
    <w:qFormat/>
    <w:rsid w:val="00552B60"/>
    <w:pPr>
      <w:spacing w:before="240" w:after="60"/>
      <w:outlineLvl w:val="5"/>
    </w:pPr>
    <w:rPr>
      <w:rFonts w:ascii="Times New Roman" w:hAnsi="Times New Roman"/>
      <w:i/>
    </w:rPr>
  </w:style>
  <w:style w:type="paragraph" w:styleId="7">
    <w:name w:val="heading 7"/>
    <w:aliases w:val="(소제목 ○)"/>
    <w:basedOn w:val="a3"/>
    <w:next w:val="a3"/>
    <w:qFormat/>
    <w:rsid w:val="00552B60"/>
    <w:pPr>
      <w:spacing w:before="240" w:after="60"/>
      <w:outlineLvl w:val="6"/>
    </w:pPr>
    <w:rPr>
      <w:rFonts w:ascii="Arial" w:hAnsi="Arial"/>
    </w:rPr>
  </w:style>
  <w:style w:type="paragraph" w:styleId="8">
    <w:name w:val="heading 8"/>
    <w:basedOn w:val="a3"/>
    <w:next w:val="a3"/>
    <w:qFormat/>
    <w:rsid w:val="00552B60"/>
    <w:pPr>
      <w:spacing w:before="240" w:after="60"/>
      <w:outlineLvl w:val="7"/>
    </w:pPr>
    <w:rPr>
      <w:rFonts w:ascii="Arial" w:hAnsi="Arial"/>
      <w:i/>
    </w:rPr>
  </w:style>
  <w:style w:type="paragraph" w:styleId="9">
    <w:name w:val="heading 9"/>
    <w:aliases w:val="(미세제목 ●)"/>
    <w:basedOn w:val="a3"/>
    <w:next w:val="a3"/>
    <w:qFormat/>
    <w:rsid w:val="00552B60"/>
    <w:pPr>
      <w:spacing w:before="240" w:after="60"/>
      <w:outlineLvl w:val="8"/>
    </w:pPr>
    <w:rPr>
      <w:rFonts w:ascii="Arial" w:hAnsi="Arial"/>
      <w:b/>
      <w:i/>
      <w:sz w:val="18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customStyle="1" w:styleId="12">
    <w:name w:val="본문1"/>
    <w:basedOn w:val="a3"/>
    <w:rsid w:val="00552B60"/>
    <w:pPr>
      <w:keepLines/>
      <w:spacing w:after="120"/>
      <w:ind w:left="450"/>
    </w:pPr>
    <w:rPr>
      <w:rFonts w:ascii="Arial" w:hAnsi="Arial"/>
    </w:rPr>
  </w:style>
  <w:style w:type="paragraph" w:customStyle="1" w:styleId="Text">
    <w:name w:val="Text"/>
    <w:basedOn w:val="a3"/>
    <w:rsid w:val="00552B60"/>
    <w:pPr>
      <w:keepLines/>
      <w:spacing w:after="120"/>
      <w:ind w:left="1800"/>
    </w:pPr>
    <w:rPr>
      <w:rFonts w:ascii="Arial" w:hAnsi="Arial"/>
    </w:rPr>
  </w:style>
  <w:style w:type="paragraph" w:styleId="a7">
    <w:name w:val="header"/>
    <w:aliases w:val="header odd,header odd1,header odd2,header odd3,header odd4,header odd5,header odd6,header,header odd11,header odd21,header odd31,header odd41,header odd51,header odd61,THeader,Draft,Table header,도표(-),h,he...,머리글(왼쪽),Cover Page"/>
    <w:basedOn w:val="a3"/>
    <w:link w:val="Char"/>
    <w:rsid w:val="00552B60"/>
    <w:pPr>
      <w:tabs>
        <w:tab w:val="center" w:pos="4320"/>
        <w:tab w:val="right" w:pos="8640"/>
      </w:tabs>
    </w:pPr>
  </w:style>
  <w:style w:type="paragraph" w:styleId="a8">
    <w:name w:val="footer"/>
    <w:basedOn w:val="a3"/>
    <w:link w:val="Char0"/>
    <w:rsid w:val="00552B60"/>
    <w:pPr>
      <w:tabs>
        <w:tab w:val="center" w:pos="4320"/>
        <w:tab w:val="right" w:pos="8640"/>
      </w:tabs>
    </w:pPr>
  </w:style>
  <w:style w:type="paragraph" w:customStyle="1" w:styleId="Bullet">
    <w:name w:val="Bullet"/>
    <w:basedOn w:val="a3"/>
    <w:rsid w:val="00552B60"/>
    <w:pPr>
      <w:keepLines/>
      <w:spacing w:after="120"/>
      <w:ind w:left="1080" w:hanging="360"/>
    </w:pPr>
    <w:rPr>
      <w:rFonts w:ascii="Arial" w:hAnsi="Arial"/>
    </w:rPr>
  </w:style>
  <w:style w:type="paragraph" w:customStyle="1" w:styleId="Indent">
    <w:name w:val="Indent"/>
    <w:basedOn w:val="a3"/>
    <w:rsid w:val="00552B60"/>
    <w:pPr>
      <w:keepNext/>
      <w:spacing w:before="120"/>
      <w:ind w:left="720"/>
    </w:pPr>
  </w:style>
  <w:style w:type="paragraph" w:customStyle="1" w:styleId="blankpage">
    <w:name w:val="blank page"/>
    <w:basedOn w:val="Indent"/>
    <w:rsid w:val="00552B60"/>
    <w:pPr>
      <w:keepNext w:val="0"/>
      <w:pageBreakBefore/>
      <w:widowControl w:val="0"/>
      <w:spacing w:before="5500" w:after="5500"/>
      <w:ind w:left="0"/>
      <w:jc w:val="center"/>
    </w:pPr>
  </w:style>
  <w:style w:type="paragraph" w:customStyle="1" w:styleId="TextBullet">
    <w:name w:val="Text Bullet"/>
    <w:basedOn w:val="Bullet"/>
    <w:rsid w:val="00552B60"/>
    <w:pPr>
      <w:spacing w:after="0"/>
      <w:ind w:left="2160"/>
    </w:pPr>
  </w:style>
  <w:style w:type="paragraph" w:customStyle="1" w:styleId="TextBullet2">
    <w:name w:val="Text Bullet 2"/>
    <w:basedOn w:val="TextBullet"/>
    <w:rsid w:val="00552B60"/>
    <w:pPr>
      <w:spacing w:after="120"/>
    </w:pPr>
  </w:style>
  <w:style w:type="paragraph" w:customStyle="1" w:styleId="Graphic">
    <w:name w:val="Graphic"/>
    <w:basedOn w:val="a3"/>
    <w:next w:val="a3"/>
    <w:rsid w:val="00552B60"/>
    <w:pPr>
      <w:keepLines/>
      <w:spacing w:before="240" w:after="240"/>
      <w:jc w:val="center"/>
    </w:pPr>
    <w:rPr>
      <w:rFonts w:ascii="Arial" w:hAnsi="Arial"/>
    </w:rPr>
  </w:style>
  <w:style w:type="character" w:styleId="a9">
    <w:name w:val="page number"/>
    <w:aliases w:val="바닥글1"/>
    <w:basedOn w:val="a4"/>
    <w:rsid w:val="00552B60"/>
  </w:style>
  <w:style w:type="paragraph" w:styleId="aa">
    <w:name w:val="Title"/>
    <w:basedOn w:val="11"/>
    <w:qFormat/>
    <w:rsid w:val="00552B60"/>
    <w:pPr>
      <w:spacing w:before="120" w:line="240" w:lineRule="auto"/>
      <w:ind w:left="850" w:hanging="850"/>
      <w:jc w:val="center"/>
      <w:outlineLvl w:val="9"/>
    </w:pPr>
    <w:rPr>
      <w:rFonts w:ascii="Helvetica" w:hAnsi="Helvetica"/>
      <w:sz w:val="36"/>
    </w:rPr>
  </w:style>
  <w:style w:type="paragraph" w:customStyle="1" w:styleId="Bullet2">
    <w:name w:val="Bullet2"/>
    <w:basedOn w:val="Bullet3"/>
    <w:rsid w:val="00552B60"/>
    <w:pPr>
      <w:ind w:left="1800"/>
    </w:pPr>
  </w:style>
  <w:style w:type="paragraph" w:customStyle="1" w:styleId="Bullet3">
    <w:name w:val="Bullet3"/>
    <w:basedOn w:val="Bullet"/>
    <w:rsid w:val="00552B60"/>
    <w:pPr>
      <w:spacing w:after="0"/>
      <w:ind w:left="2520"/>
    </w:pPr>
    <w:rPr>
      <w:rFonts w:ascii="Book Antiqua" w:hAnsi="Book Antiqua"/>
    </w:rPr>
  </w:style>
  <w:style w:type="paragraph" w:customStyle="1" w:styleId="Bullet4">
    <w:name w:val="Bullet4"/>
    <w:basedOn w:val="Bullet"/>
    <w:rsid w:val="00552B60"/>
    <w:pPr>
      <w:spacing w:after="0"/>
      <w:ind w:left="3240"/>
    </w:pPr>
    <w:rPr>
      <w:rFonts w:ascii="Book Antiqua" w:hAnsi="Book Antiqua"/>
      <w:color w:val="000000"/>
    </w:rPr>
  </w:style>
  <w:style w:type="paragraph" w:customStyle="1" w:styleId="Indent2">
    <w:name w:val="Indent2"/>
    <w:basedOn w:val="a3"/>
    <w:next w:val="a3"/>
    <w:rsid w:val="00552B60"/>
    <w:pPr>
      <w:spacing w:before="120"/>
    </w:pPr>
    <w:rPr>
      <w:color w:val="000000"/>
    </w:rPr>
  </w:style>
  <w:style w:type="paragraph" w:customStyle="1" w:styleId="Indent3">
    <w:name w:val="Indent3"/>
    <w:basedOn w:val="a3"/>
    <w:rsid w:val="00552B60"/>
    <w:pPr>
      <w:spacing w:before="120"/>
      <w:ind w:left="2160"/>
    </w:pPr>
  </w:style>
  <w:style w:type="paragraph" w:customStyle="1" w:styleId="Indent4">
    <w:name w:val="Indent4"/>
    <w:basedOn w:val="a3"/>
    <w:rsid w:val="00552B60"/>
    <w:pPr>
      <w:spacing w:before="120"/>
      <w:ind w:left="2520"/>
    </w:pPr>
    <w:rPr>
      <w:color w:val="000000"/>
    </w:rPr>
  </w:style>
  <w:style w:type="paragraph" w:customStyle="1" w:styleId="31">
    <w:name w:val="본문 31"/>
    <w:basedOn w:val="12"/>
    <w:rsid w:val="00552B60"/>
    <w:pPr>
      <w:ind w:left="720"/>
    </w:pPr>
  </w:style>
  <w:style w:type="paragraph" w:customStyle="1" w:styleId="TitlePageMainHead">
    <w:name w:val="Title Page Main Head"/>
    <w:rsid w:val="00552B60"/>
    <w:pPr>
      <w:suppressLineNumbers/>
      <w:overflowPunct w:val="0"/>
      <w:autoSpaceDE w:val="0"/>
      <w:autoSpaceDN w:val="0"/>
      <w:adjustRightInd w:val="0"/>
      <w:spacing w:before="1920" w:line="720" w:lineRule="exact"/>
      <w:jc w:val="right"/>
      <w:textAlignment w:val="baseline"/>
    </w:pPr>
    <w:rPr>
      <w:b/>
      <w:sz w:val="48"/>
    </w:rPr>
  </w:style>
  <w:style w:type="paragraph" w:customStyle="1" w:styleId="Indent1">
    <w:name w:val="Indent1"/>
    <w:basedOn w:val="a3"/>
    <w:rsid w:val="00552B60"/>
    <w:pPr>
      <w:ind w:left="720"/>
    </w:pPr>
  </w:style>
  <w:style w:type="paragraph" w:customStyle="1" w:styleId="Normal1stindent">
    <w:name w:val="Normal 1st indent"/>
    <w:basedOn w:val="a3"/>
    <w:rsid w:val="00552B60"/>
    <w:pPr>
      <w:ind w:left="2160"/>
    </w:pPr>
  </w:style>
  <w:style w:type="paragraph" w:customStyle="1" w:styleId="Normal2ndindent">
    <w:name w:val="Normal 2nd indent"/>
    <w:basedOn w:val="Normal1stindent"/>
    <w:rsid w:val="00552B60"/>
    <w:pPr>
      <w:ind w:left="2880"/>
    </w:pPr>
  </w:style>
  <w:style w:type="paragraph" w:customStyle="1" w:styleId="Note">
    <w:name w:val="Note"/>
    <w:basedOn w:val="Note2"/>
    <w:rsid w:val="00552B60"/>
    <w:pPr>
      <w:ind w:left="1440"/>
    </w:pPr>
  </w:style>
  <w:style w:type="paragraph" w:customStyle="1" w:styleId="Note2">
    <w:name w:val="Note2"/>
    <w:basedOn w:val="a3"/>
    <w:rsid w:val="00552B60"/>
    <w:pPr>
      <w:tabs>
        <w:tab w:val="left" w:pos="2880"/>
      </w:tabs>
      <w:spacing w:before="120"/>
      <w:ind w:left="2160"/>
    </w:pPr>
  </w:style>
  <w:style w:type="paragraph" w:customStyle="1" w:styleId="Note3">
    <w:name w:val="Note3"/>
    <w:basedOn w:val="Bullet3"/>
    <w:rsid w:val="00552B60"/>
    <w:pPr>
      <w:keepLines w:val="0"/>
      <w:tabs>
        <w:tab w:val="left" w:pos="2880"/>
      </w:tabs>
      <w:spacing w:before="120"/>
      <w:ind w:left="2880" w:hanging="720"/>
    </w:pPr>
  </w:style>
  <w:style w:type="paragraph" w:customStyle="1" w:styleId="Note4">
    <w:name w:val="Note4"/>
    <w:basedOn w:val="Note3"/>
    <w:rsid w:val="00552B60"/>
    <w:pPr>
      <w:ind w:left="3240"/>
    </w:pPr>
  </w:style>
  <w:style w:type="paragraph" w:customStyle="1" w:styleId="Style1">
    <w:name w:val="Style1"/>
    <w:basedOn w:val="Bullet"/>
    <w:rsid w:val="00552B60"/>
    <w:pPr>
      <w:ind w:left="2520"/>
    </w:pPr>
  </w:style>
  <w:style w:type="paragraph" w:customStyle="1" w:styleId="TableText">
    <w:name w:val="Table Text"/>
    <w:basedOn w:val="a3"/>
    <w:rsid w:val="00552B60"/>
    <w:pPr>
      <w:spacing w:after="60"/>
    </w:pPr>
  </w:style>
  <w:style w:type="paragraph" w:customStyle="1" w:styleId="Title12">
    <w:name w:val="Title12"/>
    <w:basedOn w:val="aa"/>
    <w:rsid w:val="00552B60"/>
    <w:pPr>
      <w:tabs>
        <w:tab w:val="left" w:pos="720"/>
      </w:tabs>
      <w:ind w:left="720" w:hanging="720"/>
    </w:pPr>
    <w:rPr>
      <w:rFonts w:ascii="Arial" w:hAnsi="Arial"/>
      <w:sz w:val="24"/>
    </w:rPr>
  </w:style>
  <w:style w:type="paragraph" w:styleId="13">
    <w:name w:val="toc 1"/>
    <w:basedOn w:val="a3"/>
    <w:next w:val="a3"/>
    <w:uiPriority w:val="39"/>
    <w:rsid w:val="009678F9"/>
    <w:pPr>
      <w:tabs>
        <w:tab w:val="right" w:leader="dot" w:pos="9000"/>
      </w:tabs>
      <w:spacing w:before="120" w:after="120"/>
    </w:pPr>
    <w:rPr>
      <w:rFonts w:ascii="Times New Roman" w:hAnsi="Times New Roman"/>
      <w:b/>
      <w:caps/>
      <w:sz w:val="24"/>
    </w:rPr>
  </w:style>
  <w:style w:type="paragraph" w:styleId="21">
    <w:name w:val="toc 2"/>
    <w:basedOn w:val="a3"/>
    <w:next w:val="a3"/>
    <w:uiPriority w:val="39"/>
    <w:rsid w:val="009678F9"/>
    <w:pPr>
      <w:tabs>
        <w:tab w:val="right" w:leader="dot" w:pos="9000"/>
      </w:tabs>
    </w:pPr>
    <w:rPr>
      <w:rFonts w:ascii="Times New Roman" w:hAnsi="Times New Roman"/>
      <w:smallCaps/>
    </w:rPr>
  </w:style>
  <w:style w:type="paragraph" w:styleId="30">
    <w:name w:val="toc 3"/>
    <w:basedOn w:val="a3"/>
    <w:next w:val="a3"/>
    <w:uiPriority w:val="39"/>
    <w:rsid w:val="009678F9"/>
    <w:pPr>
      <w:tabs>
        <w:tab w:val="right" w:leader="dot" w:pos="9000"/>
      </w:tabs>
      <w:ind w:left="284"/>
    </w:pPr>
    <w:rPr>
      <w:rFonts w:ascii="Times New Roman" w:hAnsi="Times New Roman"/>
      <w:smallCaps/>
    </w:rPr>
  </w:style>
  <w:style w:type="paragraph" w:styleId="40">
    <w:name w:val="toc 4"/>
    <w:basedOn w:val="a3"/>
    <w:next w:val="a3"/>
    <w:uiPriority w:val="39"/>
    <w:rsid w:val="009678F9"/>
    <w:pPr>
      <w:tabs>
        <w:tab w:val="right" w:leader="dot" w:pos="9000"/>
      </w:tabs>
      <w:ind w:left="600"/>
    </w:pPr>
    <w:rPr>
      <w:rFonts w:ascii="Times New Roman" w:hAnsi="Times New Roman"/>
      <w:sz w:val="18"/>
    </w:rPr>
  </w:style>
  <w:style w:type="paragraph" w:styleId="50">
    <w:name w:val="toc 5"/>
    <w:basedOn w:val="a3"/>
    <w:next w:val="a3"/>
    <w:uiPriority w:val="39"/>
    <w:rsid w:val="009678F9"/>
    <w:pPr>
      <w:tabs>
        <w:tab w:val="right" w:leader="dot" w:pos="9000"/>
      </w:tabs>
      <w:ind w:left="800"/>
    </w:pPr>
    <w:rPr>
      <w:rFonts w:ascii="Times New Roman" w:hAnsi="Times New Roman"/>
      <w:sz w:val="18"/>
    </w:rPr>
  </w:style>
  <w:style w:type="paragraph" w:styleId="60">
    <w:name w:val="toc 6"/>
    <w:basedOn w:val="a3"/>
    <w:next w:val="a3"/>
    <w:uiPriority w:val="39"/>
    <w:rsid w:val="00552B60"/>
    <w:pPr>
      <w:tabs>
        <w:tab w:val="right" w:leader="dot" w:pos="8640"/>
      </w:tabs>
      <w:ind w:left="1000"/>
    </w:pPr>
    <w:rPr>
      <w:rFonts w:ascii="Times New Roman" w:hAnsi="Times New Roman"/>
      <w:sz w:val="18"/>
    </w:rPr>
  </w:style>
  <w:style w:type="paragraph" w:styleId="70">
    <w:name w:val="toc 7"/>
    <w:basedOn w:val="a3"/>
    <w:next w:val="a3"/>
    <w:uiPriority w:val="39"/>
    <w:rsid w:val="00552B60"/>
    <w:pPr>
      <w:tabs>
        <w:tab w:val="right" w:leader="dot" w:pos="8640"/>
      </w:tabs>
      <w:ind w:left="1200"/>
    </w:pPr>
    <w:rPr>
      <w:rFonts w:ascii="Times New Roman" w:hAnsi="Times New Roman"/>
      <w:sz w:val="18"/>
    </w:rPr>
  </w:style>
  <w:style w:type="paragraph" w:styleId="80">
    <w:name w:val="toc 8"/>
    <w:basedOn w:val="a3"/>
    <w:next w:val="a3"/>
    <w:uiPriority w:val="39"/>
    <w:rsid w:val="00552B60"/>
    <w:pPr>
      <w:tabs>
        <w:tab w:val="right" w:leader="dot" w:pos="8640"/>
      </w:tabs>
      <w:ind w:left="1400"/>
    </w:pPr>
    <w:rPr>
      <w:rFonts w:ascii="Times New Roman" w:hAnsi="Times New Roman"/>
      <w:sz w:val="18"/>
    </w:rPr>
  </w:style>
  <w:style w:type="paragraph" w:styleId="90">
    <w:name w:val="toc 9"/>
    <w:basedOn w:val="a3"/>
    <w:next w:val="a3"/>
    <w:uiPriority w:val="39"/>
    <w:rsid w:val="00552B60"/>
    <w:pPr>
      <w:tabs>
        <w:tab w:val="right" w:leader="dot" w:pos="8640"/>
      </w:tabs>
      <w:ind w:left="1600"/>
    </w:pPr>
    <w:rPr>
      <w:rFonts w:ascii="Times New Roman" w:hAnsi="Times New Roman"/>
      <w:sz w:val="18"/>
    </w:rPr>
  </w:style>
  <w:style w:type="paragraph" w:customStyle="1" w:styleId="TOC1">
    <w:name w:val="TOC 제목1"/>
    <w:basedOn w:val="11"/>
    <w:next w:val="a3"/>
    <w:rsid w:val="00552B60"/>
    <w:pPr>
      <w:spacing w:line="240" w:lineRule="auto"/>
      <w:ind w:left="720" w:hanging="720"/>
      <w:jc w:val="center"/>
      <w:outlineLvl w:val="9"/>
    </w:pPr>
    <w:rPr>
      <w:kern w:val="28"/>
      <w:sz w:val="32"/>
      <w:lang w:val="en-US"/>
    </w:rPr>
  </w:style>
  <w:style w:type="paragraph" w:styleId="ab">
    <w:name w:val="Body Text"/>
    <w:basedOn w:val="a3"/>
    <w:rsid w:val="00552B60"/>
    <w:pPr>
      <w:spacing w:after="120"/>
    </w:pPr>
  </w:style>
  <w:style w:type="paragraph" w:customStyle="1" w:styleId="AuthorDateTitlePa">
    <w:name w:val="Author/Date Title Pa"/>
    <w:rsid w:val="00552B60"/>
    <w:pPr>
      <w:suppressLineNumbers/>
      <w:overflowPunct w:val="0"/>
      <w:autoSpaceDE w:val="0"/>
      <w:autoSpaceDN w:val="0"/>
      <w:adjustRightInd w:val="0"/>
      <w:spacing w:line="240" w:lineRule="exact"/>
      <w:jc w:val="right"/>
      <w:textAlignment w:val="baseline"/>
    </w:pPr>
    <w:rPr>
      <w:i/>
    </w:rPr>
  </w:style>
  <w:style w:type="paragraph" w:customStyle="1" w:styleId="Approvals">
    <w:name w:val="Approvals"/>
    <w:basedOn w:val="a3"/>
    <w:rsid w:val="00552B60"/>
    <w:rPr>
      <w:rFonts w:ascii="Arial" w:hAnsi="Arial"/>
      <w:b/>
      <w:sz w:val="24"/>
    </w:rPr>
  </w:style>
  <w:style w:type="paragraph" w:customStyle="1" w:styleId="ac">
    <w:name w:val="규정제목"/>
    <w:basedOn w:val="a3"/>
    <w:rsid w:val="00552B60"/>
    <w:pPr>
      <w:widowControl w:val="0"/>
      <w:wordWrap w:val="0"/>
      <w:overflowPunct/>
      <w:autoSpaceDE/>
      <w:autoSpaceDN/>
      <w:spacing w:before="120" w:after="120" w:line="360" w:lineRule="atLeast"/>
    </w:pPr>
    <w:rPr>
      <w:rFonts w:ascii="Times New Roman" w:eastAsia="바탕체" w:hAnsi="Times New Roman"/>
    </w:rPr>
  </w:style>
  <w:style w:type="paragraph" w:styleId="14">
    <w:name w:val="index 1"/>
    <w:basedOn w:val="a3"/>
    <w:next w:val="a3"/>
    <w:autoRedefine/>
    <w:semiHidden/>
    <w:rsid w:val="00552B60"/>
    <w:pPr>
      <w:ind w:left="425" w:hanging="425"/>
    </w:pPr>
  </w:style>
  <w:style w:type="paragraph" w:styleId="22">
    <w:name w:val="index 2"/>
    <w:basedOn w:val="a3"/>
    <w:next w:val="a3"/>
    <w:autoRedefine/>
    <w:semiHidden/>
    <w:rsid w:val="00552B60"/>
    <w:pPr>
      <w:ind w:left="850" w:hanging="425"/>
    </w:pPr>
  </w:style>
  <w:style w:type="paragraph" w:styleId="32">
    <w:name w:val="index 3"/>
    <w:basedOn w:val="a3"/>
    <w:next w:val="a3"/>
    <w:autoRedefine/>
    <w:semiHidden/>
    <w:rsid w:val="00552B60"/>
    <w:pPr>
      <w:ind w:left="1275" w:hanging="425"/>
    </w:pPr>
  </w:style>
  <w:style w:type="paragraph" w:styleId="41">
    <w:name w:val="index 4"/>
    <w:basedOn w:val="a3"/>
    <w:next w:val="a3"/>
    <w:autoRedefine/>
    <w:semiHidden/>
    <w:rsid w:val="00552B60"/>
    <w:pPr>
      <w:ind w:left="1700" w:hanging="425"/>
    </w:pPr>
  </w:style>
  <w:style w:type="paragraph" w:styleId="51">
    <w:name w:val="index 5"/>
    <w:basedOn w:val="a3"/>
    <w:next w:val="a3"/>
    <w:autoRedefine/>
    <w:semiHidden/>
    <w:rsid w:val="00552B60"/>
    <w:pPr>
      <w:ind w:left="2125" w:hanging="425"/>
    </w:pPr>
  </w:style>
  <w:style w:type="paragraph" w:styleId="61">
    <w:name w:val="index 6"/>
    <w:basedOn w:val="a3"/>
    <w:next w:val="a3"/>
    <w:autoRedefine/>
    <w:semiHidden/>
    <w:rsid w:val="00552B60"/>
    <w:pPr>
      <w:ind w:left="2550" w:hanging="425"/>
    </w:pPr>
  </w:style>
  <w:style w:type="paragraph" w:styleId="71">
    <w:name w:val="index 7"/>
    <w:basedOn w:val="a3"/>
    <w:next w:val="a3"/>
    <w:autoRedefine/>
    <w:semiHidden/>
    <w:rsid w:val="00552B60"/>
    <w:pPr>
      <w:ind w:left="2975" w:hanging="425"/>
    </w:pPr>
  </w:style>
  <w:style w:type="paragraph" w:styleId="81">
    <w:name w:val="index 8"/>
    <w:basedOn w:val="a3"/>
    <w:next w:val="a3"/>
    <w:autoRedefine/>
    <w:semiHidden/>
    <w:rsid w:val="00552B60"/>
    <w:pPr>
      <w:ind w:left="3400" w:hanging="425"/>
    </w:pPr>
  </w:style>
  <w:style w:type="paragraph" w:styleId="91">
    <w:name w:val="index 9"/>
    <w:basedOn w:val="a3"/>
    <w:next w:val="a3"/>
    <w:autoRedefine/>
    <w:semiHidden/>
    <w:rsid w:val="00552B60"/>
    <w:pPr>
      <w:ind w:left="3825" w:hanging="425"/>
    </w:pPr>
  </w:style>
  <w:style w:type="paragraph" w:styleId="ad">
    <w:name w:val="index heading"/>
    <w:basedOn w:val="a3"/>
    <w:next w:val="14"/>
    <w:semiHidden/>
    <w:rsid w:val="00552B60"/>
  </w:style>
  <w:style w:type="paragraph" w:customStyle="1" w:styleId="standard">
    <w:name w:val="standard"/>
    <w:aliases w:val="s"/>
    <w:basedOn w:val="a3"/>
    <w:rsid w:val="00552B60"/>
    <w:pPr>
      <w:overflowPunct/>
      <w:autoSpaceDE/>
      <w:autoSpaceDN/>
      <w:adjustRightInd/>
      <w:spacing w:after="160" w:line="300" w:lineRule="exact"/>
      <w:textAlignment w:val="auto"/>
    </w:pPr>
    <w:rPr>
      <w:rFonts w:ascii="Arial" w:eastAsia="바탕체" w:hAnsi="Arial"/>
    </w:rPr>
  </w:style>
  <w:style w:type="paragraph" w:customStyle="1" w:styleId="ae">
    <w:name w:val="바탕글"/>
    <w:rsid w:val="00552B60"/>
    <w:pPr>
      <w:widowControl w:val="0"/>
      <w:wordWrap w:val="0"/>
      <w:autoSpaceDE w:val="0"/>
      <w:autoSpaceDN w:val="0"/>
      <w:adjustRightInd w:val="0"/>
      <w:spacing w:line="299" w:lineRule="auto"/>
      <w:jc w:val="both"/>
    </w:pPr>
    <w:rPr>
      <w:rFonts w:ascii="바탕체"/>
      <w:color w:val="000000"/>
    </w:rPr>
  </w:style>
  <w:style w:type="character" w:styleId="af">
    <w:name w:val="Hyperlink"/>
    <w:uiPriority w:val="99"/>
    <w:rsid w:val="00552B60"/>
    <w:rPr>
      <w:color w:val="0000FF"/>
      <w:u w:val="single"/>
    </w:rPr>
  </w:style>
  <w:style w:type="character" w:styleId="af0">
    <w:name w:val="FollowedHyperlink"/>
    <w:rsid w:val="00552B60"/>
    <w:rPr>
      <w:color w:val="800080"/>
      <w:u w:val="single"/>
    </w:rPr>
  </w:style>
  <w:style w:type="paragraph" w:styleId="af1">
    <w:name w:val="Date"/>
    <w:basedOn w:val="a3"/>
    <w:next w:val="a3"/>
    <w:rsid w:val="00552B60"/>
  </w:style>
  <w:style w:type="paragraph" w:styleId="af2">
    <w:name w:val="Document Map"/>
    <w:basedOn w:val="a3"/>
    <w:semiHidden/>
    <w:rsid w:val="00552B60"/>
    <w:pPr>
      <w:shd w:val="clear" w:color="auto" w:fill="000080"/>
    </w:pPr>
    <w:rPr>
      <w:rFonts w:ascii="Arial" w:eastAsia="돋움" w:hAnsi="Arial"/>
    </w:rPr>
  </w:style>
  <w:style w:type="paragraph" w:customStyle="1" w:styleId="0">
    <w:name w:val="제목 0"/>
    <w:aliases w:val="H0,level0"/>
    <w:basedOn w:val="11"/>
    <w:qFormat/>
    <w:rsid w:val="002047A2"/>
    <w:rPr>
      <w:sz w:val="32"/>
      <w:szCs w:val="32"/>
    </w:rPr>
  </w:style>
  <w:style w:type="paragraph" w:customStyle="1" w:styleId="B">
    <w:name w:val="B"/>
    <w:basedOn w:val="a3"/>
    <w:rsid w:val="00552B60"/>
    <w:pPr>
      <w:widowControl w:val="0"/>
      <w:wordWrap w:val="0"/>
      <w:overflowPunct/>
      <w:spacing w:before="240"/>
    </w:pPr>
    <w:rPr>
      <w:rFonts w:ascii="Palatino" w:eastAsia="Palatino" w:hAnsi="Tms Rmn"/>
    </w:rPr>
  </w:style>
  <w:style w:type="paragraph" w:customStyle="1" w:styleId="NormalTableText">
    <w:name w:val="Normal Table Text"/>
    <w:basedOn w:val="a3"/>
    <w:rsid w:val="00552B60"/>
    <w:rPr>
      <w:rFonts w:ascii="Times New Roman" w:hAnsi="Times New Roman"/>
    </w:rPr>
  </w:style>
  <w:style w:type="character" w:styleId="af3">
    <w:name w:val="annotation reference"/>
    <w:semiHidden/>
    <w:rsid w:val="00552B60"/>
    <w:rPr>
      <w:sz w:val="18"/>
      <w:szCs w:val="18"/>
    </w:rPr>
  </w:style>
  <w:style w:type="paragraph" w:styleId="af4">
    <w:name w:val="annotation text"/>
    <w:basedOn w:val="a3"/>
    <w:link w:val="Char1"/>
    <w:semiHidden/>
    <w:rsid w:val="00552B60"/>
  </w:style>
  <w:style w:type="paragraph" w:styleId="23">
    <w:name w:val="Body Text Indent 2"/>
    <w:basedOn w:val="a3"/>
    <w:rsid w:val="00552B60"/>
    <w:pPr>
      <w:overflowPunct/>
      <w:autoSpaceDE/>
      <w:autoSpaceDN/>
      <w:adjustRightInd/>
      <w:spacing w:before="120"/>
      <w:ind w:left="720"/>
      <w:textAlignment w:val="auto"/>
    </w:pPr>
    <w:rPr>
      <w:rFonts w:ascii="Arial" w:eastAsia="바탕" w:hAnsi="Arial"/>
      <w:i/>
      <w:iCs/>
      <w:color w:val="0000FF"/>
      <w:szCs w:val="24"/>
      <w:lang w:eastAsia="en-US"/>
    </w:rPr>
  </w:style>
  <w:style w:type="paragraph" w:styleId="af5">
    <w:name w:val="Body Text Indent"/>
    <w:basedOn w:val="a3"/>
    <w:rsid w:val="00552B60"/>
    <w:pPr>
      <w:overflowPunct/>
      <w:autoSpaceDE/>
      <w:autoSpaceDN/>
      <w:adjustRightInd/>
      <w:ind w:left="720"/>
      <w:textAlignment w:val="auto"/>
    </w:pPr>
    <w:rPr>
      <w:rFonts w:ascii="Arial" w:eastAsia="바탕" w:hAnsi="Arial"/>
      <w:szCs w:val="24"/>
      <w:lang w:eastAsia="en-US"/>
    </w:rPr>
  </w:style>
  <w:style w:type="paragraph" w:customStyle="1" w:styleId="15">
    <w:name w:val="1"/>
    <w:basedOn w:val="a3"/>
    <w:rsid w:val="00552B60"/>
    <w:pPr>
      <w:overflowPunct/>
      <w:autoSpaceDE/>
      <w:autoSpaceDN/>
      <w:adjustRightInd/>
      <w:spacing w:before="100" w:beforeAutospacing="1" w:after="100" w:afterAutospacing="1"/>
      <w:textAlignment w:val="auto"/>
    </w:pPr>
    <w:rPr>
      <w:rFonts w:ascii="Arial Unicode MS" w:eastAsia="Arial Unicode MS" w:hAnsi="Arial Unicode MS" w:cs="Arial Unicode MS"/>
      <w:color w:val="000000"/>
      <w:sz w:val="24"/>
      <w:szCs w:val="24"/>
    </w:rPr>
  </w:style>
  <w:style w:type="paragraph" w:customStyle="1" w:styleId="a2">
    <w:name w:val="들여쓰기(.)"/>
    <w:basedOn w:val="a3"/>
    <w:rsid w:val="00552B60"/>
    <w:pPr>
      <w:widowControl w:val="0"/>
      <w:numPr>
        <w:ilvl w:val="1"/>
        <w:numId w:val="1"/>
      </w:numPr>
      <w:overflowPunct/>
      <w:autoSpaceDE/>
      <w:autoSpaceDN/>
      <w:adjustRightInd/>
      <w:spacing w:line="240" w:lineRule="atLeast"/>
      <w:textAlignment w:val="auto"/>
    </w:pPr>
    <w:rPr>
      <w:rFonts w:ascii="Times New Roman" w:eastAsia="바탕" w:hAnsi="Times New Roman"/>
    </w:rPr>
  </w:style>
  <w:style w:type="paragraph" w:customStyle="1" w:styleId="-">
    <w:name w:val="들여쓰기(-)"/>
    <w:basedOn w:val="a3"/>
    <w:rsid w:val="00552B60"/>
    <w:pPr>
      <w:widowControl w:val="0"/>
      <w:tabs>
        <w:tab w:val="num" w:pos="1040"/>
      </w:tabs>
      <w:overflowPunct/>
      <w:autoSpaceDE/>
      <w:autoSpaceDN/>
      <w:adjustRightInd/>
      <w:spacing w:line="240" w:lineRule="atLeast"/>
      <w:ind w:left="1020" w:hanging="340"/>
      <w:textAlignment w:val="auto"/>
    </w:pPr>
    <w:rPr>
      <w:rFonts w:ascii="Times New Roman" w:eastAsia="바탕" w:hAnsi="Times New Roman"/>
    </w:rPr>
  </w:style>
  <w:style w:type="paragraph" w:customStyle="1" w:styleId="Body">
    <w:name w:val="Body"/>
    <w:basedOn w:val="List1TextBody"/>
    <w:rsid w:val="00552B60"/>
    <w:pPr>
      <w:widowControl/>
      <w:spacing w:before="120" w:line="312" w:lineRule="auto"/>
    </w:pPr>
    <w:rPr>
      <w:rFonts w:eastAsia="굴림"/>
    </w:rPr>
  </w:style>
  <w:style w:type="paragraph" w:customStyle="1" w:styleId="List1TextBody">
    <w:name w:val="List1TextBody"/>
    <w:basedOn w:val="List1-Body"/>
    <w:rsid w:val="00552B60"/>
    <w:pPr>
      <w:spacing w:before="240" w:line="288" w:lineRule="auto"/>
      <w:ind w:left="567"/>
    </w:pPr>
  </w:style>
  <w:style w:type="paragraph" w:customStyle="1" w:styleId="List1-Body">
    <w:name w:val="List1-Body"/>
    <w:basedOn w:val="a3"/>
    <w:rsid w:val="00552B60"/>
    <w:pPr>
      <w:widowControl w:val="0"/>
      <w:wordWrap w:val="0"/>
      <w:overflowPunct/>
      <w:autoSpaceDE/>
      <w:autoSpaceDN/>
      <w:spacing w:before="80" w:line="360" w:lineRule="auto"/>
      <w:ind w:left="924"/>
    </w:pPr>
    <w:rPr>
      <w:rFonts w:ascii="CG Omega" w:eastAsia="바탕" w:hAnsi="CG Omega"/>
      <w:b/>
      <w:bCs/>
    </w:rPr>
  </w:style>
  <w:style w:type="paragraph" w:customStyle="1" w:styleId="af6">
    <w:name w:val="설명"/>
    <w:basedOn w:val="a3"/>
    <w:rsid w:val="00552B60"/>
    <w:pPr>
      <w:widowControl w:val="0"/>
      <w:wordWrap w:val="0"/>
      <w:overflowPunct/>
      <w:autoSpaceDE/>
      <w:autoSpaceDN/>
      <w:spacing w:after="60" w:line="360" w:lineRule="atLeast"/>
      <w:ind w:left="851"/>
    </w:pPr>
    <w:rPr>
      <w:rFonts w:ascii="바탕체" w:eastAsia="바탕체" w:hAnsi="Times New Roman"/>
      <w:sz w:val="24"/>
    </w:rPr>
  </w:style>
  <w:style w:type="paragraph" w:styleId="af7">
    <w:name w:val="Balloon Text"/>
    <w:basedOn w:val="a3"/>
    <w:semiHidden/>
    <w:rsid w:val="00552B60"/>
    <w:rPr>
      <w:rFonts w:ascii="Arial" w:eastAsia="돋움" w:hAnsi="Arial"/>
      <w:sz w:val="18"/>
      <w:szCs w:val="18"/>
    </w:rPr>
  </w:style>
  <w:style w:type="paragraph" w:customStyle="1" w:styleId="af8">
    <w:name w:val="표머리"/>
    <w:basedOn w:val="a3"/>
    <w:rsid w:val="00552B60"/>
    <w:pPr>
      <w:overflowPunct/>
      <w:autoSpaceDE/>
      <w:autoSpaceDN/>
      <w:spacing w:line="360" w:lineRule="atLeast"/>
      <w:jc w:val="center"/>
      <w:textAlignment w:val="center"/>
    </w:pPr>
    <w:rPr>
      <w:rFonts w:ascii="바탕체" w:eastAsia="바탕체" w:hAnsi="Times New Roman"/>
      <w:b/>
      <w:sz w:val="24"/>
    </w:rPr>
  </w:style>
  <w:style w:type="paragraph" w:customStyle="1" w:styleId="af9">
    <w:name w:val="표내부"/>
    <w:basedOn w:val="a3"/>
    <w:rsid w:val="00552B60"/>
    <w:pPr>
      <w:overflowPunct/>
      <w:autoSpaceDE/>
      <w:autoSpaceDN/>
      <w:spacing w:line="360" w:lineRule="atLeast"/>
      <w:jc w:val="center"/>
    </w:pPr>
    <w:rPr>
      <w:rFonts w:ascii="바탕체" w:eastAsia="바탕체" w:hAnsi="Times New Roman"/>
    </w:rPr>
  </w:style>
  <w:style w:type="paragraph" w:customStyle="1" w:styleId="16">
    <w:name w:val="1)"/>
    <w:basedOn w:val="af6"/>
    <w:rsid w:val="00552B60"/>
    <w:pPr>
      <w:ind w:left="1191" w:hanging="340"/>
    </w:pPr>
  </w:style>
  <w:style w:type="paragraph" w:customStyle="1" w:styleId="afa">
    <w:name w:val="큰제목"/>
    <w:basedOn w:val="a3"/>
    <w:autoRedefine/>
    <w:rsid w:val="00552B60"/>
    <w:pPr>
      <w:widowControl w:val="0"/>
      <w:wordWrap w:val="0"/>
      <w:overflowPunct/>
      <w:adjustRightInd/>
      <w:spacing w:line="240" w:lineRule="exact"/>
      <w:textAlignment w:val="auto"/>
    </w:pPr>
    <w:rPr>
      <w:rFonts w:ascii="굴림체" w:eastAsia="굴림체" w:hAnsi="굴림체"/>
      <w:kern w:val="2"/>
      <w:sz w:val="28"/>
      <w:szCs w:val="24"/>
    </w:rPr>
  </w:style>
  <w:style w:type="paragraph" w:customStyle="1" w:styleId="afb">
    <w:name w:val="세번째"/>
    <w:basedOn w:val="a3"/>
    <w:autoRedefine/>
    <w:rsid w:val="00552B60"/>
    <w:pPr>
      <w:widowControl w:val="0"/>
      <w:wordWrap w:val="0"/>
      <w:overflowPunct/>
      <w:adjustRightInd/>
      <w:spacing w:line="240" w:lineRule="exact"/>
      <w:ind w:left="680" w:hanging="680"/>
      <w:textAlignment w:val="auto"/>
    </w:pPr>
    <w:rPr>
      <w:rFonts w:ascii="굴림체" w:eastAsia="굴림체" w:hAnsi="굴림체"/>
      <w:kern w:val="2"/>
      <w:sz w:val="24"/>
      <w:szCs w:val="24"/>
    </w:rPr>
  </w:style>
  <w:style w:type="paragraph" w:customStyle="1" w:styleId="s0">
    <w:name w:val="s0"/>
    <w:rsid w:val="00552B60"/>
    <w:pPr>
      <w:widowControl w:val="0"/>
      <w:autoSpaceDE w:val="0"/>
      <w:autoSpaceDN w:val="0"/>
      <w:adjustRightInd w:val="0"/>
    </w:pPr>
    <w:rPr>
      <w:rFonts w:ascii="바탕" w:eastAsia="바탕"/>
      <w:sz w:val="24"/>
    </w:rPr>
  </w:style>
  <w:style w:type="paragraph" w:customStyle="1" w:styleId="font5">
    <w:name w:val="font5"/>
    <w:basedOn w:val="a3"/>
    <w:rsid w:val="00552B60"/>
    <w:pPr>
      <w:overflowPunct/>
      <w:autoSpaceDE/>
      <w:autoSpaceDN/>
      <w:adjustRightInd/>
      <w:spacing w:before="100" w:beforeAutospacing="1" w:after="100" w:afterAutospacing="1"/>
      <w:textAlignment w:val="auto"/>
    </w:pPr>
    <w:rPr>
      <w:rFonts w:ascii="돋움" w:eastAsia="돋움" w:hAnsi="돋움" w:hint="eastAsia"/>
      <w:sz w:val="16"/>
      <w:szCs w:val="16"/>
    </w:rPr>
  </w:style>
  <w:style w:type="paragraph" w:customStyle="1" w:styleId="xl24">
    <w:name w:val="xl24"/>
    <w:basedOn w:val="a3"/>
    <w:rsid w:val="00552B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0C0C0"/>
      <w:overflowPunct/>
      <w:autoSpaceDE/>
      <w:autoSpaceDN/>
      <w:adjustRightInd/>
      <w:spacing w:before="100" w:beforeAutospacing="1" w:after="100" w:afterAutospacing="1"/>
      <w:jc w:val="center"/>
      <w:textAlignment w:val="auto"/>
    </w:pPr>
    <w:rPr>
      <w:rFonts w:ascii="굴림" w:hAnsi="굴림" w:hint="eastAsia"/>
    </w:rPr>
  </w:style>
  <w:style w:type="paragraph" w:customStyle="1" w:styleId="xl25">
    <w:name w:val="xl25"/>
    <w:basedOn w:val="a3"/>
    <w:rsid w:val="00552B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overflowPunct/>
      <w:autoSpaceDE/>
      <w:autoSpaceDN/>
      <w:adjustRightInd/>
      <w:spacing w:before="100" w:beforeAutospacing="1" w:after="100" w:afterAutospacing="1"/>
      <w:textAlignment w:val="top"/>
    </w:pPr>
    <w:rPr>
      <w:rFonts w:ascii="굴림" w:hAnsi="굴림" w:hint="eastAsia"/>
    </w:rPr>
  </w:style>
  <w:style w:type="paragraph" w:customStyle="1" w:styleId="xl26">
    <w:name w:val="xl26"/>
    <w:basedOn w:val="a3"/>
    <w:rsid w:val="00552B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0C0C0"/>
      <w:overflowPunct/>
      <w:autoSpaceDE/>
      <w:autoSpaceDN/>
      <w:adjustRightInd/>
      <w:spacing w:before="100" w:beforeAutospacing="1" w:after="100" w:afterAutospacing="1"/>
      <w:jc w:val="center"/>
      <w:textAlignment w:val="auto"/>
    </w:pPr>
    <w:rPr>
      <w:rFonts w:ascii="굴림" w:hAnsi="굴림" w:hint="eastAsia"/>
    </w:rPr>
  </w:style>
  <w:style w:type="paragraph" w:customStyle="1" w:styleId="xl27">
    <w:name w:val="xl27"/>
    <w:basedOn w:val="a3"/>
    <w:rsid w:val="00552B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overflowPunct/>
      <w:autoSpaceDE/>
      <w:autoSpaceDN/>
      <w:adjustRightInd/>
      <w:spacing w:before="100" w:beforeAutospacing="1" w:after="100" w:afterAutospacing="1"/>
      <w:textAlignment w:val="top"/>
    </w:pPr>
    <w:rPr>
      <w:rFonts w:ascii="굴림" w:hAnsi="굴림" w:hint="eastAsia"/>
      <w:sz w:val="24"/>
      <w:szCs w:val="24"/>
    </w:rPr>
  </w:style>
  <w:style w:type="paragraph" w:customStyle="1" w:styleId="xl28">
    <w:name w:val="xl28"/>
    <w:basedOn w:val="a3"/>
    <w:rsid w:val="00552B6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overflowPunct/>
      <w:autoSpaceDE/>
      <w:autoSpaceDN/>
      <w:adjustRightInd/>
      <w:spacing w:before="100" w:beforeAutospacing="1" w:after="100" w:afterAutospacing="1"/>
      <w:textAlignment w:val="top"/>
    </w:pPr>
    <w:rPr>
      <w:rFonts w:ascii="굴림" w:hAnsi="굴림" w:hint="eastAsia"/>
      <w:sz w:val="24"/>
      <w:szCs w:val="24"/>
    </w:rPr>
  </w:style>
  <w:style w:type="paragraph" w:styleId="afc">
    <w:name w:val="Normal Indent"/>
    <w:aliases w:val="표준 들여쓰기 Char2,표준 들여쓰기 Char Char1,표준 들여쓰기 Char1 Char Char,표준 들여쓰기 Char Char Char Char,표준 들여쓰기 Char1 Char1,표준 들여쓰기 Char Char Char Char1,표준 들여쓰기 Char1 Char,표준 들여쓰기 Char Char Char"/>
    <w:basedOn w:val="a3"/>
    <w:rsid w:val="00552B60"/>
    <w:pPr>
      <w:overflowPunct/>
      <w:autoSpaceDE/>
      <w:autoSpaceDN/>
      <w:adjustRightInd/>
      <w:spacing w:line="360" w:lineRule="atLeast"/>
      <w:ind w:firstLineChars="200" w:firstLine="480"/>
    </w:pPr>
    <w:rPr>
      <w:rFonts w:ascii="바탕체" w:eastAsia="바탕체" w:hAnsi="Times New Roman"/>
      <w:sz w:val="24"/>
    </w:rPr>
  </w:style>
  <w:style w:type="table" w:styleId="afd">
    <w:name w:val="Table Grid"/>
    <w:basedOn w:val="a5"/>
    <w:uiPriority w:val="99"/>
    <w:rsid w:val="001443EC"/>
    <w:pPr>
      <w:overflowPunct w:val="0"/>
      <w:autoSpaceDE w:val="0"/>
      <w:autoSpaceDN w:val="0"/>
      <w:adjustRightInd w:val="0"/>
      <w:textAlignment w:val="baseline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e">
    <w:name w:val="List Paragraph"/>
    <w:basedOn w:val="a3"/>
    <w:link w:val="Char2"/>
    <w:uiPriority w:val="34"/>
    <w:qFormat/>
    <w:rsid w:val="00491C8D"/>
    <w:pPr>
      <w:ind w:leftChars="400" w:left="800"/>
    </w:pPr>
  </w:style>
  <w:style w:type="paragraph" w:styleId="aff">
    <w:name w:val="caption"/>
    <w:basedOn w:val="a3"/>
    <w:next w:val="a3"/>
    <w:qFormat/>
    <w:rsid w:val="00152398"/>
    <w:rPr>
      <w:b/>
      <w:bCs/>
    </w:rPr>
  </w:style>
  <w:style w:type="character" w:customStyle="1" w:styleId="3Char">
    <w:name w:val="제목 3 Char"/>
    <w:aliases w:val="H3 Char"/>
    <w:link w:val="3"/>
    <w:rsid w:val="00D47446"/>
    <w:rPr>
      <w:rFonts w:ascii="맑은 고딕" w:eastAsia="맑은 고딕" w:hAnsi="맑은 고딕"/>
      <w:b/>
      <w:sz w:val="22"/>
      <w:lang w:val="en-GB"/>
    </w:rPr>
  </w:style>
  <w:style w:type="character" w:customStyle="1" w:styleId="Char">
    <w:name w:val="머리글 Char"/>
    <w:aliases w:val="header odd Char,header odd1 Char,header odd2 Char,header odd3 Char,header odd4 Char,header odd5 Char,header odd6 Char,header Char,header odd11 Char,header odd21 Char,header odd31 Char,header odd41 Char,header odd51 Char,header odd61 Char,h Char"/>
    <w:link w:val="a7"/>
    <w:rsid w:val="007F6C12"/>
    <w:rPr>
      <w:rFonts w:ascii="Book Antiqua" w:eastAsia="굴림" w:hAnsi="Book Antiqua"/>
    </w:rPr>
  </w:style>
  <w:style w:type="character" w:customStyle="1" w:styleId="Char0">
    <w:name w:val="바닥글 Char"/>
    <w:link w:val="a8"/>
    <w:rsid w:val="007F6C12"/>
    <w:rPr>
      <w:rFonts w:ascii="Book Antiqua" w:eastAsia="굴림" w:hAnsi="Book Antiqua"/>
    </w:rPr>
  </w:style>
  <w:style w:type="paragraph" w:customStyle="1" w:styleId="-0">
    <w:name w:val="본문-텍스트"/>
    <w:basedOn w:val="a3"/>
    <w:rsid w:val="002D6A76"/>
    <w:pPr>
      <w:overflowPunct/>
      <w:autoSpaceDE/>
      <w:autoSpaceDN/>
      <w:spacing w:line="280" w:lineRule="atLeast"/>
      <w:ind w:leftChars="200" w:left="440"/>
    </w:pPr>
    <w:rPr>
      <w:rFonts w:eastAsia="굴림체"/>
    </w:rPr>
  </w:style>
  <w:style w:type="paragraph" w:customStyle="1" w:styleId="aff0">
    <w:name w:val="그림"/>
    <w:basedOn w:val="a3"/>
    <w:autoRedefine/>
    <w:qFormat/>
    <w:rsid w:val="0055607C"/>
    <w:pPr>
      <w:widowControl w:val="0"/>
      <w:wordWrap w:val="0"/>
      <w:overflowPunct/>
      <w:adjustRightInd/>
      <w:jc w:val="right"/>
      <w:textAlignment w:val="auto"/>
    </w:pPr>
    <w:rPr>
      <w:bCs/>
      <w:color w:val="0000FF"/>
      <w:kern w:val="2"/>
      <w:sz w:val="18"/>
      <w:szCs w:val="18"/>
    </w:rPr>
  </w:style>
  <w:style w:type="paragraph" w:customStyle="1" w:styleId="aff1">
    <w:name w:val="표문장"/>
    <w:rsid w:val="002D6A76"/>
    <w:pPr>
      <w:widowControl w:val="0"/>
      <w:autoSpaceDE w:val="0"/>
      <w:autoSpaceDN w:val="0"/>
      <w:adjustRightInd w:val="0"/>
      <w:spacing w:line="326" w:lineRule="atLeast"/>
    </w:pPr>
    <w:rPr>
      <w:rFonts w:ascii="바탕체" w:hAnsi="바탕체"/>
      <w:color w:val="000000"/>
      <w:sz w:val="19"/>
      <w:szCs w:val="19"/>
    </w:rPr>
  </w:style>
  <w:style w:type="paragraph" w:customStyle="1" w:styleId="a">
    <w:name w:val="중제목"/>
    <w:basedOn w:val="a3"/>
    <w:next w:val="a3"/>
    <w:rsid w:val="002D6A76"/>
    <w:pPr>
      <w:numPr>
        <w:numId w:val="2"/>
      </w:numPr>
      <w:tabs>
        <w:tab w:val="left" w:pos="1134"/>
      </w:tabs>
      <w:autoSpaceDE/>
      <w:autoSpaceDN/>
      <w:spacing w:line="260" w:lineRule="atLeast"/>
      <w:ind w:left="720" w:hanging="720"/>
    </w:pPr>
    <w:rPr>
      <w:rFonts w:ascii="Arial" w:eastAsia="돋움체"/>
      <w:sz w:val="32"/>
    </w:rPr>
  </w:style>
  <w:style w:type="paragraph" w:customStyle="1" w:styleId="aff2">
    <w:name w:val="표본문"/>
    <w:basedOn w:val="a3"/>
    <w:next w:val="Normal1stindent"/>
    <w:rsid w:val="002D6A76"/>
    <w:pPr>
      <w:widowControl w:val="0"/>
      <w:wordWrap w:val="0"/>
      <w:overflowPunct/>
      <w:adjustRightInd/>
      <w:textAlignment w:val="auto"/>
    </w:pPr>
    <w:rPr>
      <w:rFonts w:ascii="굴림체" w:eastAsia="굴림체" w:hAnsi="Times New Roman"/>
      <w:kern w:val="2"/>
      <w:szCs w:val="24"/>
    </w:rPr>
  </w:style>
  <w:style w:type="paragraph" w:customStyle="1" w:styleId="aff3">
    <w:name w:val="표제목"/>
    <w:basedOn w:val="ab"/>
    <w:rsid w:val="002D6A76"/>
    <w:pPr>
      <w:widowControl w:val="0"/>
      <w:wordWrap w:val="0"/>
      <w:overflowPunct/>
      <w:adjustRightInd/>
      <w:spacing w:after="0"/>
      <w:jc w:val="center"/>
      <w:textAlignment w:val="auto"/>
    </w:pPr>
    <w:rPr>
      <w:rFonts w:ascii="굴림체" w:eastAsia="굴림체" w:hAnsi="Times New Roman"/>
      <w:b/>
      <w:kern w:val="2"/>
      <w:szCs w:val="24"/>
    </w:rPr>
  </w:style>
  <w:style w:type="paragraph" w:styleId="aff4">
    <w:name w:val="Normal (Web)"/>
    <w:basedOn w:val="a3"/>
    <w:uiPriority w:val="99"/>
    <w:rsid w:val="002D6A76"/>
    <w:pPr>
      <w:overflowPunct/>
      <w:autoSpaceDE/>
      <w:autoSpaceDN/>
      <w:adjustRightInd/>
      <w:spacing w:before="100" w:beforeAutospacing="1" w:after="100" w:afterAutospacing="1"/>
      <w:textAlignment w:val="auto"/>
    </w:pPr>
    <w:rPr>
      <w:rFonts w:ascii="Arial Unicode MS" w:eastAsia="Arial Unicode MS" w:hAnsi="Arial Unicode MS" w:cs="Arial Unicode MS"/>
      <w:sz w:val="24"/>
      <w:szCs w:val="24"/>
    </w:rPr>
  </w:style>
  <w:style w:type="paragraph" w:customStyle="1" w:styleId="aff5">
    <w:name w:val="표글머리기호"/>
    <w:basedOn w:val="a3"/>
    <w:rsid w:val="002D6A76"/>
    <w:pPr>
      <w:widowControl w:val="0"/>
      <w:tabs>
        <w:tab w:val="num" w:pos="180"/>
      </w:tabs>
      <w:wordWrap w:val="0"/>
      <w:overflowPunct/>
      <w:adjustRightInd/>
      <w:ind w:left="180" w:hanging="180"/>
      <w:textAlignment w:val="auto"/>
    </w:pPr>
    <w:rPr>
      <w:rFonts w:ascii="굴림체" w:eastAsia="굴림체" w:hAnsi="Times New Roman"/>
      <w:kern w:val="2"/>
      <w:szCs w:val="24"/>
    </w:rPr>
  </w:style>
  <w:style w:type="character" w:customStyle="1" w:styleId="1Char">
    <w:name w:val="제목 1 Char"/>
    <w:aliases w:val="H1 Char,level1 Char,level1 + (영어) Times New Roman Char,(한글) 굴림 Char,왼쪽:  0 cm Char,첫 줄:  0 cm Char,줄 간격: ... ... Char,Attribute Heading 1 Char,가. Char,Level 1 Char,LEVEL1 Char,_Kapitelüberschrift Char,I Char,H11 Char,H12 Char,대제목 Char"/>
    <w:link w:val="11"/>
    <w:rsid w:val="006036D7"/>
    <w:rPr>
      <w:rFonts w:ascii="맑은 고딕" w:eastAsia="맑은 고딕" w:hAnsi="맑은 고딕"/>
      <w:b/>
      <w:sz w:val="28"/>
      <w:szCs w:val="28"/>
      <w:lang w:val="en-GB"/>
    </w:rPr>
  </w:style>
  <w:style w:type="character" w:customStyle="1" w:styleId="2Char">
    <w:name w:val="제목 2 Char"/>
    <w:aliases w:val="H2 Char"/>
    <w:link w:val="20"/>
    <w:rsid w:val="006036D7"/>
    <w:rPr>
      <w:rFonts w:ascii="맑은 고딕" w:eastAsia="맑은 고딕" w:hAnsi="맑은 고딕"/>
      <w:b/>
      <w:sz w:val="24"/>
      <w:lang w:val="en-GB"/>
    </w:rPr>
  </w:style>
  <w:style w:type="character" w:styleId="aff6">
    <w:name w:val="Placeholder Text"/>
    <w:uiPriority w:val="99"/>
    <w:semiHidden/>
    <w:rsid w:val="00020BA2"/>
    <w:rPr>
      <w:color w:val="808080"/>
    </w:rPr>
  </w:style>
  <w:style w:type="paragraph" w:styleId="aff7">
    <w:name w:val="annotation subject"/>
    <w:basedOn w:val="af4"/>
    <w:next w:val="af4"/>
    <w:link w:val="Char3"/>
    <w:rsid w:val="0037447C"/>
    <w:rPr>
      <w:b/>
      <w:bCs/>
    </w:rPr>
  </w:style>
  <w:style w:type="character" w:customStyle="1" w:styleId="Char1">
    <w:name w:val="메모 텍스트 Char"/>
    <w:link w:val="af4"/>
    <w:semiHidden/>
    <w:rsid w:val="0037447C"/>
    <w:rPr>
      <w:rFonts w:ascii="Book Antiqua" w:eastAsia="굴림" w:hAnsi="Book Antiqua"/>
    </w:rPr>
  </w:style>
  <w:style w:type="character" w:customStyle="1" w:styleId="Char3">
    <w:name w:val="메모 주제 Char"/>
    <w:link w:val="aff7"/>
    <w:rsid w:val="0037447C"/>
    <w:rPr>
      <w:rFonts w:ascii="Book Antiqua" w:eastAsia="굴림" w:hAnsi="Book Antiqua"/>
    </w:rPr>
  </w:style>
  <w:style w:type="paragraph" w:styleId="aff8">
    <w:name w:val="Revision"/>
    <w:hidden/>
    <w:uiPriority w:val="99"/>
    <w:semiHidden/>
    <w:rsid w:val="0037447C"/>
    <w:rPr>
      <w:rFonts w:ascii="Book Antiqua" w:eastAsia="굴림" w:hAnsi="Book Antiqua"/>
    </w:rPr>
  </w:style>
  <w:style w:type="paragraph" w:customStyle="1" w:styleId="17">
    <w:name w:val="본문1"/>
    <w:basedOn w:val="a3"/>
    <w:link w:val="1Char0"/>
    <w:rsid w:val="00DA2372"/>
    <w:pPr>
      <w:keepLines/>
      <w:spacing w:after="120"/>
      <w:ind w:left="450"/>
      <w:jc w:val="left"/>
    </w:pPr>
    <w:rPr>
      <w:rFonts w:ascii="Arial" w:eastAsia="굴림" w:hAnsi="Arial"/>
    </w:rPr>
  </w:style>
  <w:style w:type="paragraph" w:customStyle="1" w:styleId="310">
    <w:name w:val="본문 31"/>
    <w:basedOn w:val="17"/>
    <w:rsid w:val="00DA2372"/>
    <w:pPr>
      <w:ind w:left="720"/>
    </w:pPr>
  </w:style>
  <w:style w:type="paragraph" w:styleId="a1">
    <w:name w:val="List Number"/>
    <w:basedOn w:val="a3"/>
    <w:rsid w:val="00DA2372"/>
    <w:pPr>
      <w:numPr>
        <w:numId w:val="3"/>
      </w:numPr>
      <w:tabs>
        <w:tab w:val="left" w:pos="284"/>
      </w:tabs>
      <w:overflowPunct/>
      <w:autoSpaceDE/>
      <w:autoSpaceDN/>
      <w:adjustRightInd/>
      <w:spacing w:before="60" w:after="60"/>
      <w:jc w:val="left"/>
      <w:textAlignment w:val="auto"/>
    </w:pPr>
    <w:rPr>
      <w:rFonts w:ascii="Times New Roman" w:eastAsia="바탕" w:hAnsi="Times New Roman"/>
      <w:noProof/>
      <w:lang w:eastAsia="fr-FR"/>
    </w:rPr>
  </w:style>
  <w:style w:type="paragraph" w:customStyle="1" w:styleId="33">
    <w:name w:val="3단계본문"/>
    <w:basedOn w:val="a3"/>
    <w:link w:val="3Char0"/>
    <w:qFormat/>
    <w:rsid w:val="00DA2372"/>
    <w:pPr>
      <w:overflowPunct/>
      <w:autoSpaceDE/>
      <w:autoSpaceDN/>
      <w:adjustRightInd/>
      <w:spacing w:before="60" w:after="60"/>
      <w:jc w:val="left"/>
      <w:textAlignment w:val="auto"/>
    </w:pPr>
    <w:rPr>
      <w:rFonts w:ascii="돋움" w:eastAsia="돋움" w:hAnsi="돋움" w:cs="Arial"/>
      <w:b/>
      <w:noProof/>
      <w:color w:val="000000"/>
      <w:lang w:val="fr-FR"/>
    </w:rPr>
  </w:style>
  <w:style w:type="character" w:customStyle="1" w:styleId="3Char0">
    <w:name w:val="3단계본문 Char"/>
    <w:link w:val="33"/>
    <w:rsid w:val="00DA2372"/>
    <w:rPr>
      <w:rFonts w:ascii="돋움" w:eastAsia="돋움" w:hAnsi="돋움" w:cs="Arial"/>
      <w:b/>
      <w:noProof/>
      <w:color w:val="000000"/>
      <w:sz w:val="22"/>
      <w:lang w:val="fr-FR"/>
    </w:rPr>
  </w:style>
  <w:style w:type="character" w:styleId="aff9">
    <w:name w:val="Strong"/>
    <w:qFormat/>
    <w:rsid w:val="00DA2372"/>
    <w:rPr>
      <w:b/>
      <w:bCs/>
    </w:rPr>
  </w:style>
  <w:style w:type="paragraph" w:customStyle="1" w:styleId="10">
    <w:name w:val="1) 제목"/>
    <w:basedOn w:val="a3"/>
    <w:link w:val="1Char1"/>
    <w:qFormat/>
    <w:rsid w:val="00DA2372"/>
    <w:pPr>
      <w:numPr>
        <w:numId w:val="4"/>
      </w:numPr>
      <w:overflowPunct/>
      <w:autoSpaceDE/>
      <w:autoSpaceDN/>
      <w:adjustRightInd/>
      <w:jc w:val="left"/>
      <w:textAlignment w:val="auto"/>
    </w:pPr>
    <w:rPr>
      <w:rFonts w:ascii="Arial" w:eastAsia="굴림" w:hAnsi="Arial"/>
    </w:rPr>
  </w:style>
  <w:style w:type="paragraph" w:customStyle="1" w:styleId="18">
    <w:name w:val="소제목 1)"/>
    <w:basedOn w:val="10"/>
    <w:link w:val="1Char2"/>
    <w:qFormat/>
    <w:rsid w:val="005858C8"/>
    <w:rPr>
      <w:rFonts w:ascii="맑은 고딕" w:eastAsia="맑은 고딕" w:hAnsi="맑은 고딕"/>
    </w:rPr>
  </w:style>
  <w:style w:type="character" w:customStyle="1" w:styleId="1Char2">
    <w:name w:val="소제목 1) Char"/>
    <w:link w:val="18"/>
    <w:rsid w:val="005858C8"/>
    <w:rPr>
      <w:rFonts w:ascii="맑은 고딕" w:eastAsia="맑은 고딕" w:hAnsi="맑은 고딕"/>
      <w:sz w:val="22"/>
    </w:rPr>
  </w:style>
  <w:style w:type="character" w:customStyle="1" w:styleId="1Char0">
    <w:name w:val="본문1 Char"/>
    <w:link w:val="17"/>
    <w:rsid w:val="00DA2372"/>
    <w:rPr>
      <w:rFonts w:ascii="Arial" w:eastAsia="굴림" w:hAnsi="Arial"/>
    </w:rPr>
  </w:style>
  <w:style w:type="character" w:customStyle="1" w:styleId="1Char1">
    <w:name w:val="1) 제목 Char"/>
    <w:link w:val="10"/>
    <w:rsid w:val="00DA2372"/>
    <w:rPr>
      <w:rFonts w:ascii="Arial" w:eastAsia="굴림" w:hAnsi="Arial"/>
      <w:sz w:val="22"/>
    </w:rPr>
  </w:style>
  <w:style w:type="paragraph" w:customStyle="1" w:styleId="Task">
    <w:name w:val="Task 이름"/>
    <w:basedOn w:val="a3"/>
    <w:next w:val="a3"/>
    <w:rsid w:val="00DA2372"/>
    <w:pPr>
      <w:numPr>
        <w:numId w:val="5"/>
      </w:numPr>
      <w:overflowPunct/>
      <w:autoSpaceDE/>
      <w:autoSpaceDN/>
      <w:spacing w:before="200" w:after="200" w:line="240" w:lineRule="atLeast"/>
    </w:pPr>
    <w:rPr>
      <w:rFonts w:ascii="바탕체" w:eastAsia="바탕체" w:hAnsi="Times New Roman"/>
      <w:b/>
      <w:bCs/>
    </w:rPr>
  </w:style>
  <w:style w:type="character" w:customStyle="1" w:styleId="4Char">
    <w:name w:val="제목 4 Char"/>
    <w:basedOn w:val="a4"/>
    <w:rsid w:val="00DA2372"/>
  </w:style>
  <w:style w:type="paragraph" w:customStyle="1" w:styleId="WFIS-">
    <w:name w:val="WFIS-본문"/>
    <w:basedOn w:val="a3"/>
    <w:link w:val="WFIS-Char"/>
    <w:rsid w:val="00DA2372"/>
    <w:pPr>
      <w:widowControl w:val="0"/>
      <w:wordWrap w:val="0"/>
      <w:overflowPunct/>
      <w:autoSpaceDE/>
      <w:autoSpaceDN/>
      <w:spacing w:line="360" w:lineRule="auto"/>
    </w:pPr>
    <w:rPr>
      <w:rFonts w:ascii="Arial" w:eastAsia="굴림" w:hAnsi="Arial"/>
    </w:rPr>
  </w:style>
  <w:style w:type="character" w:customStyle="1" w:styleId="WFIS-Char">
    <w:name w:val="WFIS-본문 Char"/>
    <w:link w:val="WFIS-"/>
    <w:rsid w:val="00DA2372"/>
    <w:rPr>
      <w:rFonts w:ascii="Arial" w:eastAsia="굴림" w:hAnsi="Arial"/>
      <w:sz w:val="22"/>
    </w:rPr>
  </w:style>
  <w:style w:type="paragraph" w:customStyle="1" w:styleId="2">
    <w:name w:val="표준_2수준"/>
    <w:basedOn w:val="a3"/>
    <w:next w:val="a3"/>
    <w:rsid w:val="00DA2372"/>
    <w:pPr>
      <w:widowControl w:val="0"/>
      <w:numPr>
        <w:numId w:val="6"/>
      </w:numPr>
      <w:wordWrap w:val="0"/>
      <w:overflowPunct/>
      <w:adjustRightInd/>
      <w:spacing w:line="240" w:lineRule="atLeast"/>
      <w:textAlignment w:val="auto"/>
    </w:pPr>
    <w:rPr>
      <w:rFonts w:ascii="Arial" w:eastAsia="바탕" w:hAnsi="Arial" w:cs="Arial"/>
      <w:kern w:val="2"/>
    </w:rPr>
  </w:style>
  <w:style w:type="paragraph" w:customStyle="1" w:styleId="TitleTable">
    <w:name w:val="Title Table"/>
    <w:basedOn w:val="a3"/>
    <w:rsid w:val="00DA2372"/>
    <w:pPr>
      <w:overflowPunct/>
      <w:autoSpaceDE/>
      <w:autoSpaceDN/>
      <w:adjustRightInd/>
      <w:spacing w:before="60" w:after="60"/>
      <w:jc w:val="center"/>
      <w:textAlignment w:val="auto"/>
    </w:pPr>
    <w:rPr>
      <w:rFonts w:ascii="Times New Roman" w:eastAsia="바탕" w:hAnsi="Times New Roman"/>
      <w:b/>
      <w:noProof/>
      <w:lang w:eastAsia="fr-FR"/>
    </w:rPr>
  </w:style>
  <w:style w:type="paragraph" w:styleId="TOC">
    <w:name w:val="TOC Heading"/>
    <w:basedOn w:val="11"/>
    <w:next w:val="a3"/>
    <w:uiPriority w:val="39"/>
    <w:unhideWhenUsed/>
    <w:qFormat/>
    <w:rsid w:val="00DA2372"/>
    <w:pPr>
      <w:overflowPunct/>
      <w:autoSpaceDE/>
      <w:autoSpaceDN/>
      <w:adjustRightInd/>
      <w:spacing w:before="480" w:after="0" w:line="276" w:lineRule="auto"/>
      <w:jc w:val="left"/>
      <w:textAlignment w:val="auto"/>
      <w:outlineLvl w:val="9"/>
    </w:pPr>
    <w:rPr>
      <w:bCs/>
      <w:color w:val="365F91"/>
      <w:lang w:val="en-US"/>
    </w:rPr>
  </w:style>
  <w:style w:type="paragraph" w:customStyle="1" w:styleId="hstyle0">
    <w:name w:val="hstyle0"/>
    <w:basedOn w:val="a3"/>
    <w:rsid w:val="00DA2372"/>
    <w:pPr>
      <w:overflowPunct/>
      <w:autoSpaceDE/>
      <w:autoSpaceDN/>
      <w:adjustRightInd/>
      <w:spacing w:line="384" w:lineRule="auto"/>
      <w:textAlignment w:val="auto"/>
    </w:pPr>
    <w:rPr>
      <w:rFonts w:ascii="휴먼명조" w:eastAsia="휴먼명조" w:hAnsi="굴림" w:cs="굴림"/>
      <w:color w:val="000000"/>
    </w:rPr>
  </w:style>
  <w:style w:type="table" w:styleId="42">
    <w:name w:val="Table Classic 4"/>
    <w:basedOn w:val="a5"/>
    <w:rsid w:val="00DA2372"/>
    <w:pPr>
      <w:overflowPunct w:val="0"/>
      <w:autoSpaceDE w:val="0"/>
      <w:autoSpaceDN w:val="0"/>
      <w:adjustRightInd w:val="0"/>
      <w:textAlignment w:val="baseline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9">
    <w:name w:val="스타일1"/>
    <w:basedOn w:val="a5"/>
    <w:uiPriority w:val="99"/>
    <w:qFormat/>
    <w:rsid w:val="00DA2372"/>
    <w:pPr>
      <w:jc w:val="both"/>
    </w:pPr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8" w:space="0" w:color="auto"/>
        <w:insideV w:val="single" w:sz="8" w:space="0" w:color="auto"/>
      </w:tblBorders>
    </w:tblPr>
    <w:tcPr>
      <w:vAlign w:val="center"/>
    </w:tcPr>
    <w:tblStylePr w:type="firstRow">
      <w:rPr>
        <w:b/>
      </w:rPr>
      <w:tblPr/>
      <w:tcPr>
        <w:shd w:val="clear" w:color="auto" w:fill="D9D9D9"/>
      </w:tcPr>
    </w:tblStylePr>
  </w:style>
  <w:style w:type="paragraph" w:customStyle="1" w:styleId="1">
    <w:name w:val="1) 순번제목"/>
    <w:basedOn w:val="a7"/>
    <w:link w:val="1Char3"/>
    <w:qFormat/>
    <w:rsid w:val="00CD075C"/>
    <w:pPr>
      <w:numPr>
        <w:numId w:val="7"/>
      </w:numPr>
    </w:pPr>
    <w:rPr>
      <w:rFonts w:cs="맑은 고딕"/>
    </w:rPr>
  </w:style>
  <w:style w:type="character" w:customStyle="1" w:styleId="1Char3">
    <w:name w:val="1) 순번제목 Char"/>
    <w:link w:val="1"/>
    <w:rsid w:val="00CD075C"/>
    <w:rPr>
      <w:rFonts w:ascii="맑은 고딕" w:eastAsia="맑은 고딕" w:hAnsi="맑은 고딕" w:cs="맑은 고딕"/>
      <w:sz w:val="22"/>
    </w:rPr>
  </w:style>
  <w:style w:type="numbering" w:customStyle="1" w:styleId="1a">
    <w:name w:val="목록 없음1"/>
    <w:next w:val="a6"/>
    <w:uiPriority w:val="99"/>
    <w:semiHidden/>
    <w:unhideWhenUsed/>
    <w:rsid w:val="00DA2372"/>
  </w:style>
  <w:style w:type="paragraph" w:styleId="affa">
    <w:name w:val="No Spacing"/>
    <w:uiPriority w:val="1"/>
    <w:qFormat/>
    <w:rsid w:val="00DA2372"/>
    <w:pPr>
      <w:overflowPunct w:val="0"/>
      <w:autoSpaceDE w:val="0"/>
      <w:autoSpaceDN w:val="0"/>
      <w:adjustRightInd w:val="0"/>
      <w:textAlignment w:val="baseline"/>
    </w:pPr>
    <w:rPr>
      <w:rFonts w:ascii="Book Antiqua" w:eastAsia="굴림" w:hAnsi="Book Antiqua"/>
    </w:rPr>
  </w:style>
  <w:style w:type="paragraph" w:customStyle="1" w:styleId="affb">
    <w:name w:val="목차제목"/>
    <w:basedOn w:val="a3"/>
    <w:rsid w:val="00D20876"/>
    <w:pPr>
      <w:widowControl w:val="0"/>
      <w:wordWrap w:val="0"/>
      <w:overflowPunct/>
      <w:adjustRightInd/>
      <w:textAlignment w:val="auto"/>
    </w:pPr>
    <w:rPr>
      <w:rFonts w:ascii="바탕체" w:eastAsia="바탕체" w:hAnsi="Times New Roman"/>
      <w:b/>
      <w:kern w:val="2"/>
      <w:sz w:val="32"/>
      <w:szCs w:val="24"/>
    </w:rPr>
  </w:style>
  <w:style w:type="paragraph" w:customStyle="1" w:styleId="Char4">
    <w:name w:val="표준(왼쪽) Char"/>
    <w:basedOn w:val="a3"/>
    <w:rsid w:val="00D20876"/>
    <w:pPr>
      <w:overflowPunct/>
      <w:autoSpaceDE/>
      <w:autoSpaceDN/>
      <w:spacing w:line="280" w:lineRule="atLeast"/>
      <w:jc w:val="left"/>
    </w:pPr>
    <w:rPr>
      <w:rFonts w:ascii="Arial" w:eastAsia="굴림" w:hAnsi="Arial"/>
    </w:rPr>
  </w:style>
  <w:style w:type="paragraph" w:customStyle="1" w:styleId="Char5">
    <w:name w:val="표준(가운데) Char"/>
    <w:basedOn w:val="Char4"/>
    <w:rsid w:val="00D20876"/>
    <w:pPr>
      <w:jc w:val="center"/>
    </w:pPr>
  </w:style>
  <w:style w:type="paragraph" w:customStyle="1" w:styleId="affc">
    <w:name w:val="스타일 표의 제목행 + (기호) 바탕체"/>
    <w:basedOn w:val="a3"/>
    <w:rsid w:val="00D20876"/>
    <w:pPr>
      <w:overflowPunct/>
      <w:autoSpaceDE/>
      <w:autoSpaceDN/>
      <w:spacing w:line="280" w:lineRule="atLeast"/>
      <w:jc w:val="center"/>
    </w:pPr>
    <w:rPr>
      <w:rFonts w:ascii="Arial" w:eastAsia="굴림" w:hAnsi="Arial"/>
      <w:b/>
    </w:rPr>
  </w:style>
  <w:style w:type="character" w:customStyle="1" w:styleId="Char2">
    <w:name w:val="목록 단락 Char"/>
    <w:link w:val="afe"/>
    <w:uiPriority w:val="34"/>
    <w:rsid w:val="000E4939"/>
    <w:rPr>
      <w:rFonts w:ascii="맑은 고딕" w:eastAsia="맑은 고딕" w:hAnsi="맑은 고딕"/>
      <w:sz w:val="22"/>
    </w:rPr>
  </w:style>
  <w:style w:type="paragraph" w:customStyle="1" w:styleId="Style1-">
    <w:name w:val="Style1-본문"/>
    <w:basedOn w:val="a3"/>
    <w:next w:val="a3"/>
    <w:link w:val="Style1-Char"/>
    <w:qFormat/>
    <w:rsid w:val="000E4939"/>
    <w:pPr>
      <w:overflowPunct/>
      <w:autoSpaceDE/>
      <w:autoSpaceDN/>
      <w:adjustRightInd/>
      <w:spacing w:after="200" w:line="276" w:lineRule="auto"/>
      <w:ind w:left="403"/>
      <w:contextualSpacing/>
      <w:jc w:val="left"/>
      <w:textAlignment w:val="auto"/>
    </w:pPr>
    <w:rPr>
      <w:sz w:val="24"/>
      <w:szCs w:val="28"/>
    </w:rPr>
  </w:style>
  <w:style w:type="character" w:customStyle="1" w:styleId="Style1-Char">
    <w:name w:val="Style1-본문 Char"/>
    <w:link w:val="Style1-"/>
    <w:rsid w:val="000E4939"/>
    <w:rPr>
      <w:rFonts w:ascii="맑은 고딕" w:eastAsia="맑은 고딕" w:hAnsi="맑은 고딕"/>
      <w:sz w:val="24"/>
      <w:szCs w:val="28"/>
    </w:rPr>
  </w:style>
  <w:style w:type="paragraph" w:customStyle="1" w:styleId="IBKPNG2">
    <w:name w:val="IBK_PNG_본문 2"/>
    <w:basedOn w:val="a3"/>
    <w:link w:val="IBKPNG2Char"/>
    <w:uiPriority w:val="2"/>
    <w:qFormat/>
    <w:rsid w:val="00417501"/>
    <w:pPr>
      <w:widowControl w:val="0"/>
      <w:wordWrap w:val="0"/>
      <w:overflowPunct/>
      <w:adjustRightInd/>
      <w:ind w:left="1021"/>
      <w:jc w:val="left"/>
      <w:textAlignment w:val="auto"/>
    </w:pPr>
    <w:rPr>
      <w:sz w:val="24"/>
    </w:rPr>
  </w:style>
  <w:style w:type="character" w:customStyle="1" w:styleId="IBKPNG2Char">
    <w:name w:val="IBK_PNG_본문 2 Char"/>
    <w:link w:val="IBKPNG2"/>
    <w:uiPriority w:val="2"/>
    <w:rsid w:val="00417501"/>
    <w:rPr>
      <w:rFonts w:ascii="맑은 고딕" w:eastAsia="맑은 고딕" w:hAnsi="맑은 고딕"/>
      <w:sz w:val="24"/>
    </w:rPr>
  </w:style>
  <w:style w:type="paragraph" w:customStyle="1" w:styleId="a0">
    <w:name w:val="표준글머리"/>
    <w:basedOn w:val="a3"/>
    <w:link w:val="Char6"/>
    <w:qFormat/>
    <w:rsid w:val="00417501"/>
    <w:pPr>
      <w:numPr>
        <w:numId w:val="8"/>
      </w:numPr>
      <w:overflowPunct/>
      <w:autoSpaceDE/>
      <w:autoSpaceDN/>
      <w:spacing w:line="280" w:lineRule="atLeast"/>
    </w:pPr>
    <w:rPr>
      <w:rFonts w:cs="맑은 고딕"/>
      <w:szCs w:val="22"/>
    </w:rPr>
  </w:style>
  <w:style w:type="character" w:customStyle="1" w:styleId="Char6">
    <w:name w:val="표준글머리 Char"/>
    <w:link w:val="a0"/>
    <w:rsid w:val="00417501"/>
    <w:rPr>
      <w:rFonts w:ascii="맑은 고딕" w:eastAsia="맑은 고딕" w:hAnsi="맑은 고딕" w:cs="맑은 고딕"/>
      <w:sz w:val="22"/>
      <w:szCs w:val="22"/>
    </w:rPr>
  </w:style>
  <w:style w:type="paragraph" w:customStyle="1" w:styleId="-1">
    <w:name w:val="표-본문"/>
    <w:basedOn w:val="a3"/>
    <w:next w:val="a3"/>
    <w:link w:val="-Char"/>
    <w:qFormat/>
    <w:rsid w:val="0070161A"/>
    <w:pPr>
      <w:jc w:val="left"/>
    </w:pPr>
    <w:rPr>
      <w:sz w:val="20"/>
      <w:lang w:val="en-GB"/>
    </w:rPr>
  </w:style>
  <w:style w:type="character" w:customStyle="1" w:styleId="-Char">
    <w:name w:val="표-본문 Char"/>
    <w:link w:val="-1"/>
    <w:rsid w:val="0070161A"/>
    <w:rPr>
      <w:rFonts w:ascii="맑은 고딕" w:eastAsia="맑은 고딕" w:hAnsi="맑은 고딕"/>
      <w:lang w:val="en-GB"/>
    </w:rPr>
  </w:style>
  <w:style w:type="paragraph" w:customStyle="1" w:styleId="IBKPNG3">
    <w:name w:val="IBK_PNG_본문 3"/>
    <w:basedOn w:val="IBKPNG2"/>
    <w:link w:val="IBKPNG3Char"/>
    <w:uiPriority w:val="2"/>
    <w:qFormat/>
    <w:rsid w:val="00677852"/>
    <w:pPr>
      <w:ind w:left="1191"/>
    </w:pPr>
    <w:rPr>
      <w:sz w:val="20"/>
    </w:rPr>
  </w:style>
  <w:style w:type="character" w:customStyle="1" w:styleId="IBKPNG3Char">
    <w:name w:val="IBK_PNG_본문 3 Char"/>
    <w:link w:val="IBKPNG3"/>
    <w:uiPriority w:val="2"/>
    <w:rsid w:val="00677852"/>
    <w:rPr>
      <w:rFonts w:ascii="맑은 고딕" w:eastAsia="맑은 고딕" w:hAnsi="맑은 고딕"/>
    </w:rPr>
  </w:style>
  <w:style w:type="paragraph" w:customStyle="1" w:styleId="affd">
    <w:name w:val="서식지우기"/>
    <w:basedOn w:val="a3"/>
    <w:link w:val="Char7"/>
    <w:qFormat/>
    <w:rsid w:val="003C17AC"/>
    <w:pPr>
      <w:overflowPunct/>
      <w:autoSpaceDE/>
      <w:autoSpaceDN/>
      <w:adjustRightInd/>
      <w:spacing w:after="120"/>
      <w:jc w:val="left"/>
      <w:textAlignment w:val="auto"/>
    </w:pPr>
    <w:rPr>
      <w:rFonts w:hAnsi="Book Antiqua"/>
      <w:sz w:val="24"/>
      <w:lang w:eastAsia="en-US"/>
    </w:rPr>
  </w:style>
  <w:style w:type="character" w:customStyle="1" w:styleId="Char7">
    <w:name w:val="서식지우기 Char"/>
    <w:basedOn w:val="a4"/>
    <w:link w:val="affd"/>
    <w:rsid w:val="003C17AC"/>
    <w:rPr>
      <w:rFonts w:ascii="맑은 고딕" w:eastAsia="맑은 고딕" w:hAnsi="Book Antiqua"/>
      <w:sz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451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2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8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77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4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4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84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4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8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27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97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39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12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8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3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4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0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1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58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504725">
          <w:marLeft w:val="1699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452148">
          <w:marLeft w:val="112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362359">
          <w:marLeft w:val="70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50844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491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5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7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59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08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50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29" Type="http://schemas.openxmlformats.org/officeDocument/2006/relationships/image" Target="media/image19.png"/><Relationship Id="rId11" Type="http://schemas.openxmlformats.org/officeDocument/2006/relationships/endnotes" Target="endnotes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customXml" Target="../customXml/item5.xml"/><Relationship Id="rId61" Type="http://schemas.openxmlformats.org/officeDocument/2006/relationships/fontTable" Target="fontTable.xml"/><Relationship Id="rId19" Type="http://schemas.openxmlformats.org/officeDocument/2006/relationships/image" Target="media/image9.png"/><Relationship Id="rId14" Type="http://schemas.openxmlformats.org/officeDocument/2006/relationships/footer" Target="footer2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settings" Target="setting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header" Target="header2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notes" Target="foot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4" Type="http://schemas.openxmlformats.org/officeDocument/2006/relationships/image" Target="media/image4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~1\04048\LOCALS~1\Temp\&#53596;&#54540;&#47551;%20&#51089;&#49457;%20&#54364;&#51456;%20&#50577;&#49885;.dot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D25F855BD7A0043A43296BD3F8AAB10" ma:contentTypeVersion="13" ma:contentTypeDescription="Create a new document." ma:contentTypeScope="" ma:versionID="3e6a8d2f9cb09765d46e53fb711b0471">
  <xsd:schema xmlns:xsd="http://www.w3.org/2001/XMLSchema" xmlns:xs="http://www.w3.org/2001/XMLSchema" xmlns:p="http://schemas.microsoft.com/office/2006/metadata/properties" xmlns:ns2="45490a9a-ab87-4cb0-9c87-4031cdd7ac0d" xmlns:ns3="1e8968c0-f414-44ee-95c6-c8f28cfd9bb0" targetNamespace="http://schemas.microsoft.com/office/2006/metadata/properties" ma:root="true" ma:fieldsID="8d31e893667b723ba2ecfcea2515d7ea" ns2:_="" ns3:_="">
    <xsd:import namespace="45490a9a-ab87-4cb0-9c87-4031cdd7ac0d"/>
    <xsd:import namespace="1e8968c0-f414-44ee-95c6-c8f28cfd9bb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OCR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5490a9a-ab87-4cb0-9c87-4031cdd7ac0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6" nillable="true" ma:taxonomy="true" ma:internalName="lcf76f155ced4ddcb4097134ff3c332f" ma:taxonomyFieldName="MediaServiceImageTags" ma:displayName="Image Tags" ma:readOnly="false" ma:fieldId="{5cf76f15-5ced-4ddc-b409-7134ff3c332f}" ma:taxonomyMulti="true" ma:sspId="6de79e08-8706-4a89-a3a7-0e2605aa336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20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e8968c0-f414-44ee-95c6-c8f28cfd9bb0" elementFormDefault="qualified">
    <xsd:import namespace="http://schemas.microsoft.com/office/2006/documentManagement/types"/>
    <xsd:import namespace="http://schemas.microsoft.com/office/infopath/2007/PartnerControls"/>
    <xsd:element name="TaxCatchAll" ma:index="17" nillable="true" ma:displayName="Taxonomy Catch All Column" ma:hidden="true" ma:list="{7e56d772-aac9-4bd9-b7d0-4713f0d20670}" ma:internalName="TaxCatchAll" ma:showField="CatchAllData" ma:web="1e8968c0-f414-44ee-95c6-c8f28cfd9bb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45490a9a-ab87-4cb0-9c87-4031cdd7ac0d">
      <Terms xmlns="http://schemas.microsoft.com/office/infopath/2007/PartnerControls"/>
    </lcf76f155ced4ddcb4097134ff3c332f>
    <TaxCatchAll xmlns="1e8968c0-f414-44ee-95c6-c8f28cfd9bb0" xsi:nil="true"/>
  </documentManagement>
</p:properties>
</file>

<file path=customXml/item3.xml><?xml version="1.0" encoding="utf-8"?>
<LongProperties xmlns="http://schemas.microsoft.com/office/2006/metadata/longProperties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890C1A9-9955-4664-8ACC-F28A3EE65B6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5490a9a-ab87-4cb0-9c87-4031cdd7ac0d"/>
    <ds:schemaRef ds:uri="1e8968c0-f414-44ee-95c6-c8f28cfd9bb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A3EA6D8-1943-4E96-9E95-3814B98BF8C3}">
  <ds:schemaRefs>
    <ds:schemaRef ds:uri="http://schemas.microsoft.com/office/2006/metadata/properties"/>
    <ds:schemaRef ds:uri="http://schemas.microsoft.com/office/infopath/2007/PartnerControls"/>
    <ds:schemaRef ds:uri="45490a9a-ab87-4cb0-9c87-4031cdd7ac0d"/>
    <ds:schemaRef ds:uri="1e8968c0-f414-44ee-95c6-c8f28cfd9bb0"/>
  </ds:schemaRefs>
</ds:datastoreItem>
</file>

<file path=customXml/itemProps3.xml><?xml version="1.0" encoding="utf-8"?>
<ds:datastoreItem xmlns:ds="http://schemas.openxmlformats.org/officeDocument/2006/customXml" ds:itemID="{3A37D223-056E-49AE-AB35-3A69C33DF0C5}">
  <ds:schemaRefs>
    <ds:schemaRef ds:uri="http://schemas.microsoft.com/office/2006/metadata/longProperties"/>
  </ds:schemaRefs>
</ds:datastoreItem>
</file>

<file path=customXml/itemProps4.xml><?xml version="1.0" encoding="utf-8"?>
<ds:datastoreItem xmlns:ds="http://schemas.openxmlformats.org/officeDocument/2006/customXml" ds:itemID="{881CC868-F167-4A2D-9C40-A14DB35F58A6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42771D9B-2629-4B8A-9F06-FD1E7A9FA7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템플릿 작성 표준 양식.dot</Template>
  <TotalTime>981</TotalTime>
  <Pages>38</Pages>
  <Words>2181</Words>
  <Characters>12437</Characters>
  <Application>Microsoft Office Word</Application>
  <DocSecurity>0</DocSecurity>
  <Lines>103</Lines>
  <Paragraphs>29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프로젝트 관리 정의서(사업수행 계획서 외 지침)</vt:lpstr>
    </vt:vector>
  </TitlesOfParts>
  <Company>SKC&amp;C</Company>
  <LinksUpToDate>false</LinksUpToDate>
  <CharactersWithSpaces>14589</CharactersWithSpaces>
  <SharedDoc>false</SharedDoc>
  <HLinks>
    <vt:vector size="198" baseType="variant">
      <vt:variant>
        <vt:i4>1179700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_Toc207190846</vt:lpwstr>
      </vt:variant>
      <vt:variant>
        <vt:i4>1179700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_Toc207190845</vt:lpwstr>
      </vt:variant>
      <vt:variant>
        <vt:i4>1179700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_Toc207190844</vt:lpwstr>
      </vt:variant>
      <vt:variant>
        <vt:i4>1179700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_Toc207190843</vt:lpwstr>
      </vt:variant>
      <vt:variant>
        <vt:i4>1179700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_Toc207190842</vt:lpwstr>
      </vt:variant>
      <vt:variant>
        <vt:i4>1179700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_Toc207190841</vt:lpwstr>
      </vt:variant>
      <vt:variant>
        <vt:i4>1179700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_Toc207190840</vt:lpwstr>
      </vt:variant>
      <vt:variant>
        <vt:i4>1376308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_Toc207190839</vt:lpwstr>
      </vt:variant>
      <vt:variant>
        <vt:i4>1376308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_Toc207190838</vt:lpwstr>
      </vt:variant>
      <vt:variant>
        <vt:i4>1376308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_Toc207190837</vt:lpwstr>
      </vt:variant>
      <vt:variant>
        <vt:i4>1376308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_Toc207190836</vt:lpwstr>
      </vt:variant>
      <vt:variant>
        <vt:i4>1376308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_Toc207190835</vt:lpwstr>
      </vt:variant>
      <vt:variant>
        <vt:i4>1376308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_Toc207190834</vt:lpwstr>
      </vt:variant>
      <vt:variant>
        <vt:i4>1376308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_Toc207190833</vt:lpwstr>
      </vt:variant>
      <vt:variant>
        <vt:i4>1376308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_Toc207190832</vt:lpwstr>
      </vt:variant>
      <vt:variant>
        <vt:i4>1376308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_Toc207190831</vt:lpwstr>
      </vt:variant>
      <vt:variant>
        <vt:i4>1376308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_Toc207190830</vt:lpwstr>
      </vt:variant>
      <vt:variant>
        <vt:i4>1310772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_Toc207190829</vt:lpwstr>
      </vt:variant>
      <vt:variant>
        <vt:i4>1310772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_Toc207190828</vt:lpwstr>
      </vt:variant>
      <vt:variant>
        <vt:i4>1310772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_Toc207190827</vt:lpwstr>
      </vt:variant>
      <vt:variant>
        <vt:i4>1310772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_Toc207190826</vt:lpwstr>
      </vt:variant>
      <vt:variant>
        <vt:i4>1310772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_Toc207190825</vt:lpwstr>
      </vt:variant>
      <vt:variant>
        <vt:i4>1310772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_Toc207190824</vt:lpwstr>
      </vt:variant>
      <vt:variant>
        <vt:i4>1310772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_Toc207190823</vt:lpwstr>
      </vt:variant>
      <vt:variant>
        <vt:i4>1310772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_Toc207190822</vt:lpwstr>
      </vt:variant>
      <vt:variant>
        <vt:i4>1310772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_Toc207190821</vt:lpwstr>
      </vt:variant>
      <vt:variant>
        <vt:i4>1310772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_Toc207190820</vt:lpwstr>
      </vt:variant>
      <vt:variant>
        <vt:i4>1507380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_Toc207190819</vt:lpwstr>
      </vt:variant>
      <vt:variant>
        <vt:i4>1507380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_Toc207190818</vt:lpwstr>
      </vt:variant>
      <vt:variant>
        <vt:i4>1507380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_Toc207190817</vt:lpwstr>
      </vt:variant>
      <vt:variant>
        <vt:i4>1507380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_Toc207190816</vt:lpwstr>
      </vt:variant>
      <vt:variant>
        <vt:i4>1507380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_Toc207190815</vt:lpwstr>
      </vt:variant>
      <vt:variant>
        <vt:i4>1507380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_Toc207190814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프로젝트 관리 정의서(사업수행 계획서 외 지침)</dc:title>
  <dc:subject/>
  <dc:creator>노보영</dc:creator>
  <cp:keywords/>
  <dc:description>ISM-BC AD/M_x000d_
{Team Name}_x000d_
9-3777 Kingsway_x000d_
Burnaby BC_x000d_
V5H 3Z7</dc:description>
  <cp:lastModifiedBy>양지웅</cp:lastModifiedBy>
  <cp:revision>252</cp:revision>
  <cp:lastPrinted>2019-07-04T05:28:00Z</cp:lastPrinted>
  <dcterms:created xsi:type="dcterms:W3CDTF">2025-04-21T01:09:00Z</dcterms:created>
  <dcterms:modified xsi:type="dcterms:W3CDTF">2025-09-19T01:07:00Z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 Completed">
    <vt:lpwstr>yyyy mm dd</vt:lpwstr>
  </property>
  <property fmtid="{D5CDD505-2E9C-101B-9397-08002B2CF9AE}" pid="3" name="Version">
    <vt:lpwstr>{1.x}</vt:lpwstr>
  </property>
  <property fmtid="{D5CDD505-2E9C-101B-9397-08002B2CF9AE}" pid="4" name="Document Number">
    <vt:lpwstr>{Doc Number}</vt:lpwstr>
  </property>
  <property fmtid="{D5CDD505-2E9C-101B-9397-08002B2CF9AE}" pid="5" name="Caveat Left">
    <vt:lpwstr>Company Restricted</vt:lpwstr>
  </property>
  <property fmtid="{D5CDD505-2E9C-101B-9397-08002B2CF9AE}" pid="6" name="Caveat Right">
    <vt:lpwstr>Uncontrolled copy if printed</vt:lpwstr>
  </property>
  <property fmtid="{D5CDD505-2E9C-101B-9397-08002B2CF9AE}" pid="7" name="Template Version">
    <vt:lpwstr>1.2</vt:lpwstr>
  </property>
  <property fmtid="{D5CDD505-2E9C-101B-9397-08002B2CF9AE}" pid="8" name="ContentType">
    <vt:lpwstr>프로젝트 작업 환경 문서</vt:lpwstr>
  </property>
  <property fmtid="{D5CDD505-2E9C-101B-9397-08002B2CF9AE}" pid="9" name="Subject">
    <vt:lpwstr/>
  </property>
  <property fmtid="{D5CDD505-2E9C-101B-9397-08002B2CF9AE}" pid="10" name="Keywords">
    <vt:lpwstr/>
  </property>
  <property fmtid="{D5CDD505-2E9C-101B-9397-08002B2CF9AE}" pid="11" name="_Author">
    <vt:lpwstr>노보영</vt:lpwstr>
  </property>
  <property fmtid="{D5CDD505-2E9C-101B-9397-08002B2CF9AE}" pid="12" name="_Category">
    <vt:lpwstr/>
  </property>
  <property fmtid="{D5CDD505-2E9C-101B-9397-08002B2CF9AE}" pid="13" name="Categories">
    <vt:lpwstr/>
  </property>
  <property fmtid="{D5CDD505-2E9C-101B-9397-08002B2CF9AE}" pid="14" name="Approval Level">
    <vt:lpwstr/>
  </property>
  <property fmtid="{D5CDD505-2E9C-101B-9397-08002B2CF9AE}" pid="15" name="_Comments">
    <vt:lpwstr>ISM-BC AD/M_x000d_
{Team Name}_x000d_
9-3777 Kingsway_x000d_
Burnaby BC_x000d_
V5H 3Z7</vt:lpwstr>
  </property>
  <property fmtid="{D5CDD505-2E9C-101B-9397-08002B2CF9AE}" pid="16" name="Assigned To">
    <vt:lpwstr/>
  </property>
  <property fmtid="{D5CDD505-2E9C-101B-9397-08002B2CF9AE}" pid="17" name="ContentTypeId">
    <vt:lpwstr>0x0101005D25F855BD7A0043A43296BD3F8AAB10</vt:lpwstr>
  </property>
  <property fmtid="{D5CDD505-2E9C-101B-9397-08002B2CF9AE}" pid="18" name="xd_Signature">
    <vt:lpwstr/>
  </property>
  <property fmtid="{D5CDD505-2E9C-101B-9397-08002B2CF9AE}" pid="19" name="TemplateUrl">
    <vt:lpwstr/>
  </property>
  <property fmtid="{D5CDD505-2E9C-101B-9397-08002B2CF9AE}" pid="20" name="xd_ProgID">
    <vt:lpwstr/>
  </property>
  <property fmtid="{D5CDD505-2E9C-101B-9397-08002B2CF9AE}" pid="21" name="MediaServiceImageTags">
    <vt:lpwstr/>
  </property>
</Properties>
</file>